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
      </w:pPr>
      <w:r>
        <w:t>BENJAMIN KLEIN</w:t>
      </w:r>
    </w:p>
    <w:p>
      <w:pPr>
        <w:jc w:val="center"/>
        <w:rPr>
          <w:b/>
          <w:sz w:val="20"/>
        </w:rPr>
      </w:pPr>
    </w:p>
    <w:p>
      <w:pPr>
        <w:jc w:val="center"/>
        <w:rPr>
          <w:b/>
          <w:i/>
          <w:sz w:val="20"/>
        </w:rPr>
      </w:pPr>
      <w:r>
        <w:rPr>
          <w:b/>
          <w:i/>
          <w:sz w:val="20"/>
        </w:rPr>
        <w:t>ÎŢI CUNOŞTI TU ÎNGERUL TĂU?</w:t>
      </w:r>
    </w:p>
    <w:p>
      <w:pPr>
        <w:jc w:val="center"/>
        <w:rPr>
          <w:b/>
          <w:i/>
          <w:sz w:val="20"/>
        </w:rPr>
      </w:pPr>
    </w:p>
    <w:p>
      <w:pPr>
        <w:jc w:val="center"/>
        <w:rPr>
          <w:sz w:val="20"/>
        </w:rPr>
      </w:pPr>
      <w:r>
        <w:rPr>
          <w:b/>
          <w:sz w:val="20"/>
          <w:u w:val="single"/>
        </w:rPr>
        <w:t>1</w:t>
      </w:r>
    </w:p>
    <w:p>
      <w:pPr>
        <w:jc w:val="center"/>
        <w:rPr>
          <w:sz w:val="20"/>
        </w:rPr>
      </w:pPr>
    </w:p>
    <w:p>
      <w:pPr>
        <w:jc w:val="both"/>
        <w:rPr>
          <w:sz w:val="20"/>
        </w:rPr>
      </w:pPr>
      <w:r>
        <w:rPr>
          <w:sz w:val="20"/>
        </w:rPr>
        <w:t>Era noapte, atunci când s-a născut Barbara. Metri întregi de nămeţi au îngropat ultimele resturi de dragoste pentru aproapele sub ele. Frigul ţinea ţara ca un demon de temut în ghearele sale. „Noaptea a măncat lumina“, a spus o dată Michael. Şi cu el a dispărut şi căldura. A rămas doar frigul. Frigul îngheţat!</w:t>
      </w:r>
    </w:p>
    <w:p>
      <w:pPr>
        <w:jc w:val="both"/>
        <w:rPr>
          <w:sz w:val="20"/>
        </w:rPr>
      </w:pPr>
      <w:r>
        <w:rPr>
          <w:sz w:val="20"/>
        </w:rPr>
        <w:t>Gerul şi zăpada abundentă au doborât deja de câteva zile stâlpul de curent la pământ. Tehnica a fost învinsă; era întuneric şi rece. Lemnele şi lumănările făceau tot ce le stătea în putinţă. Se opuneau nopţii cu puţină căldură, în linişte şi neobservate se ardeau în dragoste, fără a se retrage şi fără a spune ceva - şi fără a aştepta ceva în schimb. Prin moarte creau viaţă prin lumină şi căldură</w:t>
      </w:r>
    </w:p>
    <w:p>
      <w:pPr>
        <w:jc w:val="both"/>
        <w:rPr>
          <w:sz w:val="20"/>
        </w:rPr>
      </w:pPr>
      <w:r>
        <w:rPr>
          <w:sz w:val="20"/>
        </w:rPr>
        <w:t>Singuratică şi în linişte era mica casă în mijlocul zăpezii. Nici o moaşă, nici nu doctor nu a venit, ei nici măcar nu au încercat să ajungă aici.</w:t>
      </w:r>
    </w:p>
    <w:p>
      <w:pPr>
        <w:jc w:val="both"/>
        <w:rPr>
          <w:sz w:val="20"/>
        </w:rPr>
      </w:pPr>
      <w:r>
        <w:rPr>
          <w:sz w:val="20"/>
        </w:rPr>
        <w:t>Era groaznic! O putere ciudată vroia să mă strivească. Eu simţeam frigul, şi doream să mă întorc.</w:t>
      </w:r>
    </w:p>
    <w:p>
      <w:pPr>
        <w:jc w:val="both"/>
        <w:rPr>
          <w:sz w:val="20"/>
        </w:rPr>
      </w:pPr>
      <w:r>
        <w:rPr>
          <w:sz w:val="20"/>
        </w:rPr>
        <w:t>„Michaele, ajută-mă!“</w:t>
      </w:r>
    </w:p>
    <w:p>
      <w:pPr>
        <w:jc w:val="both"/>
        <w:rPr>
          <w:sz w:val="20"/>
        </w:rPr>
      </w:pPr>
      <w:r>
        <w:rPr>
          <w:sz w:val="20"/>
        </w:rPr>
        <w:t>Unde rămănea el? El a promis doar, că nu mă va părăsi.</w:t>
      </w:r>
    </w:p>
    <w:p>
      <w:pPr>
        <w:jc w:val="both"/>
        <w:rPr>
          <w:sz w:val="20"/>
        </w:rPr>
      </w:pPr>
      <w:r>
        <w:rPr>
          <w:sz w:val="20"/>
        </w:rPr>
        <w:t>„Michael!““</w:t>
      </w:r>
    </w:p>
    <w:p>
      <w:pPr>
        <w:jc w:val="both"/>
        <w:rPr>
          <w:sz w:val="20"/>
        </w:rPr>
      </w:pPr>
      <w:r>
        <w:rPr>
          <w:sz w:val="20"/>
        </w:rPr>
        <w:t>Eu am fost strivită aşa de parcă m-ar fi apucat nişte cleşti de oţel. Ce a fost pănă acum pentru mine scut şi siguranţă, ameninţa să mă distrugă. Dar ceva nu a lăsat ca aceasta să se întâmple. Deja am intrat într-un tunel strâmt, şi la capătul acestuia păndea frigul. O frică de panică m-a apucat. Eu încercam să mă împotrivesc, eu vroiam înapoi. Dar prea tărziu!</w:t>
      </w:r>
    </w:p>
    <w:p>
      <w:pPr>
        <w:jc w:val="both"/>
        <w:rPr>
          <w:sz w:val="20"/>
        </w:rPr>
      </w:pPr>
      <w:r>
        <w:rPr>
          <w:sz w:val="20"/>
        </w:rPr>
        <w:t>„Este un băiat?“</w:t>
      </w:r>
    </w:p>
    <w:p>
      <w:pPr>
        <w:jc w:val="both"/>
        <w:rPr>
          <w:sz w:val="20"/>
        </w:rPr>
      </w:pPr>
      <w:r>
        <w:rPr>
          <w:sz w:val="20"/>
        </w:rPr>
        <w:t>Vocea fără ton a mamei mele a mai lăsat loc puţin curiozităţii. Trebuia cel puţin să fi fost băiat. Tata nu a răspuns. El mă ţinea neajutorat în mâinile sale mari, protectoare. Eu eram ţeapănă, nu eram în stare să mă mişc. Nici un strigăt, nici o inhalare, nimic. Frigul a câştigat.</w:t>
      </w:r>
    </w:p>
    <w:p>
      <w:pPr>
        <w:jc w:val="both"/>
        <w:rPr>
          <w:sz w:val="20"/>
        </w:rPr>
      </w:pPr>
      <w:r>
        <w:rPr>
          <w:sz w:val="20"/>
        </w:rPr>
        <w:t>„Este moartă?“</w:t>
      </w:r>
    </w:p>
    <w:p>
      <w:pPr>
        <w:jc w:val="both"/>
        <w:rPr>
          <w:sz w:val="20"/>
        </w:rPr>
      </w:pPr>
      <w:r>
        <w:rPr>
          <w:sz w:val="20"/>
        </w:rPr>
        <w:t>Eu am auzit din nou o voce monotonă; după aceea m-a cuprins iarăşi întunericul, adânc, noaptea fără sfărşit.</w:t>
      </w:r>
    </w:p>
    <w:p>
      <w:pPr>
        <w:jc w:val="both"/>
        <w:rPr>
          <w:sz w:val="20"/>
        </w:rPr>
      </w:pPr>
    </w:p>
    <w:p>
      <w:pPr>
        <w:jc w:val="both"/>
        <w:rPr>
          <w:sz w:val="20"/>
        </w:rPr>
      </w:pPr>
      <w:r>
        <w:rPr>
          <w:sz w:val="20"/>
        </w:rPr>
        <w:t>Eu zburam ca o pasăre, ca un mic colibru, cu hărnicie de la o floare de lotus la alta. Lacul era împănzit de nuferi, soarele lumina şi încălzea, şiruri de aburi mici se desprindeau din iarba udată de rouă. O şoaptă înceată bătea pe la şes, suflarea lui Dumnezeu se odihnea peste tot. Deodată a scuipat foc pământul din faţa mea. Sunetul asurzitor mi-a rupt pur şi simplu urechile. Mirosul de sulf se simţea, din groapa de pe pământ asemănătoare a unui crater a zburat direct spre mine o uriaşă ciocănitoare. Aripile ei uriaşe îmi tăiau orice posibilitate de scăpare. Frica mă sugruma, corzile vocale îşi încetau activitatea şi a lăsat să moară ţipătul meu de frică. După aceea nu a mai fost nimic. Un nimic adânc, întunecat.</w:t>
      </w:r>
    </w:p>
    <w:p>
      <w:pPr>
        <w:jc w:val="both"/>
        <w:rPr>
          <w:sz w:val="20"/>
        </w:rPr>
      </w:pPr>
      <w:r>
        <w:rPr>
          <w:sz w:val="20"/>
        </w:rPr>
        <w:t>Dura mult, mult prea mult. Când corpul meu se obişnuia deja încetul cu încetul cu moartea, au început din nou să-mi lucreze plămănii. Dar lipsa de oxigen a lăsat deja urme adânci în creierul meu. Acum era limpede: Eu nu voi fi niciodată ‘normală’. Michael a spus:; „Va fi foarte greu, dar tu nu vei regreta.“ Cât de des mă voi mai gândi eu la această propoziţie! Eu nu-i înţelegeam încă sensul. Acum era limpede, de necontestat. Eu eram însemnată, o viaţă întreagă voi fi handicapată.</w:t>
      </w:r>
    </w:p>
    <w:p>
      <w:pPr>
        <w:jc w:val="both"/>
        <w:rPr>
          <w:sz w:val="20"/>
        </w:rPr>
      </w:pPr>
      <w:r>
        <w:rPr>
          <w:sz w:val="20"/>
        </w:rPr>
        <w:t>„Michael, ajută-mă!“</w:t>
      </w:r>
    </w:p>
    <w:p>
      <w:pPr>
        <w:jc w:val="both"/>
        <w:rPr>
          <w:sz w:val="20"/>
        </w:rPr>
      </w:pPr>
      <w:r>
        <w:rPr>
          <w:sz w:val="20"/>
        </w:rPr>
        <w:t>Ce mă va întâmpina? Voi putea eu oare reuşi? Voi fi eu oare vreodată fericită? Am să pot avea eu singură grijă de mine sau voi depinde o viaţă întreagă de bunăvoinţa altora?</w:t>
      </w:r>
    </w:p>
    <w:p>
      <w:pPr>
        <w:jc w:val="both"/>
        <w:rPr>
          <w:sz w:val="20"/>
        </w:rPr>
      </w:pPr>
      <w:r>
        <w:rPr>
          <w:sz w:val="20"/>
        </w:rPr>
        <w:t>În mare ştiam eu deja ce se va întâmpla. Michael a vorbit totul cu mine, m-a înveselit, mi-a dat curaj. Toate haltele importante din viaţa mea, mi le-a explicat, sensul lor, posibilităţile şi toate şansele. „Va fi greu“, a spus el, şi eu am fost de acord. Dar toate acestea s-au întâmplat în împrejurări liniştitoare. Fără nevoie, fără boli, fără suferinţe, doar fericire şi dragoste şi abundenţă. Aş fi putut eu oare să-mi dau seama atunci, ce mă aştepta de fapt, aici? Am fost eu în stare, să mă gândesc la această viaţă, să simt măcar cum este ea? Amintirea aceasta s-a şters. Din ce în ce mai mult pălea, imaginile deveneau neclare. Ca nişte bucăţi de ceaţă mai apăreau ele din lacul uitării, pentru a se destrăma imediat de chinurile vieţii. Şi aşa era foarte bine. Nu ar fi fost posibil altfel, să faci faţă unei vieţi plină de neajunsuri, dezamăgiri şi dispreţuiri.</w:t>
      </w:r>
    </w:p>
    <w:p>
      <w:pPr>
        <w:jc w:val="both"/>
        <w:rPr>
          <w:sz w:val="20"/>
        </w:rPr>
      </w:pPr>
      <w:r>
        <w:rPr>
          <w:sz w:val="20"/>
        </w:rPr>
        <w:t>Niciodată nu am mai fost eu aşa de singură, aşa de neajutorată. Trupul şi spiritul s-au unit, zdrobit şi împins de cătuşele materiei, de blestemul răului. Niciodată nu m-a mai atins cu atâta putere, decât la naşterea mea, imaginea căderii din paradis. Poate să fie vreun contrast mai mare? Dragoste şi căldură nemărginită, linişte fără limite, învăluite într-o mare de tandreţe şi abundenţă, zbura o bătălie cu o forţă de neimaginat. Imprejurarea care mai înainte a fost aşa de protectoare, devine un demon, încearcă să strivească micul corp şi îl face să se zguduie ca un mic cutermur. Cu forţă este el împins spre acel canal, care consduce afară în frig, în agitaţie şi nelinişte. Spiritul simte, că libertatea sa se destramă. Doar cu greu se predă el în închisoarea corpului, ştiind bine, că uşa de celulă va rămâne pentru el mult timp închisă - reţinut în corpul unui nou născut, împins spre neajutorare. Sau aşa cum este în cazul meu, cu un corp care nu este perfect şi trebuie ca să renunţ la dezvoltarea normală.</w:t>
      </w:r>
    </w:p>
    <w:p>
      <w:pPr>
        <w:jc w:val="both"/>
        <w:rPr>
          <w:sz w:val="20"/>
        </w:rPr>
      </w:pPr>
      <w:r>
        <w:rPr>
          <w:sz w:val="20"/>
        </w:rPr>
        <w:t xml:space="preserve">Michael mi-a spus o dată, că naşterea se numeşte şi „Poarta vieţii“. Pentru mine este moartea spiritului, o moarte groaznică şi chinuitoare, după care deseori urmează noaptea, frigul şi neştiinţa, cu doar un mic punct de lumină în depărtări. Ca un bun prieten se aşează valul uitării peste suflet, ca nişte fulgi de zăpadă, care o învăluiesc din </w:t>
      </w:r>
      <w:r>
        <w:rPr>
          <w:sz w:val="20"/>
        </w:rPr>
        <w:lastRenderedPageBreak/>
        <w:t>ce în ce mai tare. Căci doar sub o pătură de nea groasă este de suportat viaţa, devine posibil să înveţi şi să strângi experienţe. Doar aici poate să crească spiritul, până când va străpunge neaua pe timp de primăvară ca un crocus şi cu gâtul larg deschis va bea din soarele dimineţii.</w:t>
      </w:r>
    </w:p>
    <w:p>
      <w:pPr>
        <w:jc w:val="both"/>
        <w:rPr>
          <w:sz w:val="20"/>
        </w:rPr>
      </w:pPr>
      <w:r>
        <w:rPr>
          <w:sz w:val="20"/>
        </w:rPr>
        <w:t>„Imi pare rău, dar ştiţi foarte bine, zăpada şi frigul, nu a fost posibil, eu nu am putut să vin.“</w:t>
      </w:r>
    </w:p>
    <w:p>
      <w:pPr>
        <w:jc w:val="both"/>
        <w:rPr>
          <w:sz w:val="20"/>
        </w:rPr>
      </w:pPr>
      <w:r>
        <w:rPr>
          <w:sz w:val="20"/>
        </w:rPr>
        <w:t>„Eu ştiu!“ Mai mult nu a spus tata. Pe faţa sa se putea vedea înţelegerea şi tristeţea. „La revederea, domnul doctor.“</w:t>
      </w:r>
    </w:p>
    <w:p>
      <w:pPr>
        <w:jc w:val="both"/>
        <w:rPr>
          <w:sz w:val="20"/>
        </w:rPr>
      </w:pPr>
      <w:r>
        <w:rPr>
          <w:sz w:val="20"/>
        </w:rPr>
        <w:t>„Reflexele sunt deranjate, corziile vocale sunt paralizate, tot corpul este moale şi nu reacţionează în nici un fel“, a spus el. „Copilul trebuie dus de îndată într-o clinică specială, mie îmi este imposibil un tratament. Cu un handicap mare va rămâne în orice caz.“</w:t>
      </w:r>
    </w:p>
    <w:p>
      <w:pPr>
        <w:jc w:val="both"/>
        <w:rPr>
          <w:sz w:val="20"/>
        </w:rPr>
      </w:pPr>
    </w:p>
    <w:p>
      <w:pPr>
        <w:jc w:val="both"/>
        <w:rPr>
          <w:sz w:val="20"/>
        </w:rPr>
      </w:pPr>
      <w:r>
        <w:rPr>
          <w:sz w:val="20"/>
        </w:rPr>
        <w:t>A durat zile întregi până când a fost posibil un transport până la clinică. Tata se ocupa de mine cu o dragoste nemărginită. Mama a fost altfel. Furia, supărarea şi tristeţea au împiedicat refacerea ei imediată. Impotrivirea ei era aşa de mare, că nu a durat mult timp şi i-a secat laptele. Acum a înlocuit tata şi pe mama. El mă schimba, îmi facea baie mă hrănea cu cea mai mare grijă şi tandreţe. Braţele şi mâinile sale îmi înapoiau puţin din siguranţa pierdută. Eu îi mulţumeam cu strălucirea ochiilor mei, şi el a acceptat aceasta în tăcere.</w:t>
      </w:r>
    </w:p>
    <w:p>
      <w:pPr>
        <w:jc w:val="both"/>
        <w:rPr>
          <w:sz w:val="20"/>
        </w:rPr>
      </w:pPr>
      <w:r>
        <w:rPr>
          <w:sz w:val="20"/>
        </w:rPr>
        <w:t>„De ce m-ai oprit atunci, ca să nu întrerup sarcina, când eu am avut rujeolă!“</w:t>
      </w:r>
    </w:p>
    <w:p>
      <w:pPr>
        <w:jc w:val="both"/>
        <w:rPr>
          <w:sz w:val="20"/>
        </w:rPr>
      </w:pPr>
      <w:r>
        <w:rPr>
          <w:sz w:val="20"/>
        </w:rPr>
        <w:t>Ca o sabie ascuţită a zburat acest reproş prin aer.</w:t>
      </w:r>
    </w:p>
    <w:p>
      <w:pPr>
        <w:jc w:val="both"/>
        <w:rPr>
          <w:sz w:val="20"/>
        </w:rPr>
      </w:pPr>
      <w:r>
        <w:rPr>
          <w:sz w:val="20"/>
        </w:rPr>
        <w:t>„Ea trăieşte.“ Tata nu vorbea niciodată mult.</w:t>
      </w:r>
    </w:p>
    <w:p>
      <w:pPr>
        <w:jc w:val="both"/>
        <w:rPr>
          <w:sz w:val="20"/>
        </w:rPr>
      </w:pPr>
      <w:r>
        <w:rPr>
          <w:sz w:val="20"/>
        </w:rPr>
        <w:t>„Ce viată trăieşte! Va fi neputincioasă, mută şi nemişcată. Nu va fi în stare să se întreţină singură, va fi doar o piedică imensă. Niciodată nu va putea gusta din fericirile vieţii, probabil că nici măcar nu este în stare, să gândească limpede. Pe veci ne va fi greu cu ea, şi aceasta este doar vina ta.“</w:t>
      </w:r>
    </w:p>
    <w:p>
      <w:pPr>
        <w:jc w:val="both"/>
        <w:rPr>
          <w:sz w:val="20"/>
        </w:rPr>
      </w:pPr>
      <w:r>
        <w:rPr>
          <w:sz w:val="20"/>
        </w:rPr>
        <w:t>„şti tu oare, ce înseamnă viaţa?“, a replicat tata liniştit. „Incă mai crezi tu, că viaţa constă în faptul, să tai o porţie cât se poate de mare din tort, care de fapt este pentru toată lumea? Crezi tu, că la sfărşit te va întreba cineva, cât de multe distracţii ai avut? Sau cât de confortabil ai trăit?“</w:t>
      </w:r>
    </w:p>
    <w:p>
      <w:pPr>
        <w:jc w:val="both"/>
        <w:rPr>
          <w:sz w:val="20"/>
        </w:rPr>
      </w:pPr>
      <w:r>
        <w:rPr>
          <w:sz w:val="20"/>
        </w:rPr>
        <w:t>Vocea sa armonioasă ameliora durerea, care mă străpungea. Câte ore şi zile am trăit eu cu frică atunci, când mama a vrut să întrerupă sarcina. Doctorul a sfătuit-o, şi ea a fost ferm decisă pentru aceasta.</w:t>
      </w:r>
    </w:p>
    <w:p>
      <w:pPr>
        <w:jc w:val="both"/>
        <w:rPr>
          <w:sz w:val="20"/>
        </w:rPr>
      </w:pPr>
      <w:r>
        <w:rPr>
          <w:sz w:val="20"/>
        </w:rPr>
        <w:t>„Gândiţi-vă la faptul, că poate fi handicapat!“</w:t>
      </w:r>
    </w:p>
    <w:p>
      <w:pPr>
        <w:jc w:val="both"/>
        <w:rPr>
          <w:sz w:val="20"/>
        </w:rPr>
      </w:pPr>
      <w:r>
        <w:rPr>
          <w:sz w:val="20"/>
        </w:rPr>
        <w:t>„Nu face aceasta, te rog eu, lasă-mă să trăiesc. Inseamnă mult pentru mine, această viaţă. Am nevoie de această experienţă, ea mă va duce mai departe. Te rog nu distruge, ceea ce s-a copt deja de mult. Nu îmi strica şansa, tu nu ai nici un drept. Eu îţi voi mulţumi cu dragoste, atât cât voi putea. Dumnezeu te va răsplăti, cu ceea ce nu pot eu.“</w:t>
      </w:r>
    </w:p>
    <w:p>
      <w:pPr>
        <w:jc w:val="both"/>
        <w:rPr>
          <w:sz w:val="20"/>
        </w:rPr>
      </w:pPr>
      <w:r>
        <w:rPr>
          <w:sz w:val="20"/>
        </w:rPr>
        <w:t>Ore în şir am vorbit cu ea, am încercat, să trezesc dragostea în ea, înţelegerea. Ea nici măcar nu m-a băgat în seamă. Ea nici măcar nu a vrut să fie aproape de mine, nu a vrut să instaleze o legătură spre mine. Ea lupta pentru despărţire, dorea să scape de mine. Nu putea pur şi simplu să suporte gândul, să fie batjocorită de alţii. Cu ‘o piedică la picior’. Să fie legată, să trebuiască să-şi schimbe viaţa, să renunţe. Dar tata nu a lăsat-o. Pe el l-am atins cu rugămintea mea, el era conştient de sentimentele mele, se indentifica cu ele. Eu sunt foarte bucuroasă şi mulţumită, că mi-a făcut posibilă această viaţă alături de el. O panglică tare a iubirii ne leagă pe noi, voi putea suporta cu mai multă uşurinţă unele lucruri.</w:t>
      </w:r>
    </w:p>
    <w:p>
      <w:pPr>
        <w:jc w:val="both"/>
        <w:rPr>
          <w:sz w:val="20"/>
        </w:rPr>
      </w:pPr>
    </w:p>
    <w:p>
      <w:pPr>
        <w:jc w:val="both"/>
        <w:rPr>
          <w:sz w:val="20"/>
        </w:rPr>
      </w:pPr>
    </w:p>
    <w:p>
      <w:pPr>
        <w:jc w:val="center"/>
        <w:rPr>
          <w:sz w:val="20"/>
        </w:rPr>
      </w:pPr>
      <w:r>
        <w:rPr>
          <w:sz w:val="20"/>
        </w:rPr>
        <w:t>*</w:t>
      </w:r>
    </w:p>
    <w:p>
      <w:pPr>
        <w:jc w:val="center"/>
        <w:rPr>
          <w:sz w:val="20"/>
        </w:rPr>
      </w:pPr>
    </w:p>
    <w:p>
      <w:pPr>
        <w:jc w:val="both"/>
        <w:rPr>
          <w:sz w:val="20"/>
        </w:rPr>
      </w:pPr>
      <w:r>
        <w:rPr>
          <w:sz w:val="20"/>
        </w:rPr>
        <w:t>„Unele centre importante ale creierului sunt cât se poate de tari atacate.“ Pentru doctor eram pur şi simplu un obiect, care făcea parte din ‘meseria’ sa.</w:t>
      </w:r>
    </w:p>
    <w:p>
      <w:pPr>
        <w:jc w:val="both"/>
        <w:rPr>
          <w:sz w:val="20"/>
        </w:rPr>
      </w:pPr>
      <w:r>
        <w:rPr>
          <w:sz w:val="20"/>
        </w:rPr>
        <w:t>„Uitaţi-vă aici!“</w:t>
      </w:r>
    </w:p>
    <w:p>
      <w:pPr>
        <w:jc w:val="both"/>
        <w:rPr>
          <w:sz w:val="20"/>
        </w:rPr>
      </w:pPr>
      <w:r>
        <w:rPr>
          <w:sz w:val="20"/>
        </w:rPr>
        <w:t>El m-a înţepat cu siguranţă de vreo douăzeci de ori cu un ac de sus pănă jos. Cine a spus că nu pot simţi durerea, chiar dacă corpul meu nu este în stare, să reacţioneze normal? Era aproximativ a zecea oară, în aceste ultime săptămâni în care eu a trebuit să îndur aceste chinuri. Şi pentru ce? Spre avansarea în bine a stării mele nu ajută în orice caz deloc. Doar o frică adâncă s-a născut în mine, care s-a arătat mai tărziu, şi a fost de neânţeles pentru cei din jurul meu împotriva a tot ce arăta a clinică şi a doctor. Nenumăratele probe de sănge, lumina rece în ochi, consultaţiile interminabile s-au îngropat adânc în sub conştientul meu.</w:t>
      </w:r>
    </w:p>
    <w:p>
      <w:pPr>
        <w:jc w:val="both"/>
        <w:rPr>
          <w:sz w:val="20"/>
        </w:rPr>
      </w:pPr>
      <w:r>
        <w:rPr>
          <w:sz w:val="20"/>
        </w:rPr>
        <w:t>Ştiu oare doctorii, ce se întâmplă cu un copil, care este ţinut de picioare şi i se dă deodată drumul la cap? Pentru ei este cel mai normal şi mai neimportant lucru de pe această lume. De zece, douăzeci de ori am avut voie să exersez această acrobaţie. De fiecare dată se străngea stomacul şi diafragma, cu toate că corpul meu nu era în stare să reacţioneze după cerinţe. O frică fără margini mă cuprindea de fiecare dată, Eu doream să strig, fiecare să audă disperarea mea, dar corzile mele vocale nu ascultau şi aşa de signalul imperfect al creierului meu. Cine putea măsura, ce înseamnă pentru un copil, să facă un flic flac peste aparatul de raze, după ce umiditatea creierului a fost schimbată prima oară cu aer şi după aceea cu un mijloc înlocuitor? La fiecare mişcare par să se prăbuşească în cap lanţuri întregi de munţi. Creierul parcă vrea să se spargă - şi eu nici măcar nu puteam să zbier. Săptămâni în şir se dezlănţuiau încă în capul meu furtuni, fără ca acestea să dispară definitiv. S-a gândit oare vreodată unul din aceşti doctori, la frica de existenţă, atunci când corpul este cuprins de două braţe şi este împins într-un ‘tunel subţire de raze’? Secundele devin ore întregi. De unde îşi iau puterea, cine le-a dat dreptul, să sfarme sufletele, şi chiar fără să poată vindeca trupurile? Cine a inventat aceste metode noi de chinuire? Cine le-a legalizat? Cine a schimbat gândirea şi instituţiile, prin aparate goale, care pot să-l împartă pe un om în sute de bucăţi şi să arate diagnoza perfectă, pentru a-i fi orcărui doctor de folos în terapie?</w:t>
      </w:r>
    </w:p>
    <w:p>
      <w:pPr>
        <w:jc w:val="both"/>
        <w:rPr>
          <w:sz w:val="20"/>
        </w:rPr>
      </w:pPr>
      <w:r>
        <w:rPr>
          <w:sz w:val="20"/>
        </w:rPr>
        <w:lastRenderedPageBreak/>
        <w:t>Singur - cu toate că este multă hectică.</w:t>
      </w:r>
    </w:p>
    <w:p>
      <w:pPr>
        <w:jc w:val="both"/>
        <w:rPr>
          <w:sz w:val="20"/>
        </w:rPr>
      </w:pPr>
      <w:r>
        <w:rPr>
          <w:sz w:val="20"/>
        </w:rPr>
        <w:t>Părăsit - cu toate că eşti tot timpul sub observaţie.</w:t>
      </w:r>
    </w:p>
    <w:p>
      <w:pPr>
        <w:jc w:val="both"/>
        <w:rPr>
          <w:sz w:val="20"/>
        </w:rPr>
      </w:pPr>
      <w:r>
        <w:rPr>
          <w:sz w:val="20"/>
        </w:rPr>
        <w:t>Neajutorat - cu toate că ai multe ajutoare în jurul tău.</w:t>
      </w:r>
    </w:p>
    <w:p>
      <w:pPr>
        <w:jc w:val="both"/>
        <w:rPr>
          <w:sz w:val="20"/>
        </w:rPr>
      </w:pPr>
      <w:r>
        <w:rPr>
          <w:sz w:val="20"/>
        </w:rPr>
        <w:t>Era răcoare şi întuneric. Doar puţină lumină aducea sora Benedicta, căruia i-am fost încredinţată de câteva zile. Cu toate că lucra de fiecare dată pănă la epuizare, emana linişte, care provenea de undeva din adâncuri. Pentru ea era viaţa, dragostea şi ajutorul tot acelaşi lucru. Ea se pricepea, să astupe multe rupturi şi să mă împace cât de cât din nou cu această lume. Ea avea şi treburile ei, trebuia să practice şi lucruri neplăcute, de exemplu să ia o probă de sânge sau să schimbe vreun bandaj. Ea făcea aceasta de fiecare dată cu o scuză mută în inima ei. Strălucirea şi  undele ei mă înfăşurau în căldură şi dragoste şi neutralizau durerea atunci când aceasta se forma. La ea ştiam că este necesar, este gândit, şi se întâmpla cât mai atent posibil. Cine le-a furat oare celorlaţi dragostea?</w:t>
      </w:r>
    </w:p>
    <w:p>
      <w:pPr>
        <w:jc w:val="both"/>
        <w:rPr>
          <w:sz w:val="20"/>
        </w:rPr>
      </w:pPr>
      <w:r>
        <w:rPr>
          <w:sz w:val="20"/>
        </w:rPr>
        <w:t>„Noaptea a înghiţit lumina.“ şi la stingere a luat şi toată căldura cu sine. A rămas doar frigul. Aceste zece săptămâni în clinică au fost după naşterea mea cea mai rea experienţă. La acest gând încă îmi mai trec peste spate fiori reci.</w:t>
      </w:r>
    </w:p>
    <w:p>
      <w:pPr>
        <w:jc w:val="both"/>
        <w:rPr>
          <w:sz w:val="20"/>
        </w:rPr>
      </w:pP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Tata mă luase, mut şi înţelegător ca întotdeauna, înconjurat cu strălucire de lumină. El m-a lăsat să mă cufund în ea, şi lumea s-a scufundat în jurul meu. Dispărute pe nesimţite au fost orele rele, pacea şi bunătatea domneau. Un vis fără să dorm mă răpise, eu pluteam asemenea unui văl de ceaţă în întâmpinarea luminii, m-am scufundat într-o cascadă din mii de scântei de lumină. Imi făcea nesfârşit de bine. Inviorată şi întărită m-am aşezat eu pe o câmpie, înconjurată de mii dintre cele mai frumoase flori. Bine mirositor, limpede, răcăros era aerul.</w:t>
      </w:r>
    </w:p>
    <w:p>
      <w:pPr>
        <w:jc w:val="both"/>
        <w:rPr>
          <w:sz w:val="20"/>
        </w:rPr>
      </w:pPr>
      <w:r>
        <w:rPr>
          <w:sz w:val="20"/>
        </w:rPr>
        <w:t>„Barbara!“</w:t>
      </w:r>
    </w:p>
    <w:p>
      <w:pPr>
        <w:jc w:val="both"/>
        <w:rPr>
          <w:sz w:val="20"/>
        </w:rPr>
      </w:pPr>
      <w:r>
        <w:rPr>
          <w:sz w:val="20"/>
        </w:rPr>
        <w:t>Michael stătea lângă mine. În îmbrăcămintea lui albă simplă cu cureaua din pietre preţioase, mică şi încântătoare înfăţişarea, tinerească, aproape puţin ştrengărească faţa, aproape prea tânăr după puncte de vedere omeneşti. Pe deplin tăcut mă luă el în braţele sale. De la naşterea mea nu îl mai revăzusem.</w:t>
      </w:r>
    </w:p>
    <w:p>
      <w:pPr>
        <w:jc w:val="both"/>
        <w:rPr>
          <w:sz w:val="20"/>
        </w:rPr>
      </w:pPr>
      <w:r>
        <w:rPr>
          <w:sz w:val="20"/>
        </w:rPr>
        <w:t>„Tu ai fost un timp îndelungat plecat. Eu te-am strigat, nu m-ai auzit tu, aşadar?“</w:t>
      </w:r>
    </w:p>
    <w:p>
      <w:pPr>
        <w:jc w:val="both"/>
        <w:rPr>
          <w:sz w:val="20"/>
        </w:rPr>
      </w:pPr>
      <w:r>
        <w:rPr>
          <w:sz w:val="20"/>
        </w:rPr>
        <w:t>„Eu te-am auzit, copilul meu, şi eu te asigur, că am fost totdeauna la tine.“</w:t>
      </w:r>
    </w:p>
    <w:p>
      <w:pPr>
        <w:jc w:val="both"/>
        <w:rPr>
          <w:sz w:val="20"/>
        </w:rPr>
      </w:pPr>
      <w:r>
        <w:rPr>
          <w:sz w:val="20"/>
        </w:rPr>
        <w:t>„Dar eu nu te-am văzut.“</w:t>
      </w:r>
    </w:p>
    <w:p>
      <w:pPr>
        <w:jc w:val="both"/>
        <w:rPr>
          <w:sz w:val="20"/>
        </w:rPr>
      </w:pPr>
      <w:r>
        <w:rPr>
          <w:sz w:val="20"/>
        </w:rPr>
        <w:t>„Aceasta nici nu puteai tu.“</w:t>
      </w:r>
    </w:p>
    <w:p>
      <w:pPr>
        <w:jc w:val="both"/>
        <w:rPr>
          <w:sz w:val="20"/>
        </w:rPr>
      </w:pPr>
      <w:r>
        <w:rPr>
          <w:sz w:val="20"/>
        </w:rPr>
        <w:t>„Dar şi înainte te-am văzut eu totuşi întotdeauna, dacă aveam dor faţă de tine, eu nici măcar nu trebuia să te chem o dată.“</w:t>
      </w:r>
    </w:p>
    <w:p>
      <w:pPr>
        <w:jc w:val="both"/>
        <w:rPr>
          <w:sz w:val="20"/>
        </w:rPr>
      </w:pPr>
      <w:r>
        <w:rPr>
          <w:sz w:val="20"/>
        </w:rPr>
        <w:t>„Dar acum eşti tu pe pământ şi trebuie să te acomodezi cu legile lui. Ele sunt severe, nemiloase şi de neschimbat. Era necesar, să te las singur în acest timp. Tu trebuia să te acomodezi, aveai foarte multe de întâmpinat, ai putut să faci deja foarte multe experienţe. La aceasta era necesar, ca tu să fii singură, fără ancoră de salvare. La aceasta n-ar fi fost mai uşor, dacă tu ai fi fost prin mine mereu amintită de ceva mai frumos. Dar aceasta este numai o parte a lucrurilor.“</w:t>
      </w:r>
    </w:p>
    <w:p>
      <w:pPr>
        <w:jc w:val="both"/>
        <w:rPr>
          <w:sz w:val="20"/>
        </w:rPr>
      </w:pPr>
      <w:r>
        <w:rPr>
          <w:sz w:val="20"/>
        </w:rPr>
        <w:t>Michael făcuse o pauză lungă.</w:t>
      </w:r>
    </w:p>
    <w:p>
      <w:pPr>
        <w:jc w:val="both"/>
        <w:rPr>
          <w:sz w:val="20"/>
        </w:rPr>
      </w:pPr>
      <w:r>
        <w:rPr>
          <w:sz w:val="20"/>
        </w:rPr>
        <w:t>„Intr-adevăr ‘să vadă’ pot pe pământ numai foarte puţini. Unora le este aceasta înăscut. Pentru ei este acesta un mare examen - este foarte greu, să foloseşti corect acest dar - , sau ei au unele sarcini precise. Altfel este ‘văzul’ numai atunci posibil, dacă un om este în stare, să coreleze oscilaţia sa pe deplin cu oscilaţia noastră. Aceasta este însă mult mai curată şi duhovnicească, cu nici o materie împovărată. Multe obstacole se află printre oameni pe pământ. Un lucru numai vreau eu să-ţi arăt deja astăzi, cel mai mare şi cel mai greu. Acesta este ura şi toate simţămintele înrudite cu aceasta, învinuire, mânie, lipsă de dragoste. Ura produce oscilaţia cea mai josnică, cea mai aspră, cea mai adâncă. Ea te trage în jos şi face împosibil fiecare contact cu lumea spirituală. Oscilaţia ei se poate îndesa aşa de tare, că unii oameni, cât de cât  sensibili, pot să o simtă deja corporal . Ea nu este, ce-i drept, motivul fiecărei suferinţe, ci o consecinţă a primului motiv, pe care eu mai târziu ţi-l voi explica încă; dar ea este cel mai destructiv sentiment în general. Ea distruge totul, nu-i lasă dragostei nici cea mai neânsemnată şansă.“</w:t>
      </w:r>
    </w:p>
    <w:p>
      <w:pPr>
        <w:jc w:val="both"/>
        <w:rPr>
          <w:sz w:val="20"/>
        </w:rPr>
      </w:pPr>
      <w:r>
        <w:rPr>
          <w:sz w:val="20"/>
        </w:rPr>
        <w:t>„şi eu am început, să urăsc totul, ce este împotriva mea. Mama mea, clinica, doctorii.“</w:t>
      </w:r>
    </w:p>
    <w:p>
      <w:pPr>
        <w:jc w:val="both"/>
        <w:rPr>
          <w:sz w:val="20"/>
        </w:rPr>
      </w:pPr>
      <w:r>
        <w:rPr>
          <w:sz w:val="20"/>
        </w:rPr>
        <w:t>„Tu vezi acum, că nu a fost drept. Ura te trage în jos la nivelul cel mai de jos şi cel mai dens, unde legea, care este baza materiei, apare pe deplin spre a fi purtată. Durerea este una din ostatice, peste care dispune materia. Te loveşte cel mai tare, dacă te afli pe treapta cea mai de jos. Durerea nu este o mărime dată dinainte. Ea este condusă prin nervi la creier, şi de-abia acolo se formează sentimentul de durere. Acesta depinde însă de starea, în care se află creierul tău; şi deoarece gândirea este subordonată simţului - chiar dacă acest lucru este astăzi altfel învăţat în lumea raţională - , depinde sentimentul de durere mai ales de starea sufletului nostru. Una şi aceeaşi durere, trăită în starea de oscilaţie a urii, este neegalat mai tare simţită decât în starea de oscilaţie a dragostei, a înţelegerii şi a iertării.“</w:t>
      </w:r>
    </w:p>
    <w:p>
      <w:pPr>
        <w:jc w:val="both"/>
        <w:rPr>
          <w:sz w:val="20"/>
        </w:rPr>
      </w:pPr>
      <w:r>
        <w:rPr>
          <w:sz w:val="20"/>
        </w:rPr>
        <w:t>„De aceea, deci, au fost durerile aşa de insuportabile, aşa de pline de violenţă brutală!“</w:t>
      </w:r>
    </w:p>
    <w:p>
      <w:pPr>
        <w:jc w:val="both"/>
        <w:rPr>
          <w:sz w:val="20"/>
        </w:rPr>
      </w:pPr>
      <w:r>
        <w:rPr>
          <w:sz w:val="20"/>
        </w:rPr>
        <w:t xml:space="preserve">„Vezi tu acum, ce fel de experienţe importante ai făcut tu deja? Tu ai cunoscut una dintre cele mai importante şi elementare legi: Depinde de starea sufletului duhovnicesc, cât de adânc te încâlceşti tu în materie. Expresiile sufletului sunt sentimentele, şi, invers, stabileşti tu cu sentimentele tale starea de oscilaţie a sufletului tău duhovnicesc. ţineţi ca exemplu o pendulă în faţa ochilor. Cu cât mai încet osciliază ea, deci, cu cât mai jos este starea ei de oscilaţie, cu atât mai uşor de cuprins devine ea. Cu cât mai repede osciliază ea, cu atât mai greu este, să o cuprinzi, până tu la urma urmei nu ai absolut de loc nici o şansă, pentru că ea osciliază aşa de repede, că tu </w:t>
      </w:r>
      <w:r>
        <w:rPr>
          <w:sz w:val="20"/>
        </w:rPr>
        <w:lastRenderedPageBreak/>
        <w:t>nu mai poţi s-o vezi; ea a dispărut din câmpul tău vizual. Totuşi n-ar veni nimeni pe ideea să spună, pendula nu există, pentru că eu n-o mai văd. Calea pendulei până aici s-a putut totuşi urmări. Este logic. Logic este însă numai ceea, ce noi putem înţelege cu mintea noastră şi putem să ne gândim. Trei cu trei fac şase. „Aceasta este totuşi logic“, spune fiecare. Pentru un copil mic nu este aceasta absolut de loc logic, mintea lui nu este încă tocmai aşa de maturizată. De aceea fac însă trei cu trei totuşi şase, chiar dacă copilul încă nu înţelege aceasta. De îndată ce omul este însă matur, este el de părere, că ar şti atunci toate. La aceasta este raţiunea omului în comparaţie cu cea mai înaltă conştienţă cosmică, atoatecunoscătorul Dumnezeu, nici măcar un grăunte de nisip în deşert.</w:t>
      </w:r>
    </w:p>
    <w:p>
      <w:pPr>
        <w:jc w:val="both"/>
        <w:rPr>
          <w:sz w:val="20"/>
        </w:rPr>
      </w:pPr>
      <w:r>
        <w:rPr>
          <w:sz w:val="20"/>
        </w:rPr>
        <w:t>Inapoi la exemplul nostru: Aşa cum pendula dispare din văzul ochilor tăi, când ea osciliază mai repede, aşa sunt şi fiinţele invizibile, care se află într-o stare de osciliaţie mai înaltă. Un înger sau o fiinţă duhovnicească poate să se şi materializeze, ce-i drept, în anumite - foarte rare - condiţii şi să adopte cu aceasta o stare de oscilaţie mai joasă. Dar de regulă este acest fapt tocmai invers: tu trebuie să te transpui într-o stare de oscilaţie mai înaltă, pentru a putea face legătura cu aceste fiinţe. Cu cât mai desăvârşit îţi reuşeşte aceasta, cu atât mai desăvârşit va fi şi contactul, cu atât mai desăvârşit vei putea tu simţi unitatea de esenţă a lor. Aceasta merge începând prin presimţiri simple peste simţiri şi auziri până la vederi, respectiv în desăvârşirea spre persoana din faţă cu aceleaşi drepturi. Dacă vrei tu în consecinţă să intri în contact cu lumea duhovnicească, atunci evită totul ce înjoseşte starea ta de oscilaţie. La aceasta aparţine pe lângă sentimente şi gândirea ta, înfăptuirea ta şi încă mai multe lucruri; dar despre acestea mai târziu.</w:t>
      </w:r>
    </w:p>
    <w:p>
      <w:pPr>
        <w:jc w:val="both"/>
        <w:rPr>
          <w:sz w:val="20"/>
        </w:rPr>
      </w:pPr>
      <w:r>
        <w:rPr>
          <w:sz w:val="20"/>
        </w:rPr>
        <w:t>Dintre sentimente este ura cea mai de jos. Ea te ţine jos, te leagă tare în materie şi face imposibilă fiecare încercare, să te dezvolţi mai departe duhovnicesc şi sufletesc. Urmează acum multe trepte până la dragostea curată, neegoistă. Cu ea poţi tu să pătrunzi până în cele mai înalte câmpuri ale lumii duhovniceşti, în desăvârşire până la tronul lui Dumnezeu. Dragostea descuie toate porţile, ea este „Sezam-ul -deschide-te“ al lumii duhovniceşti..</w:t>
      </w:r>
    </w:p>
    <w:p>
      <w:pPr>
        <w:jc w:val="both"/>
        <w:rPr>
          <w:sz w:val="20"/>
        </w:rPr>
      </w:pPr>
      <w:r>
        <w:rPr>
          <w:sz w:val="20"/>
        </w:rPr>
        <w:t>Când tu începuseşi atunci în clinică, să urăşti totul, te-ai pus tu pe treapta cea mai inferioară. Tot ce este negativ a trebuit de aceea să te lovească cu cea mai mare putere.</w:t>
      </w:r>
    </w:p>
    <w:p>
      <w:pPr>
        <w:jc w:val="both"/>
        <w:rPr>
          <w:sz w:val="20"/>
        </w:rPr>
      </w:pPr>
      <w:r>
        <w:rPr>
          <w:sz w:val="20"/>
        </w:rPr>
        <w:t>Boala este al doilea, cu durerea apropiat înrudit ostatic al materiei. Tu poţi probabil să şi presupui, ceea ce urmează acum. Lumea duhovnicească nu cunoaşte nici o boală. Cu cât mai adâncă este starea ta de oscilaţie, cu cât mai mult tu te duci deci în mâinile materiei, cu atât mai expus eşti tu la aceasta. Invers: tu poţi să scapi de ea, prin aceea că tu, cu ajutorul sentimentelor mai înalte, mai ales deci cu dragostea, te mişti către câmpul duhovnicesc.</w:t>
      </w:r>
    </w:p>
    <w:p>
      <w:pPr>
        <w:jc w:val="both"/>
        <w:rPr>
          <w:sz w:val="20"/>
        </w:rPr>
      </w:pPr>
      <w:r>
        <w:rPr>
          <w:sz w:val="20"/>
        </w:rPr>
        <w:t>Sentimentele tale sunt ca degete pe harpa vieţii. Ele ating corzile, ale căror mărimi de intonaţii determină oscilaţiile sufeltului tău duhovnivesc. Exersează-te în intonaţiile înalte, curate. Oscilaţiile lor aspiră la nemărginire.“</w:t>
      </w:r>
    </w:p>
    <w:p>
      <w:pPr>
        <w:jc w:val="both"/>
        <w:rPr>
          <w:sz w:val="20"/>
        </w:rPr>
      </w:pPr>
      <w:r>
        <w:rPr>
          <w:sz w:val="20"/>
        </w:rPr>
        <w:t>Mult timp am mers noi aşa tăcuţi unul pe lângă celălalt. Domnea o stare de pace, aproape festivă. Soarele, cu toate că nu se vedea niciunde, răspândea o lumină de înserare caldă. El părea să fie peste tot, nici o umbră nu i se putea împotrivi. Pârâul cu apa lui limpede ca cristalul curgea încet în jos. Aerul era plin de o oscilaţie specifică, supranaturală, care nu putea fi simţită numai cu urechile, ci cu tot corpul. Un sentiment nedescris de siguranţă mă pătrundea. Instinctiv m-am  prins strâns de însoţitorul meu.</w:t>
      </w:r>
    </w:p>
    <w:p>
      <w:pPr>
        <w:jc w:val="both"/>
        <w:rPr>
          <w:sz w:val="20"/>
        </w:rPr>
      </w:pPr>
      <w:r>
        <w:rPr>
          <w:sz w:val="20"/>
        </w:rPr>
        <w:t>„Este o mare milostivire, că eu am voie să te introduc deja la începutul vieţii tale în aceste lucruri, pe care mulţi încă nu le cunosc la sfârşitul vieţii lor. Este însă în acelaşi timp şi o mare responsabilitate pentru tine. Procedează conform acestora, răspândeşte lumina pe pământ!“</w:t>
      </w:r>
    </w:p>
    <w:p>
      <w:pPr>
        <w:jc w:val="both"/>
        <w:rPr>
          <w:sz w:val="20"/>
        </w:rPr>
      </w:pP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Când eu m-am trezit iarăşi, eram deja acasă. În silă şi în mâhnire mă înfăşa mama mea, pentru a mă hrăni apoi cu pireu de lapte. Pentru prima dată n-am fost în stare, să-i dau replică la furia ei. Visul meu mă ţinea încă pe deplin prins. Era un sentiment minunat. Eu puteam să-i întâmpin lipsa ei de dragoste cu dragoste, ţineam departe frigul cu căldura. Ca o platoşă se pusese ea protectoare în jurul meu, şi dintr-o dată nu mai durea frigul. În decursul timpului am învăţat eu, că nu trebuie neapărat să răspunzi respingerea cu respingere şi lipsa de dragoste cu lipsă de dragoste. Aceste sentimente negative dor numai atunci, dacă le laşi să între în tine. Numai atunci pot ele să rănească şi să producă răni. În acel moment însă, în care se reuşeşte, să se preschimbe, această energie negativă şi să fie trimisă înapoi ca dragoste, nu mai este nici un ‘război’ posibil. Un luptător cu sabia poate să lupte numai atâta timp, cât el se loveşte de împotrivire. Dacă lovitura lui se duce în neant, va înceta el de îndată stupefiat. O minge de tenis zboară numai atunci înapoi, când ea se loveşte de pământul tare şi pe deasupra când este alimentată şi iarăşi lovită înapoi cu energie nouă prin puterea celui care loveşte cu paleta. Ea îşi pierde toată energia, dacă se loveşte de pământ moale şi care cedează şi dacă nimeni nu este acolo, care s-o lovească înapoi. Tot aşa se întâmplă şi cu ura şi mânia.</w:t>
      </w:r>
    </w:p>
    <w:p>
      <w:pPr>
        <w:jc w:val="both"/>
        <w:rPr>
          <w:sz w:val="20"/>
        </w:rPr>
      </w:pPr>
      <w:r>
        <w:rPr>
          <w:sz w:val="20"/>
        </w:rPr>
        <w:t xml:space="preserve">Mama mea a fost într-adevăr foarte stupefiată, când eu am întrerupt pentru prima dată acest ‘mic război duhovnicesc’ într-un asemenea fel. Oarecum, ea n-a mai putut să-şi descarce furia ei asupra mea. La aceasta a trebuit însă într-adevăr săracul motan petru să sufere, care chiar i s-a strecurat între picioare nepresimţind nimic. Dar pisicile par să fie tari în a îndura. Lovitura de picior i-a pricinuit într-adevăr o călătorie în zbor nedorită de mai mulţi metri, nu i-a putut însă nici măcar obţine un miau de durere. </w:t>
      </w:r>
    </w:p>
    <w:p>
      <w:pPr>
        <w:jc w:val="both"/>
        <w:rPr>
          <w:sz w:val="20"/>
        </w:rPr>
      </w:pPr>
    </w:p>
    <w:p>
      <w:pPr>
        <w:jc w:val="both"/>
        <w:rPr>
          <w:sz w:val="20"/>
        </w:rPr>
      </w:pPr>
      <w:r>
        <w:rPr>
          <w:sz w:val="20"/>
        </w:rPr>
        <w:lastRenderedPageBreak/>
        <w:t>Viaţa mea a fost la început cât se poate de monotonă. Mea mea nu se prea îngrijea de mine, şi chiar şi fraţii mei, Horst de doisprăzece ani şi Willi de zece ani, aveau altceva mai bun de făcut, decât să stea în compania ‘caprei prostănace’. Acea capră prostănacă eram eu. Liniştită stăteam eu toată ziua în colţul meu şi păream să nu recepţionez prea multe din împrejurările mele. Nu puteam să vorbeasc; paralizia a atrofiat corzile mele vocale; eu voi rămăne pe veci mută. O ureche era întru totul surdă, cealaltă fucţiona doar puţin. Braţele şi picioarele mele erau slăbite, nervii mei nu vroiau să reacţioneze.</w:t>
      </w:r>
    </w:p>
    <w:p>
      <w:pPr>
        <w:jc w:val="both"/>
        <w:rPr>
          <w:sz w:val="20"/>
        </w:rPr>
      </w:pPr>
      <w:r>
        <w:rPr>
          <w:sz w:val="20"/>
        </w:rPr>
        <w:t>„Un defect în substanţa emiţătoare, care face posibil contactul între nervi şi muşchi“, a spus doctorul. „O boală foarte rară“</w:t>
      </w:r>
    </w:p>
    <w:p>
      <w:pPr>
        <w:jc w:val="both"/>
        <w:rPr>
          <w:sz w:val="20"/>
        </w:rPr>
      </w:pPr>
      <w:r>
        <w:rPr>
          <w:sz w:val="20"/>
        </w:rPr>
        <w:t>Da, cât se poate de rară, dar eu trebuia să mă acomodez cu ea. Să stau nu puteam, decât atunci când eram proptită, şi mama doar rareori era de acord cu aceasta. De regulă eram culcată pe o pătură mică în camera de zi. De fapt nu era un loc chiar atât de rău. Iarna emana foarte multă căldură soba de acolo. Eu iubeam foarte mult căldura. Ea intra în mine, mă încălzea adânc înăuntru, mă umplea cu totul. Era o căldură adevărată, vie, emanată de lemnul care se ardea pentru aceasta. Eu m-am găndit desori la aceasta. Doar aveam timp suficient. Ce se poate face atunci, când eşti condamnat să stai, pur şi simplu? Bineînţeles, eu dormeam mult, cel puţin în primii ani. Dar celelalte ore? Ele durau foarte mult, atunci când nu poţi face nimic, câteodată mult prea mult. Eu eram totuşi mulţumită, că ochii mei nu au fost atacaţi prea tare. În casă vedeam totul, afară în lumina strălucitoare aveam dificultăţi. Sensibilitatea pentru lumină era prea mare, de multe ori era inflamată conjuctiva şi acest lucru era dureros. Când am primit mai tărziu ochelari fumurii, a devenit situaţia cu mult mai bună. Ochii mei erau practic singurul organ, cu care putem intra în contact cu tot ceea ce mă înconjura. Eu puteam ore în şir să mă uit la un lucru sau să mă uit la muşte sau la flori.</w:t>
      </w:r>
    </w:p>
    <w:p>
      <w:pPr>
        <w:jc w:val="both"/>
        <w:rPr>
          <w:sz w:val="20"/>
        </w:rPr>
      </w:pPr>
      <w:r>
        <w:rPr>
          <w:sz w:val="20"/>
        </w:rPr>
        <w:t>„Răbdarea este o trăsătură importantă şi mare a lui Dumnezeu“, a spus Michael. „Incearcă să te antrenezi în aceasta, cât de des poţi tu.“ Atunci nu prea am înţeles aşa de bine sensul spuselor lui. Dar nu era aşa de grav. Boala mea m-a condus. Ea mi-a lăsat alegerea doar între protest şi răbdare sau disperare. Răbdarea era ‘răul cel mai minor’ după părerea mea. Eu sunt nemărginit de mulţumită pentru experienţele, pe care am avut voie să le trăiesc, pentru ajutorul, pe care eu l-am primit. Boala mea mi-a fost un bun învăţător. Atunci aş mai fi schimbat oricând cu un trup sănătos. Astăzi îţi mulţumesc ţie Tată, că nu ai dat voie ca să se întâmple.</w:t>
      </w:r>
    </w:p>
    <w:p>
      <w:pPr>
        <w:jc w:val="both"/>
        <w:rPr>
          <w:sz w:val="20"/>
        </w:rPr>
      </w:pPr>
      <w:r>
        <w:rPr>
          <w:sz w:val="20"/>
        </w:rPr>
        <w:t>„Doar un orb preferă o cupă frumos sculptată în favoarea unui bulgăre de aur.“ Eu iubesc felul cum Michael înţelegea, să explice lucruri mari cu pilde simple.“ Corpul, învelişul material, este imediat la începutul vieţii dăruit distrugerii, fără a se deplasa se îndreaptă spre prăbuşire, dar ce valoare are el faţă de spiritul nemuritor? El este închisoarea sa, îl poate închide şi zdrobi, da, câteodată îl poate opri cu totul - dar doar pentru scurt timp. În cel mai rău caz este un somn ca a lui albă ca zăpada, care de multe ori nu durează nici o sută de ani. De un prinţ cu numele de moarte este trezit cu un sărut din somn spiritul. Cât de bine este, dacă el poate recunoaşte, că nu s-a lăsat pradă celui care l-a închis, că a trişat corpul şi - oficial s-a supus cu umilinţă - dar în secret a urcat pe cele mai înalte culmi. Ce îl interesează pe un pui, când iese, coaja, pe care el mai înainte a spart-o? Ce folos au toate plăcerile şi bucurile trupeşti în împărăţia lui Dumnezeu? Acelui, care primeşte cu milă această cunoaştere.“</w:t>
      </w:r>
    </w:p>
    <w:p>
      <w:pPr>
        <w:jc w:val="both"/>
        <w:rPr>
          <w:sz w:val="20"/>
        </w:rPr>
      </w:pPr>
      <w:r>
        <w:rPr>
          <w:sz w:val="20"/>
        </w:rPr>
        <w:t>Corpul meu a înlocuit această cunoaştere. Fără milă, brutal - şi totuşi nemărginit de iubitor. Răbdarea? Se poate găsi oare în stresul vieţii? În aspiraţia corporală, care slujeşte doar pentru a satisface nevoile materiale? Cu muţumire primesc eu acest ostatic, care a zdrobit corpul meu, care a dărâmat zidurile închisorii şi a eliberat spiritul. Germana, matematica, fotbalul era orarul fraţiilor mei; pe al meu scria însă răbdare şi dragoste. Era o şcoală dură. Cel mai rău era faptul, că nu mă puteam întoarce nici măcar singură. Eu stăteam deseori zile întreagi pe aceiaşi parte. Mama nu a făcut cu siguranţă aceasta cu intenţie, dar ea nu era pur şi simplu capabilă, să se pună în locul meu. Eu stăteam aşa de mult pe o parte pănă când pielea se inflama deja. Erau chinuri mari şi interminabile pe care eu a trebuit să le suport atunci. Nu puteam să urlu; aşa gemeam ore întregi, dar doar cu rezultatul, că mama se retrăgea şi mai mult faţă de mine, pentru că ‘plângăcioasa îi fura şi ultimul gram de nervi’. Eu încercam întotdeauna, să nu sădesc ura, să nu fac vreun reproş şi să nu condamn. Era nemărginit de greu şi mă costa deseori toate forţele.</w:t>
      </w:r>
    </w:p>
    <w:p>
      <w:pPr>
        <w:jc w:val="both"/>
        <w:rPr>
          <w:sz w:val="20"/>
        </w:rPr>
      </w:pPr>
      <w:r>
        <w:rPr>
          <w:sz w:val="20"/>
        </w:rPr>
        <w:t>„Frigul nu se ameliorează prin frig, dar căldura topeşte cu timpul toată gheaţa“, a spus Michael. Eu ştiam că el avea dreptate. Eu mai ştiam, că acesta era singurul drum, era drumul meu. Dar era mult prea abrupt, pietros şi alunecos. De multe ori mă gândeam: prea abrupt. Eu simţeam atunci puterea trupului. Cu cea mai mare armă a sa, cu durerea, mă pedepsea el atunci pe mine. Şi spiritul nu avea încă puterea necesară să se ridice deasupra. Eu eram încă prinzoniera corpului meu, a sentimentelor mele. Durerea controla reacţiile şi gândirea. Greu şi lung este drumul, ca să desparţi temporar sentimentele şi părerile corpului şi să le pui la dispoziţia interiorului, adevăratului Eu, a spiritului.</w:t>
      </w:r>
    </w:p>
    <w:p>
      <w:pPr>
        <w:jc w:val="both"/>
        <w:rPr>
          <w:sz w:val="20"/>
        </w:rPr>
      </w:pPr>
      <w:r>
        <w:rPr>
          <w:sz w:val="20"/>
        </w:rPr>
        <w:t xml:space="preserve">„A vedea, a auzi, a mirosi, a gusta şi a simţi nu au voie să dezlănţuie reacţii automate şi conform situaţiei“, a spus o dată Michael. „Tu trebuie să recunoşti aceste simţuri şi să le înregistrezi. Dar nu lăsa niciodată ca ele să-ţi controleze faptele şi sentimentele tale. Când cineva te înjură, atunci tu eşti supărată, dacă cineva te dispreţuieşte, eşti tristă, dacă cineva te laudă, tu te bucuri, şi dacă cineva îţi pricinuieşte o durere, atunci tu începi să-l urăşti. Tu eşti la fel ca şi un robot: Dacă apeşi pe un buton, atunci face el aceiaşi mişcare proprie lui. Crezi tu, că Dumnezeu a vrut să creeze roboţi? Atunci ar fi putut face El totul cu mult mai uşor. El a creat cu omul o fiinţă, care este dotată cu totul, că îi dă posibilitatea ca să fie liber, pentru ca el să poată în libertate să urce pe cele mai înalte culmi ale sferelor. Multe pericole pândesc la marginea drumului. Mult prea des se lasă omul convins, îşi vinde preţioasa libertate pentru o pâine cu unt. Toate plăcerile ieftine, dependenţele materiale şi sexuale, alcoholul, fumatul, drogurile, tabletele, moda, care trebuie neapărat respectată, toate lucrurile acelea, pe care trebuie să le faci, ca să fi mare în faţa lumii, maşinea cea nouă, de care este nevoie, pentru că şi vecinul are una, sportul cel nou, fără care nu eşti demn de societate, curăţatul, pentru arătat vecinei, că se poate şi mai bine. </w:t>
      </w:r>
      <w:r>
        <w:rPr>
          <w:sz w:val="20"/>
        </w:rPr>
        <w:lastRenderedPageBreak/>
        <w:t>Există mii de astfel de ‘neuroze forţate’, care înăbuşe toată libertatea, şi îl fac pe om ca să devină un robot. Şi totuşi a primit omul o armă minunată, care poate ţine piept tuturor atacurilor: dragostea.</w:t>
      </w:r>
    </w:p>
    <w:p>
      <w:pPr>
        <w:jc w:val="both"/>
        <w:rPr>
          <w:sz w:val="20"/>
        </w:rPr>
      </w:pPr>
      <w:r>
        <w:rPr>
          <w:sz w:val="20"/>
        </w:rPr>
        <w:t>Dragostea spre Dumnezeu învinge toate aceste primejdi. Dragostea pentru Dumnezeu înseamnă să-L iubeşti pe acela, care te-a creat, motivul şi în acelaşi timp capătul dezvoltării mele, Acela care i-a dat un sens existenţei mele, să-i întorc în deplină libertate dragostea Sa. Această dragostea doboară toate bareriele; ca un farte, ca pe o soră vrea Dumnezeu ca noi să fim alături de El. Nu ca un Stăpân mare vrea ca să-L iubim, nu din cauza înţelepciunii Sale, din cauza măreţiei nemărginite şi a superiorităţii Sale. El vrea doar să fie iubit, pentru că există, cum un copil îşi iubeşte mama, şi mama îşi iubeşte copilul. Această dragostea adevărată trebuie să crească, ca ea să nu fie tulburată de absolut nimic. Nimic să n-o mai deranjeze în veci sau s-o subţieze. Ea este ceva unic, ceva de neântrecut, ceva sfânt. Ea este măreaţă, cel mai înalt lucru care a existat şi va exista. Ea este cauza şi sensul vieţii, da, este însuşi viaţa. Dar nu este posibil, ca să fi creat cu o asemenea dragoste. Chiar şi pentru un Dumnezeu atotputernic nu este posibil. Căci atunci ar fi creat doar nişte roboţi. Ce contează o dragostea pentru mine, care nu are nici o alegere, care trebuie să mă iubească, pentru că îi lipseşte posibilitatea, ca să nu fiu iubită? Dragostea unei femei este de aceea aşa de preţioasă, pentru că ea s-a decis în libertate pentru aceasta. Ea ar fi cât se poate de nevaloroasă, dacă ar exista pe lume doar un bărbat, aşa că ea nu ar mai avea de fapt nici o alternativă. De abia decizia liberă face aşa de preţioasă dragostea. Şi pentru Dumnezeu. El nu a vrut roboţi. Aşa a trebuit să ne creeze alegeri pentru dezvoltare, unde noi putem să ne hotărâm în libertate. Pentru Dumnezeu sau pentru bani, pentru Dumnezeu sau pentru sex, pentru Dumnezeu sau dependenţa de droguri, pentru Dumnezeu sau pentru nenumăratele ‘neoroze forţate’. Dumnezeu ne lasă voit această alegere. El nu poate şi nu are voie să intervină. Mulţi spun, eu cred de abia atunci în Dumnezeu, când îl văd, atunci când El a înfăptuit o minune în faţa ochiilor mei, ca eu să pot fi sigur. Dar ce ar fi atunci, dacă El ar înfăptui o astfel de minune? Dacă El s-ar arăta în măreţia şi minunăţia Sa? Atunci ar spune într-adevăr fiecare: „Da, acum pot în sfărşit să cred, acum te voi iubi într-adevăr.“ Dar aceasta nu mai este o alegere liberă. Acea dragoste nu valorează absolut nimic. Ea nu provine din inimă, ci din raţiune. Dragostea calculată poate fi câteodată confundată pe pământ cu dragostea adevărată, dar pe Dumnezeu nu poţi să-L înşeli. Ar fi tot acelaşi lucru, ca şi când o femeie l-ar iubi pe un bărbat doar atunci, dacă i se par destul de mari proprietăţiile sale şi dacă acesta are destui bani. Aceasta nu are de-a face nimic cu dragostea. Adevărata dragostea - şi aceasta există doar la Dumnezeu - este pură de orice judecată. Ea nu pune condiţii, nu aşteaptă nimic în schimb. Ea iubeşte pur şi simplu. Aşa vrea Dumnezeu ca El să fie iubit. Simplu, pentru că există. Nu din cauza, ca noi să nu ajungem în ‘iad’; din din cauza, ca noi să ajungem în ‘rai’ şi să avem acolo liniştea veşnică; nu, pentru că Dumnezeu are toate posibilităţiile, că să ne facă cât mai plăcută ‘viaţa veşnică’. Dumnezeu nu vrea să fie iubit dintr-un motiv sau altul, ci doar pentru simplul fapt că există. Şi pentru aceasta nu este nici măcar necesar, ca El să stea departe de pământ, deoarece există lucruri, care ne dau alternative, că El ne lasă o adevărată alegere. Semne există destule, Fiecare, care îl caută, îl vă găsi pe El peste tot din belşug. Ce este natura altceva, decât un miracol a lui Dumnezeu? Floarea, care creşte din apă, pomul, care creşte din sămânţă? Sau frunza de begonie, care dintr-o singură frunză creşte, şi devine o plantă? Fără dificultăţi poate fiecare, care vrea, să vadă că în spatele ei se află o putere ordonată. A fi de părerea, că totul s-a întâmplat din greşeală dintr-o materie străveche, adică ordinea a reieşit din haos, este atât de absurdă ca şi părerea, ca nisipul din deşert ar putea să construiască fără un pic de ajutor o piramidă, doar că îi trebuie suficient timp. Cine a văzut să reiese ordinea din haos? Doar aşa?</w:t>
      </w:r>
    </w:p>
    <w:p>
      <w:pPr>
        <w:jc w:val="both"/>
        <w:rPr>
          <w:sz w:val="20"/>
        </w:rPr>
      </w:pPr>
      <w:r>
        <w:rPr>
          <w:sz w:val="20"/>
        </w:rPr>
        <w:t>A doua parte a acestei arme de dragoste este dragostea pentru aproapele. Ea nu se deosebeşte aproape deloc de dragostea pentru Dumnezeu. Aşa cum se pot învinge toate ispitele materiale, dependenţele şi necesităţiile, aşa poate dragostea pentru aproapele să te cucerească. Sau cum aş putea eu să simt ură, dăcă îl iubesc pe cel de lăngă mine? Sau cum aş putea să-i fac reproşuri? Toate sentimentele negative se cuceresc prin dragostea pentru aproapele. Ea nu întreabă de ce, ea este pur şi simplu prezentă, pentru fiecare. Cum aş putea eu, mă întrebi tu, să-l iubesc pe duşmanul meu., care vrea să-mi facă doar rău? Este cât se poate de simplu. El este tot aceiaşi, ce eşti şi tu. El este o fiinţă a lui Dumnezeu, creată prin dragoste pentru dragoste. Dumnezeu îl iubeşte pe el la fel ca şi pe tine. Dragostea nu face diferenţe. Cum ai putea tu atunci, dacă afirmi, că îl iubeşti pe Dumnezeu, să-l urăşti pe acela, pe care Dumnezeu îl iubeşte la fel ca şi pe tine? Dacă iubeşti pe cineva cu adevărat, atunci îl iubeşti cu totul, cu toate defectele sale. Dacă îl iubeşti într-adevăr pe Dumnezeu, atunci trebuie să-L iubeşti întru totul, aşa, cum El îşi iubeşte toate fiinţele fără nici o deosebire. Cum poţi tu atunci să urăşti una din aceste fiinţe? Acest lucru nu există nici măcar în dragostea lumească. Dacă un bărbat îşi iubeşte foarte mult prietenul, atunci este cel puţin tolerat sau tratat cu prietenie de soţia aceluia şi la Dumnezeu să fie oare altfel? Ar trebui să ne purtăm cel puţin frumos cu aproapele nostru. Acesta este cel mai cert lucru de pe lume.</w:t>
      </w:r>
    </w:p>
    <w:p>
      <w:pPr>
        <w:jc w:val="both"/>
        <w:rPr>
          <w:sz w:val="20"/>
        </w:rPr>
      </w:pPr>
      <w:r>
        <w:rPr>
          <w:sz w:val="20"/>
        </w:rPr>
        <w:t>Dar nu dispera. Este într-adevăr cel mai greu. Noi vom mai vorbi deseori de acest lucru.“</w:t>
      </w:r>
    </w:p>
    <w:p>
      <w:pPr>
        <w:jc w:val="both"/>
        <w:rPr>
          <w:sz w:val="20"/>
        </w:rPr>
      </w:pPr>
      <w:r>
        <w:rPr>
          <w:sz w:val="20"/>
        </w:rPr>
        <w:t xml:space="preserve">Chiar şi astăzi am avut voie mult timp să mă plimb braţ la braţ cu Michael peste cămpii frumos mirositoare, şi am avut voie să adulmec aerul răcoros şi proaspăt. Era tot aceiaşi lumină, o minunată şi foarte luminată lumină de înserare, care însă nu arăta nici o umbră în vreo parte. Soarele nu se putea vedea nici unde. Feluri nemărginite de flori şi de pomi ne întâmpinau. Eu pur şi simplu nu mă pot exprima altfel. Natura nu era doar prezentă, ea părea să trăiască împreună cu noi, părea să aibă legătură cu sentimentele noastre, şi să influenţeze starea noastră şi în acelaşi timp convinşi de ea, da, chiar purtaţi. Multe păsări cântau în jurul nostru, mulţi fluturi ne înconjurau, albinele zumzăiau, totul în jurul nostru era plin de viaţă. Chiar şi animalele nu era doar aşa acolo. Ele păreau să fie o parte din mine şi erau într-un fel misterios cu mult mai vii, decât eu le-am putut recepţiona pe pământ. Niciunde nu se simţea nici măcar o urmă de frică sau de griji. Doar dragoste. Fiecare dădea totul ce avea şi totuşi ştia, că nimeni nu îi lua nimic. Eu mă regăseam în acele păsări, în acele minunate flori, în cel mai mic melc. Eu ştiam cu certitudine, eu eram ele, şi ele erau eu, şi totuşi nu eram una şi aceiaşi fiinţă. Ele nu erau imagini ale </w:t>
      </w:r>
      <w:r>
        <w:rPr>
          <w:sz w:val="20"/>
        </w:rPr>
        <w:lastRenderedPageBreak/>
        <w:t>fanteziei; se putea să le atingi, se putea vorbi cu ele, fără ca să trebuiască să vorbeşti. Toate legăturile gândurilor ofereau o comunicaţie, care este aproape de nedescris. Eu eram capabilă, să cuprind întreaga lor fiinţă, toate sentimentele lor. Nu mă puteam doar transfera în ele, eu puteam să le primesc în mine întru totul. Era - ca şi cum dragostea se iubeşte pe sine.</w:t>
      </w:r>
    </w:p>
    <w:p>
      <w:pPr>
        <w:jc w:val="both"/>
        <w:rPr>
          <w:sz w:val="20"/>
        </w:rPr>
      </w:pPr>
      <w:r>
        <w:rPr>
          <w:sz w:val="20"/>
        </w:rPr>
        <w:t>„Ceea ce tu vezi şi trăieşti aici, nu are nimic cu ce să se asemene pe pământ. Pe pământ trece fiecare plantă, fiecare animal, ba chiar fiecare piatră prin propria sa dezvoltare. Acestea toate sunt scântei de duh ale lui Dumnezeu, care sunt conduse prin nesfârşit de multe stadii intermediare la maturitate. Dacă tu vrei să te conectezi cu ele, atunci trebuie tu să te acomodezi cu starea lor de oscilaţie, ceea ce presupune o înaltă maturitate duhovnicească. Pentru omul obişnuit nu este în consecinţă vizibilă o conexiune. Felul de gândire materialist nu lasă relaţiile să se recunoască, ci trebuie să vadă în acestea în mod obligatoriu forme de viaţă autonome şi esenţial diferite faţă de persoana proprie. Nu aşa este în lumea duhovnicească. Aici este totul în tine, ceea ce vezi, totul ce trăieşti. Pentru că numai ceea, ce este în tine, poţi tu să şi trăieşti şi să simţi. Este o parte din tine şi tu o parte din aceasta. Tot ce este, sunt scântei de viaţă ale lui Dumnezeu. Aşa cum picătura în mare devine una cu miliardele de alte picături, din exterior ne mai fiind posibilă o deosebire, cu toate astea reţinându-şi autonomia pe deplin, în felul acesta se vede o fiinţă dezvoltată duhovnicesc integrată în întreaga creaţie. Aşa cum o picătură, când ea îngheaţă, îşi pierde unirea cu celelalte picături, debarasându-se de celelalte ca cristal propriu, aşa îşi pierde omul sentimentul de a fi una cu creaţia, dacă el însuşi se debarasează, când el fuge de căldură şi când răceala materiei îl face prizonier. Dacă un suflet se osteneşte numai pentru ceea ce este material şi neglijează valorile duhovniveşti, atunci trebuie el şi aici să se mulţumească cu o împrejurime pustie. Cine lasă dragostea să se ofilească, acela nu va putea aici să aducă flori la iveală. Totul este dragoste. Aşa de multă dragostea cât tu ai dezvoltat în tine, atât de multă dragoste poţi tu să produci din tine în lumea duhovnicească. Ceea ce ai văzut şi ai trăit astăzi, a fost de-abia începutul. Aşa cum tu ai observat deja, stăpâneşte o lumină de înserare continuă. Deja într-adevăr una foarte luminoasă, dar soarele încă nu se poate vedea. Tu nici nu l-ai putea încă suporta. În lumea duhovnicească nimic nu se reţine fără drept ca ‘pedeapsă’. Tu primeşti toate, pe care le poţi suporta. În ‘iad’ nu se aruncă oamenii. Aceasta este o stare, în care te afli, pentru că nu poţi suporta lumina. Şi despre acest lucru vom vorbi noi încă des. Dacă tu ai vedea soarele duhovnicesc în această prezentă stare de oscilaţie a ta, tu ai arde ca un bec, care este alimentat dintr-o sursă de curent puternică de 300000 de volţi. El poate numai atunci folosi curentul, dacă acesta este transformat în jos la 220 de volţi. În acelaşi fel transformă în jos sorele-lui-Hristos de fiecare dată lumina lui la starea de oscilaţie, în care tu te afli şi acest fapt nu se întâmplă atunci, pentru a-ţi arăta, că tu mai ai mult până ce vei fi matură! Se întâmplă din dragoste faţă de tine, pentru că tu n-ai putea suporta mai mult, fiindcă tu ai arde în aceasta. Există doar aceste două posibiltăţi. Ori îşi transformă Hristos lumina Lui în jos la nivelul tău, sau tu îţi transformi oscilaţiile tale în sus la soarele-lui-Hristos. Calea spre aceasta o cunoşti tu. Transformatorul este dragostea, dragostea singură. Ea primeşte înţelepciunea pe gratis, în timp ce întreaga înţelepciune a pământului nu va primi nici măcar o picătură de dragoste, dacă ea nu o aduce singură la iveală. Dumnezeu posedă toată înţelepciunea. El nu are nevoie de înţelepciunea ta. El îţi dă cu drag ceva de la aceasta, atât de mult cât poţi tu suporta. Ceea ce El vrea şi are nevoie de la tine, este dragostea ta. Deschideţi ochii tăi şi îndrăgosteşte-te de El.“</w:t>
      </w:r>
    </w:p>
    <w:p>
      <w:pPr>
        <w:jc w:val="both"/>
        <w:rPr>
          <w:sz w:val="20"/>
        </w:rPr>
      </w:pP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Eu i-am deschis şi am privit în ochii tatălui meu. Acum m-am amintit eu iarăşi. El mă luase tandru în braţele sale, şi eu am adormit fericită în acestea. Tatăl nu a spus nimic. El privea numai la mine. Cu privirea lui caldă, cunoscătoare m-a înfăşurat, m-a luat pe mine în sine. La el am fost eu protejată. La el n-am mai fost eu o invalidă. Eu eram un om, eu eram fiica lui, pe care el o iubea. Face aşa de bine, să fii iubită!</w:t>
      </w:r>
    </w:p>
    <w:p>
      <w:pPr>
        <w:jc w:val="both"/>
        <w:rPr>
          <w:sz w:val="20"/>
        </w:rPr>
      </w:pPr>
      <w:r>
        <w:rPr>
          <w:sz w:val="20"/>
        </w:rPr>
        <w:t>Dragostea învinge orice durere, face toate grijile uitate. De ce era tatăl numai aşa de rar acasă, de ce numai nu putea el să fie mai des la mine? Cum ar fi dacă m-ar înţelege, dacă m-ar îmbrăţişa mai tare.</w:t>
      </w:r>
    </w:p>
    <w:p>
      <w:pPr>
        <w:jc w:val="both"/>
        <w:rPr>
          <w:sz w:val="20"/>
        </w:rPr>
      </w:pPr>
      <w:r>
        <w:rPr>
          <w:sz w:val="20"/>
        </w:rPr>
        <w:t>„Eu mi-am dat astăzi demisia.“</w:t>
      </w:r>
    </w:p>
    <w:p>
      <w:pPr>
        <w:jc w:val="both"/>
        <w:rPr>
          <w:sz w:val="20"/>
        </w:rPr>
      </w:pPr>
      <w:r>
        <w:rPr>
          <w:sz w:val="20"/>
        </w:rPr>
        <w:t>Mama nu mai avuse aer din cauza spaimei. Nici măcar cafeaua fierbinte părea ea că nu o observă, pe care a vărsat-o pe rochia ei.</w:t>
      </w:r>
    </w:p>
    <w:p>
      <w:pPr>
        <w:jc w:val="both"/>
        <w:rPr>
          <w:sz w:val="20"/>
        </w:rPr>
      </w:pPr>
      <w:r>
        <w:rPr>
          <w:sz w:val="20"/>
        </w:rPr>
        <w:t>„Eu nu mai vreau să fiu aşa de mult pe drum. Eu aparţin aici, de tine şi mai ales şi de Barbara.“</w:t>
      </w:r>
    </w:p>
    <w:p>
      <w:pPr>
        <w:jc w:val="both"/>
        <w:rPr>
          <w:sz w:val="20"/>
        </w:rPr>
      </w:pPr>
      <w:r>
        <w:rPr>
          <w:sz w:val="20"/>
        </w:rPr>
        <w:t>„Aceasta este răuvoitor! Dacă tu m-ai iubi chiar numai puţin, n-ai fi făcut tu aceasta. Tu nu vei mai găsi niciodată iarăşi un loc de muncă, unde câştigi atâţia bani. Din ce să-mi plătesc eu deci acum hainele mele, maşina nouă, pe care vroiam s-o cumpărăm în vară? Trebuie tu întotdeauna să strici totul? Deja de aşa de mult timp mi-ai promis tu un covor, ca în sfârşit nimeni să nu mai poată să-şi bată joc de ‘podeau noastră de lemn-de oameni-săraci’. Din ce vrei Tu acum să plăteşti toate acestea? Ce vrei să faci Tu într-adevăr? Ai tu deja un nou loc de muncă?“</w:t>
      </w:r>
    </w:p>
    <w:p>
      <w:pPr>
        <w:jc w:val="both"/>
        <w:rPr>
          <w:sz w:val="20"/>
        </w:rPr>
      </w:pPr>
      <w:r>
        <w:rPr>
          <w:sz w:val="20"/>
        </w:rPr>
        <w:t>„Nu! Şi nici ceea ce voi face eu, nu ştiu încă. Eu ştiu numai, că Barbara are nevoie de mine, şi aceasta îmi ajunge.“</w:t>
      </w:r>
    </w:p>
    <w:p>
      <w:pPr>
        <w:jc w:val="both"/>
        <w:rPr>
          <w:sz w:val="20"/>
        </w:rPr>
      </w:pPr>
      <w:r>
        <w:rPr>
          <w:sz w:val="20"/>
        </w:rPr>
        <w:t>„Dacă aş fi făcut eu totuşi atunci un avort cu acest lucru blestemat. Prin ce am meritat eu aceasta. Toată ziua am numai de lucru şi bătaie de cap cu ea, şi acum mă respingi tu încă şi înapoi din cauza ei. O Doamne, de ce este lumea numai aşa de nedreaptă! Eu vă urăsc pe voi toţi!“</w:t>
      </w:r>
    </w:p>
    <w:p>
      <w:pPr>
        <w:jc w:val="both"/>
        <w:rPr>
          <w:sz w:val="20"/>
        </w:rPr>
      </w:pPr>
      <w:r>
        <w:rPr>
          <w:sz w:val="20"/>
        </w:rPr>
        <w:t xml:space="preserve">Ea se lupta cu lacrimile, şi când uşa căzuse în ială, trebuia eu să mă gândesc la cuvintele lui Michael: „Ura o poţi simţi corporal.“ Ca săgeţi ascuţite s-a înfipt aceasta adânc în trupul meu mic şi l-a cutremurat. Tata m-a strâns </w:t>
      </w:r>
      <w:r>
        <w:rPr>
          <w:sz w:val="20"/>
        </w:rPr>
        <w:lastRenderedPageBreak/>
        <w:t>protector la sine. Da, el devenise neatacabil. Dragostea lui l-a înfăşurat protejându-l pe el ca o platoşă. Eu ştiam că el o va lua pe mama, când ea se va fi liniştit, iarăşi în braţele sale şi nu-i va reproşa niciodată nimic, n-o va mai aminti cu nici un cuvânt la ceea ce se întâmplase. Eu îl admiram pe tata. Putea el, oare, să vadă deja soarele?</w:t>
      </w:r>
    </w:p>
    <w:p>
      <w:pPr>
        <w:jc w:val="both"/>
        <w:rPr>
          <w:sz w:val="20"/>
        </w:rPr>
      </w:pPr>
      <w:r>
        <w:rPr>
          <w:sz w:val="20"/>
        </w:rPr>
        <w:t>Tata era montor la o firmă mare, care era cu precădere activă în străinătate. El era deseori patru săptămâni sau încă mai mult plecat şi venea atunci cel mult pentru câteva zile acasă, pentru a fi trimis iarăşi imediat cu o nouă însărcinare într-o altă ţară. El a trebuit într-adevăr să fi câştigat la aceasta foarte mulţi bani. În orice caz fusese mama în acest timp foarte mândră de el. Cu ce ar putea el acum într-adevăr să se ocupe? Cu siguranţă n-a demisionat el fără să se gândească. Totul ce făcea tata, era chibzuit bine. El nu acţiona niciodată emoţional. El îşi stăpânea sentimentele sale.</w:t>
      </w:r>
    </w:p>
    <w:p>
      <w:pPr>
        <w:jc w:val="both"/>
        <w:rPr>
          <w:sz w:val="20"/>
        </w:rPr>
      </w:pPr>
      <w:r>
        <w:rPr>
          <w:sz w:val="20"/>
        </w:rPr>
        <w:t>Noi trăiam într-o mică gospodărie, pe care tata o moştenise de la bunicu, într-un cătun cu alte opt gospodării, departe, într-o împrejurime siguratică, părăsită. „Neglijată“, obişnuia mama să spună. Cel mai apropiat oraş mai mare cu ceva îndustrie se afla la o distanţă de 5ţ0 de km. Inainte condusese tata gospodăria. La început a şi mers foarte bine, cu toate că mama nu ajuta niciodată, pentru că ‘munca de mizerie’ era sub demnitatea ei. Noi posedam atunci 5 vaci şi 8 ha. de pământ. Tata visase întotdauna după acele timpuri. El trebuia într-adevăr să fi fost atunci foarte fericit. Mama vroia deja dintotdeauna mai mult. Ea vroia să poată trăi aşa ca rudele ei din oraşul mare. In haine moderne, într-o locuinţă curată, cu o maşină nouă, şi mai ales: fiecare an să meargă în concediu. Tata nu s-a lăsat niciodată impresionat de aceasta.</w:t>
      </w:r>
    </w:p>
    <w:p>
      <w:pPr>
        <w:jc w:val="both"/>
        <w:rPr>
          <w:sz w:val="20"/>
        </w:rPr>
      </w:pPr>
      <w:r>
        <w:rPr>
          <w:sz w:val="20"/>
        </w:rPr>
        <w:t>„Noi nu suntem aici pe pământ“, îi spuse el mamei, „pentru a câştiga cât se poate de mulţi bani şi să ne împovărăm cu multe lucruri materiale. Noi suntem aici, pentru a strânge cât se poate de multe experienţe, pentru ca să progresăm duhovniceşte mai departe, pentru a-i ajuta pe alţii, nu pentru bani, ci de dragul lor înşişi. Noi trebuie să ne învăţăm în dragoste şi răbdare, şi mai ales trebuie noi să recunoaştem, că banii şi toate lucrurile materiale sunt neimportante, ba chiar dăunătoare, căci ele ne abat de pe calea duhovnicească. Singurul lucru, ce ne rămâne veşnic, sunt roadele duhovniceşti. Şi acestea se maturizează în sărăcie şi smerenie adesea mai bine decât în bogăţie şi îngâmfare.“</w:t>
      </w:r>
    </w:p>
    <w:p>
      <w:pPr>
        <w:jc w:val="both"/>
        <w:rPr>
          <w:sz w:val="20"/>
        </w:rPr>
      </w:pPr>
      <w:r>
        <w:rPr>
          <w:sz w:val="20"/>
        </w:rPr>
        <w:t>Tata nici n-ar fi cedat într-adevăr niciodată, dacă n-ar fi început atunci marea vânătoare de hăituială împotriva tuturor micilor ţărani în favoarea fabricilor agrare tot mai mari. Câştigurile scăzuseră tot mai mult, munca ţăranilor n-a mai avut nici o valoare. Maşini mari nu putea tata să-şi permită, şi ajutor bănesc primea el numai începând de la o anumită mărime. Fucţionarii ţărăneşti îi oferiseră, să finaţeze o crescătorie de viţei, un grajd pentru cel puţin 70 până la 100 de animale dotat cu toate amenajările moderne, fiecare viţel singur într-o boxă îngustă, ca acesta să nu consume prea multă mâncare prin mişcare. Resentimente şi sentimentalităţi nu ar îngădui piaţa. Ori el li se alătura, sau el se lăsa păgubaş.</w:t>
      </w:r>
    </w:p>
    <w:p>
      <w:pPr>
        <w:jc w:val="both"/>
        <w:rPr>
          <w:sz w:val="20"/>
        </w:rPr>
      </w:pPr>
      <w:r>
        <w:rPr>
          <w:sz w:val="20"/>
        </w:rPr>
        <w:t>Tata s-a lăsat păgubaş. Pentru el era fiecare animal, chiar fiecare plantă prea sfântă, aşa încât să fi putut îngădui, să maltrateze astfel un animal.</w:t>
      </w:r>
    </w:p>
    <w:p>
      <w:pPr>
        <w:jc w:val="both"/>
        <w:rPr>
          <w:sz w:val="20"/>
        </w:rPr>
      </w:pPr>
      <w:r>
        <w:rPr>
          <w:sz w:val="20"/>
        </w:rPr>
        <w:t>„Nu cumva să vă gândiţi“, spuse el, „că animalele sau şi plantele ar fi din temelie ceva diferit faţă de om. Acestea ni se aseamănă cu mult mai mult, decât voi credeţi. Fiecare animal, fiecare plantă are deja un suflet. Fiecare fiinţă este o creatură a lui Dumnezeu, adusă la iveală din dragostea lui nemărginită. Fiecare animal, fiecare plantă are sentimente, care parţial reacţionează cu mult mai sensibile decât cele ale noastre. Cele mai multe animale posedă şi aşa ceva ca un al şaptelea simţi; celor mai mulţi oameni le-a dispărut doară de mult acesta. Fiecare ţăran ştie, cum animalele se împotrivesc instinctiv, când acestea merg în direcţia casei de sacrificare, cu toate că ele n-au fost încă niciodată confruntate cu aceasta. „Faceţi-vă stăpâni asupra pământului“, a spus Dumnezeu. Nu: domniţi ca tirani peste pământ, încuiaţi animalele, chinuiţi-le, ucideţi-le, şi bucuraţi-vă la aceasta. Animalele sunt micii noştri fraţi în marea familie a lui Dumnezeu. Noi ar trebui să avem grjă de ele, să le îndrumăm şi să le conducem. Prin felul nostru egoist, brutal şi neomenesc, să chinui animalele din motive curat materiale ca cel mai rău întemniţător, ne pricinuim nouă înşine cel mai mult rău. Pe de-o parte direct prin consumarea cărnii, care posedă nenumărate substanţe otrăvitoare şi medicamente. De-abia hormonii, antibioticele şi anabolele steroide fac doară posibile aceste metode perverse de îngrăşare. Aproape toate se depun în carne şi sunt deja astăzi responsabile pentru foarte multe îmbolnăviri şi deranjări ale metabolismelor. Al doilea punct cântăreşte încă mai defavorabil. Că animalele pot gândi, a fost deja de mult dovedit de biologie. Aceasta este o gândire primitivă, instinctivă, dar acestea sunt oscilaţii ale gândurilor, care, în principiu, nu se deosebesc prin nimic de cele ale noastre. Totul ce este, este energie, tot un gând şi acest lucru l-a dovedit fizica deja de mult timp. Tot aşa ca şi faptul, că energia nu poate fi niciodată distrusă. Ea poate într-adevăr să fie transformată în alte forme de energie, dar nu poate niciodată să fie distrusă. Ce gândesc aşadar animalele, care sunt chinuite într-un asemenea hal? Acestea sunt gânduri de frică, teamă, chin, parţial într-adevăr şi asemănătoare cu ura noastră, în general deci energie negativă. Această energie nu se poate evapora. Ea ne împovărează ca o sabie a lui Damocle. Desigur, ea nu poate fi măsurată şi cântărită, şi nici nu este vizibilă. Dar nici radioactivitatea nu este vizibilă, şi totuşi are ea efecte devastatoare! Această energie negativă ne pricinuieşte nouă tuturor pagubă. Ea corespunde cu radioactivitatea în sfera duhovnicească. Ceea ce radioactivitatea pricinuieşte corpului, acest lucru îl pricinuieşte duhului această energie negativă. Nimeni nu poate spune, aceasta n-am ştiut-o, acest lucru nu l-am vrut! Noi toţi suntem deasemenea vinovaţi la această stare. Dragoste curată nu încetează exact în faţa făpturilor celor mai neputincioase, ea le include pe acestea în primul rând.“</w:t>
      </w:r>
    </w:p>
    <w:p>
      <w:pPr>
        <w:jc w:val="both"/>
        <w:rPr>
          <w:sz w:val="20"/>
        </w:rPr>
      </w:pPr>
      <w:r>
        <w:rPr>
          <w:sz w:val="20"/>
        </w:rPr>
        <w:t xml:space="preserve">Când tata a exprimat aceste gânduri în adunarea circumscripţiei ţăranilor, l-au rupt ei de-a dreptul. Numai puţini prieteni au ţinut cu el, unii au devenit îngânduraţi, marea majoritate l-a numit un idiot visător, fără nici un simţ al realităţii. Sau ce altceva se poate crede despre un ţăran vegetarian, care respinge consumul de carne şi din motive de sănătate şi din motive etice? În baza acestei cuvântări, care a provocat ceva senzaţie şi în presă, a fost el </w:t>
      </w:r>
      <w:r>
        <w:rPr>
          <w:sz w:val="20"/>
        </w:rPr>
        <w:lastRenderedPageBreak/>
        <w:t>atunci exclus din asociaţia ţăranilor pe motiv de comportament dăunător pentru asociaţie. De-abia mult mai târziu am aflat eu această întâmplare de la Michael.</w:t>
      </w:r>
    </w:p>
    <w:p>
      <w:pPr>
        <w:jc w:val="both"/>
        <w:rPr>
          <w:sz w:val="20"/>
        </w:rPr>
      </w:pPr>
      <w:r>
        <w:rPr>
          <w:sz w:val="20"/>
        </w:rPr>
        <w:t>„Tatăl tău“, spuse el, „este unul dintre cei mulţi sfinţi, care rămân necunoscuţi, care lucrează în lucruri mici şi ascunse. Ceea ce el a recunoscut ca fiind drept, aceasta a şi susţinut-o, fără a irosi un gând pentru sine. El îi întâmpină pe toţi cu dragoste, îi ajută pe toţi, nu răneşte pe nimeni, fără să cedeze vreodată, dacă cineva îndură stricăciune sau dacă legea dumnezeiască este nerespectată. El este unul dintre aceia, care întăresc binele în lume şi îl sporesc. Oameni care vor să înbunătaţească lumea n-au reuşit niciodată să atingă vreun scop. Cuvântări mari şi dorinţa evlavioasă, „aceia de sus să facă în sfârşit ceva“, n-au ajutat încă nimănui cu nimic. Fiecare poate să îmbunătăţească lumea, anume acolo, unde el trăieşte. Lumea, aceasta este împrejurimea ta, oamenii, aceştia sunt aproapele tău. Nu-i critica, nu-i condamna! Schimbă-te numai tu însuţi, şi ceilalţi se schimbă automatic împreună cu tine. Ei reacţionează la oscilaţiile tale. După ură urmează arareori dragostea. Dar faţă de dragoste nu poate nimeni pe durată lungă să reacţioneze cu ură. Pe lângă exemplul tău mic nu poate nimeni pe lungă durată să treacă, fără să fie molipsit . Nu este posibil, să asculţi un concert de orgă şi în acelaşi timp să fluieri „o doină“. Nu este posibil, să te uiţi la o lumânare şi să vezi întuneric, nici măcar cu ochii închişi. Dar lumânarea trebuie să ardă, tu trebuie s-o aprinzi. Cei mai mulţi vorbesc întotdeauna numai despre faptul, că cineva ar trebui s-o aprindă. Este deasemenea mult mai plin de sens, să aprinzi o lumânare, decât să vorbeşti despre acest lucru, că în acest întuneric ar trebui cel puţin douăzeci să fie aprinse. Lumea este ca un joc de domino. Se află o sută de pietre într-un rând una în spatele celeilalte. Cei care vor să îmbunătăţească lumea încearcă acum, să le răstoarne pe toate acestea în acelaşi timp, şi pentru că acest lucru nu este posibil, eşuează ei sau se resemnează. La aceasta este însă totuşi aşa de simplu. Tu trebuie să răstorni doar acea piatră, care se află lângă tine, şi reacţia în lanţ care urmează atunci le răstoarnă pe toate celelalte fără intervenţia ta în continuare. O lavină începe întotdeauna în proporţii mici, într-un punct. Ea nu se năştea niciodată mare şi totuşi avea desori un efect nimicitor. Tatăl tău n-a aşteptat această lavină pe care cineva ‘de sus’ s-o dezlănţuie o dată. El a declanşat mai multe lavine minuscule. Dacă ele vor deveni lavine mari, acest lucru depinde de mai multe împrejurări. Acest lucru nu stă la îndemâna voastră, pentru aceasta voi nu sunteţi responsabili. Dar trebuie totuşi s-o declanşaţi! Lumea nu a fost creată doar într-o singură zi. Credeţi voi, că într-o singură zi îi puteţi schimba chipul cu totul? Cei mai mulţi renunţă după o scurtă vreme, atunci când ei nu zăresc nici un succes. Ei se gândesc doar la sine. De ce nu declanşează pur şi simplu o lavină, care îi ajunge din urmă pe copiii lor sau chiar şi pe nepoţii lor? În domeniul material se gândesc mulţi deja la ziua de poimâine. Copiii nici bine nu sunt încă născuţi, şi moştenirea este deja programată până în cel mai mic detaliu. Dar în spirit, trebuie ca totul să se întâmple pe loc, căci, altfel, ne piere curajul, deoarece ‘nu putem şi aşa să schimbăm ceva’. Ia-l ca exemplu pe tatăl tău. El a declanşat multe, cu toate că el nu ştie acest fapt. El nu a făcut niciodată ceva din cauza succesului. El a acţionat, aşa cum a trebuit să acţioneze.“</w:t>
      </w:r>
    </w:p>
    <w:p>
      <w:pPr>
        <w:jc w:val="both"/>
        <w:rPr>
          <w:sz w:val="20"/>
        </w:rPr>
      </w:pPr>
      <w:r>
        <w:rPr>
          <w:sz w:val="20"/>
        </w:rPr>
        <w:t>Tata a vândut pe acea vreme vacile unui prieten, unde ştia că le va merge bine, i-a arendat pe lângă aceasta şi pământul şi a acceptat slujba ca montor şi acum a demisionat. Dacă nu aş fi fost mută, nu aş fi putut să stăpânesc un ţipăt de bucurie. Imaginea, că tata va fi mai des alături de mine, era mult prea frumoasă. Cu singuranţă că Michael a aranjat aceasta, deoarece eu l-am rugat de multe ori.</w:t>
      </w:r>
    </w:p>
    <w:p>
      <w:pPr>
        <w:jc w:val="both"/>
        <w:rPr>
          <w:sz w:val="20"/>
        </w:rPr>
      </w:pPr>
      <w:r>
        <w:rPr>
          <w:sz w:val="20"/>
        </w:rPr>
        <w:t>„Dragul meu Michael, eu îţi mulţumesc, că primesc aşa de mult ajutor.“</w:t>
      </w:r>
    </w:p>
    <w:p>
      <w:pPr>
        <w:jc w:val="both"/>
        <w:rPr>
          <w:sz w:val="20"/>
        </w:rPr>
      </w:pPr>
      <w:r>
        <w:rPr>
          <w:sz w:val="20"/>
        </w:rPr>
        <w:t>Tata m-a mai strâns încă o dată cu tărie în braţele sale, m-a sărutat şi şi-a luat rămas bun. Pentru ultima oară a trebuit să plece el pentru o perioadă de şase săptămâni, şi atunci? Da, ce se va întâmpla atunci?</w:t>
      </w:r>
    </w:p>
    <w:p>
      <w:pPr>
        <w:jc w:val="both"/>
        <w:rPr>
          <w:sz w:val="20"/>
        </w:rPr>
      </w:pPr>
    </w:p>
    <w:p>
      <w:pPr>
        <w:jc w:val="both"/>
        <w:rPr>
          <w:sz w:val="20"/>
        </w:rPr>
      </w:pPr>
      <w:r>
        <w:rPr>
          <w:sz w:val="20"/>
        </w:rPr>
        <w:t>Erau şase săptămâni dure pentru mine. Eu încercam, cât de bine puteam, dar un succes nu se putea zări. Mama mea era cu mult mai tare supărată şi rezervată faţă de mine. Eu o priveam cât puteam eu de iubitor, eu îi doream în gând doar dragoste, eu suportam toate durerile cu răbdare, dar aceasta nu a ajutat la nimic. Ea m-a lăsat pur şi simplu într-o parte. Măncarea mi-o aducea neregulat şi împotriva voinţei ei. Ce nu aş fi dat ca să fiu puţin mai independentă! Să pot mănca singură sau să pot merge cel puţin la toaletă. Dar eu încercam, să nu mă cert cu soarta, eu încercam din răsputeri, să nu formez gânduri negative. Atunci când ea înjura, deoarece m-am udat, încercam ca s-o înţeleg, încercam să îmi cer o iertare mută, că eu i-am dat din nou atât de lucru. Eu încercam, să-i mulţumesc pentru tot ce făcea ea. Nu a fost uşor, dar cu timpul a mers mai bine, şi în vreme am învăţat chiar, să suport durerile, fără să mă plâng, fără să fac reproşuri, atunci când ea mă apuca fără blândeţe. Tot timpul îl aveam pe tata în faţa ochiilor mei şi ştiam, că eu trebuia să reuşesc. Eu eram ferm decisă, să adaug partea mea, să declanşez mica mea lavină, dar eram tot timpul din nou dezamăgită, că ea nu se forma spre a deveni o lavină mare ca să se răstogolească în vale şi să nimicească totul ce-i stătea în cale. Din contră, nu se întâmpla nimic, absolut nimic!</w:t>
      </w:r>
    </w:p>
    <w:p>
      <w:pPr>
        <w:jc w:val="both"/>
        <w:rPr>
          <w:sz w:val="20"/>
        </w:rPr>
      </w:pPr>
      <w:r>
        <w:rPr>
          <w:sz w:val="20"/>
        </w:rPr>
        <w:t>Nici fraţii mei nu îmi făceau viaţa mai uşoară. Ei nu se îngrijeau de mine, şi atunci când trebuiau s-o făcă, o făceau contra voinţei lor. Şi acest lucru mă făceau să-l simt. Este nemărginit de umilitor, să nu te poţi mişca aproape deloc şi să fi şi batjocorit pentru aceasta. Pentru urechiile sănătoase ar suna ca o glumă, atunci când ei mă lăsau în căruciorul meu de copii la marginea terenului de fotbal, şi şutau cu mingea pe lângă mine şi strigau: „Tu eşti portarul, ai grijă ca nu cumva să ratezi!“ Eu însă nu am simţit niciodată acest lucru ca fiind dureros. Chiar dacă reuşeam acum, să nu mai fiu supărată pe ei, în adâncul sufletului durea totuşi destul de tare. Multe astfel de şicane a trebuit să îndur. Atunci când fraţii mei împreună cu camarazii lor de joacă au observat că îmi era scârbă de broaşte, se distrau de minune, să le prindă şi să mi le arunce în poală. Am fost lăsată în cărucior pentru a avea destulă viteză pe deal în jos, că aproape îmi întorcea stomacul pe dos sau mă puneau într-un colţ, atunci când nu puteam fi folosită. Ori eram aer pentru ei, era voie, fără ca ei să fie pedepsiţi, să nu mă bage în seamă - să urlu sau să fug după ei nu puteam - , sau eu eram privită ca o jucărie. Ambele lucruri sunt destul de umilitoare.</w:t>
      </w:r>
    </w:p>
    <w:p>
      <w:pPr>
        <w:jc w:val="both"/>
        <w:rPr>
          <w:sz w:val="20"/>
        </w:rPr>
      </w:pPr>
      <w:r>
        <w:rPr>
          <w:sz w:val="20"/>
        </w:rPr>
        <w:lastRenderedPageBreak/>
        <w:t>Fără Michael, fără conoaşterea, care el mi-o dăruia, m-aş fi opus cu siguranţă şi supărarea, furia şi tristeţea m-ar fi rupt în interior.</w:t>
      </w:r>
    </w:p>
    <w:p>
      <w:pPr>
        <w:jc w:val="both"/>
        <w:rPr>
          <w:sz w:val="20"/>
        </w:rPr>
      </w:pPr>
      <w:r>
        <w:rPr>
          <w:sz w:val="20"/>
        </w:rPr>
        <w:t>Dar mai rău mă lovea compătimirea oamenilor mai bătrâni. „ Vai Dumnezeule, cât de săracă este! Există, oare, într-adevăr, să fie aşa de mică şi aşa de deformată? Este ea, oare, handicapată mintal? Sau poate să gândească puţin?“</w:t>
      </w:r>
    </w:p>
    <w:p>
      <w:pPr>
        <w:jc w:val="both"/>
        <w:rPr>
          <w:sz w:val="20"/>
        </w:rPr>
      </w:pPr>
      <w:r>
        <w:rPr>
          <w:sz w:val="20"/>
        </w:rPr>
        <w:t>Era greu de suportat, să fiu jucăria fraţiilor mei. La ei mai însemnam cel puţin ceva. Avem o valoare oarecare. Dar aşa? Sigur, aceşti oameni nu o spuneau din răutate. Dar ei îmi lipeau prin această ştampilă a incompetenţei absolute. Această milă distrugea toate valorile, te punea pe cea mai joasă scară a existenţei omeneşti, nebăgat în seamă, neiubit, nu eşti luat în serios, doar tolerat. Şi cât de des este falsă această milă, doar o mască a spaimei, că îi poate lovi chiar pe ei, că ei vor trebui la rândul lor să se descurce cu un copil handicapat, cu toată munca aceea, cu toate suferinţele şi mai ales: ce vor spune ceilalţi? Cât de des se aude din acea milă uşurarea, că au fost scutiţi de aceasta! Şi tristeţea, care o exprimă, este deseori îngrozitoare: acest lucru mi s-ar fi putut întâmpla şi mie!</w:t>
      </w:r>
    </w:p>
    <w:p>
      <w:pPr>
        <w:jc w:val="both"/>
        <w:rPr>
          <w:sz w:val="20"/>
        </w:rPr>
      </w:pPr>
      <w:r>
        <w:rPr>
          <w:sz w:val="20"/>
        </w:rPr>
        <w:t>Dacă nu prea ai ce face cu vocea, cu urechiile şi cu mâinile, rămâne doar posibilitatea, să şcolezi simţurile.</w:t>
      </w:r>
    </w:p>
    <w:p>
      <w:pPr>
        <w:jc w:val="both"/>
        <w:rPr>
          <w:sz w:val="20"/>
        </w:rPr>
      </w:pPr>
      <w:r>
        <w:rPr>
          <w:sz w:val="20"/>
        </w:rPr>
        <w:t>„Cei mai mulţi oameni“, a spus odată Michael, „ nu ştiu nici măcar că există acest simţ, acel simţ pentru vibraţiile oamenilor din jurul nostru. Toate gândurile şi sentimentele sunt vibraţii. Atunci când un gând este gândit, ne părăseşte el în forma unei mici cantităţi de energie, care se împrăştie ca lumina în toate părţile. Corpul nu posedă un organ pentru a putea recepţiona aceste vibraţii. Dar spiritul nostru poate! Cine încearcă, să împreuneze spiritul împreună cu corpul, va recepţiona imediat aceste vibraţii şi le va înţelege corect. Copiii mici posedă în cele mai multe cazuri acest simţ. Sau cum se poate explica altfel, că unii copii la anumiţi adulţi, pe care nu i-au văzut niciodată, încep deodată să urle şi chiar şi cu multă răbdare nu îi mai poţi linişti, în timp ce cu alţii, tot atât de străini, sunt într-adevăr încrezători? Da, mulţi copii încă mai posedă acest simţ. Dar în loc să fie atenţi adulţii la acesta, devin majoritatea adulţilor supăraţi: „Tu copil prost, ce s-a întâmplat cu tine!“ Copilul obsearvă în scurt timp, că această reacţie nu este dorită şi cu timpul o uită. Singurul lucru, ce rămâne în urmă la marea majoritate, este sentimenul simpatiei sau antipatiei, cu toate că simpatia nu este nimic altceva, decât că vibraţiile celuilalt sunt pe aceeaşi undă de valuri, în timp ce antipatia înseamnă diferenţa a acelei frecvenţe de vibraţii.“</w:t>
      </w:r>
    </w:p>
    <w:p>
      <w:pPr>
        <w:jc w:val="both"/>
        <w:rPr>
          <w:sz w:val="20"/>
        </w:rPr>
      </w:pPr>
      <w:r>
        <w:rPr>
          <w:sz w:val="20"/>
        </w:rPr>
        <w:t>Prin  acea singurătate, în care eu am crescut, am putut să dezvolt acest simţ din ce în ce mai mult. Nimeni nu a încercat să îmi spună ceva în această privinţă, deoarece nimeni nu ştia. Şi de la Michael am primit ajutorul cuvenit. Pe mine de multă vreme nu mă mai poate minţi nimeni. Se poate simţi imediat, dacă cuvintele acoperă vibraţiile gândurilor sau nu. Şi cât de des nu corespund! Cât de des se ascunde în spatele cuvintelor rostite repede ‘săracul om’ doar speranţa, să nu ajungă chiar ei în această situaţie! Şi cât de des se spune doar aşa fără nici măcar puţin de compasiune! Cât de des este scuza: „Eu nu am putut, pentru că“ în sensul adevărat: „Eu nu am vrut“. Şi cât de des la afirmaţia: „Copilul îşi poartă cu stoicism durerea“, am fost împinsă spre cea mai joasă treaptă lumească, adică, o viaţă de netrăit, care este doar tolerată! Ce are de-a face cu corpul, sunt şi eu de acord.</w:t>
      </w:r>
    </w:p>
    <w:p>
      <w:pPr>
        <w:jc w:val="both"/>
        <w:rPr>
          <w:sz w:val="20"/>
        </w:rPr>
      </w:pPr>
      <w:r>
        <w:rPr>
          <w:sz w:val="20"/>
        </w:rPr>
        <w:t>Doar - este corpul viaţa mea? Sunt eu corpul meu?</w:t>
      </w:r>
    </w:p>
    <w:p>
      <w:pPr>
        <w:jc w:val="both"/>
        <w:rPr>
          <w:sz w:val="20"/>
        </w:rPr>
      </w:pPr>
      <w:r>
        <w:rPr>
          <w:sz w:val="20"/>
        </w:rPr>
        <w:t>Spiritul meu nu se lăsa înşelat de discursurile credincioase ale celorlalţi. El era în stare să facă diferenţa între mască şi chip. Eu nu trebuia să cred ceea, ce mi se spunea, eu puteam să verific dacă este adevărat. Nu este acest lucru mai important? Ce este viaţa? Constă doar din a juca fotbal şi de a face cupărături? Eu mi-am răspuns deja de multă vreme la această întrebare. Singurii, din viaţa mea, care m-au acceptat aşa cum sunt, aceasta a fost sora Benedicta din clinică, era tatăl meu, şi bineînţeles Michael. Pentru sora Benedicta am fost un copil ca oricare altul. Eu eram bolnavă şi era de înţeles, că ea mă ajuta. Eu eram un ‘bolnav normal’, nici mai mult nici mai puţin. Pentru tata eram fiica pe care el o iubea. Cu siguranţă că nu îmi iubea corpul, el era deseori trist din cauza lui. El iubea omul, care era în acel trup, acel om, care Dumnezeu l-a creat ca şi pe el şi prin aceasta avea tot aceeaşi valoare ca şi el. Pentru Michael eram un prieten. Un prieten, pe care trebuia să-l ghideze, pe care trebuia să-l introducă în secretele vieţii, pur şi simplu sora sa mai tânără, pe care o accepta cu toate greşelile şi slăbiciunile, şi el încerca din răsputeri să mă ridice, cu ghidarea sa, lângă el, pe treaptă. Dur, dar totuşi iubitor. Eu eram ‘normală’ ca oricare altul. Nimic mai mult sau mai puţin. Şi eu vroiam doar să fiu: ‘normală’, un om, nimic mai mult sau mai puţin.</w:t>
      </w:r>
    </w:p>
    <w:p>
      <w:pPr>
        <w:jc w:val="both"/>
        <w:rPr>
          <w:sz w:val="20"/>
        </w:rPr>
      </w:pPr>
      <w:r>
        <w:rPr>
          <w:sz w:val="20"/>
        </w:rPr>
        <w:t>Atunci când l-am rugat pe Michael să-mi dea o mână de ajutor, a pus el doar o singură întrebare: „Cum vrei să înveţi, ca să fii umilă, fără să nu fi fost niciodată umilită? Crezi tu, că un rege ar putea învăţa vreodată ca să fie umil - sau un învingător?`Nu, cu siguranţă, nu. Fii mulţumită cu cei, care te umilesc, căci ei îţi dau această şansă. Niciunde nu este scris: Mândrul şi învingătorul vor moşteni împărăţia cerurilor. Doar în umilinţă se poate Dumnezeu afla. Umilinţa este însoţitorul permanent al dragostei, îţi va deschide poarta spre cer, îţi va croi drumul spre Dumnezeu.</w:t>
      </w:r>
    </w:p>
    <w:p>
      <w:pPr>
        <w:jc w:val="both"/>
        <w:rPr>
          <w:sz w:val="20"/>
        </w:rPr>
      </w:pPr>
      <w:r>
        <w:rPr>
          <w:sz w:val="20"/>
        </w:rPr>
        <w:t>Umilinţa nu este felul fricos de gândire a unor spirite sărace, aşa cum cred unii. Umilinţa nu înseamnă, să accepţi totul, pentru că nu te poţi împotrivi. Umilinţa nu este nimic pasiv. Să te predai, aceasta este resemnare, nu este umilinţă. Adevărata umilinţă, cere o voinţă activă, cere curaj, curajul, să îţi dai ţie mai puţină importanţă decât altuia. Nu este umilinţă atunci, când încerci să te înjoseşti în exterior şi să gândeşti în interior: „De fapt sunt şi aşa mai înalt decât acesta, ce om superb sunt, că am reuşit, să mă înjosesc acestui prostovan; pentru acest gest va avea Dumnezeu cu siguranţă bucuria Sa mare!“</w:t>
      </w:r>
    </w:p>
    <w:p>
      <w:pPr>
        <w:jc w:val="both"/>
        <w:rPr>
          <w:sz w:val="20"/>
        </w:rPr>
      </w:pPr>
      <w:r>
        <w:rPr>
          <w:sz w:val="20"/>
        </w:rPr>
        <w:t xml:space="preserve">Umilinţa adevărată nu poartă nici o mască, ea nu este nici un joc. Nu este umil, să te arunci în faţa lui Dumnezeu în nisip, doar pentru că ţi-e frică în secret, că El ar putea să te arunce în ‘iad’. Adevărata umilinţă este cea sub conducerea dragostei pentru Dumnezeu, şi nu din cauza fricii. Şi în mijlocul semenilor nu este adevărata umilinţă, ca nu cumva să faci vreo greşeală, ci din convingerea, că fiecare dintre noi este o fiinţă a lui </w:t>
      </w:r>
      <w:r>
        <w:rPr>
          <w:sz w:val="20"/>
        </w:rPr>
        <w:lastRenderedPageBreak/>
        <w:t>Dumnezeu, şi nu ne este permisă critica. Doar Dumnezeu poate să fixeze valoarea fiecăruia, şi El ar putea deseori să depăşească unităţile noastre.</w:t>
      </w:r>
    </w:p>
    <w:p>
      <w:pPr>
        <w:jc w:val="both"/>
        <w:rPr>
          <w:sz w:val="20"/>
        </w:rPr>
      </w:pPr>
      <w:r>
        <w:rPr>
          <w:sz w:val="20"/>
        </w:rPr>
        <w:t xml:space="preserve"> Tu ai toate motivele, ca să fi mulţumită de împrejurările tale. Te-au învăţat foarte multe lucruri. Tu ai fost însă şi un elev silitor şi unele lucruri le-ai ancorat aşa de tare în tine, că nu te mai costă nici un efort. Eu vreau acum să-ţi dau o mică lecţie, care te va conduce întreaga ta viaţă şi te va aduce la stagiul suprem. Este cel mai greu lucru, este coroana umilinţei, este situaţia spirituală, care în scurt timp ar schimba pământul într-un paradis adevărat:</w:t>
      </w:r>
    </w:p>
    <w:p>
      <w:pPr>
        <w:jc w:val="both"/>
        <w:rPr>
          <w:sz w:val="20"/>
        </w:rPr>
      </w:pPr>
      <w:r>
        <w:rPr>
          <w:sz w:val="20"/>
        </w:rPr>
        <w:t>Cereţi iertare, că tu eşti motivul supărării sau enervării lor, chiar dacă privind din punctul omenesc ai totuşi dreptate. Atunci când unul te bate, atunci cereţi iertare, că tu ai fost motivul, pentru care el s-a supărat. Atunci când cineva te batjocoreşte din cauza aspectului tău, atunci cereţi iertare pentru înfăţişarea ta. Şi dacă unul este deranjat de prezenţa ta, atunci cereţi iertare pentru corpul tău.</w:t>
      </w:r>
    </w:p>
    <w:p>
      <w:pPr>
        <w:jc w:val="both"/>
        <w:rPr>
          <w:sz w:val="20"/>
        </w:rPr>
      </w:pPr>
      <w:r>
        <w:rPr>
          <w:sz w:val="20"/>
        </w:rPr>
        <w:t>Tu crezi că eu am înebunit? Nu! Eu vorbesc foarte serios. Încearcă să înţelegi tu aceasta aşa. Ia ca exemplu un elev. Învăţătorul său îl ceartă foarte sever, din cauza notelor sale proaste. Elevul spune tot felul de scuze pentru iertarea sa, iar învăţătorul devine şi mai supărat. Ce crezi tu că s-ar fi întâmplat, dacă elevul ar fi răspuns: „Da, eu ştiu, îmi pare rău, că m-am comportat atât de prost.“ Învăţătorul ar fi devenit imediat mai prietenos şi l-ar fi consolat. Acest lucru este valabil în oricare situaţie. Gândeşte-te la un poliţist, care este mustrat de superiorul său, pentru că acestuia i-a scăpat un infractor. Scuze generale ca: a fost prea întuneric, maşina nu a pornit repede, colegul meu m-a împiedicat, au de obicei efectul contrariu. Cum ar reacţiona oare un şef la răspunsul sincer: „Imi pare rău, mi-a fost pur şi simplu frică, şi de aceea am dat greş! Sau atunci când se enervează şeful, că secretara lui îi aduce actele în ultima zi de răgaz, pe care el a decis-o? Bineînţeles, ea poate spune: „Ce vreţi, eu am avut timp până astăzi.“ Cu această afirmaţie ar avea dreptate. Dar ea poate fi umilă şi să spună: „Îmi pare rău, eu am lucrat foarte încet, este vina mea, vă rog frumos să mă iertaţi.“ Cine va putea rămâne aici dur? Ea i-a dat lui cu aceasta posibilitatea, să fie inimos, să spună: „Păi da, nu este totuşi chiar aşa de rău. Dumneavoastră nu trebuie într-adevăr să vă faceţi reproşuri.“ Mânia s-a spulberat, în locul ei păşeşte sentimentul, că ai alintat pe cineva, că ai ajutat pe cineva.</w:t>
      </w:r>
    </w:p>
    <w:p>
      <w:pPr>
        <w:jc w:val="both"/>
        <w:rPr>
          <w:sz w:val="20"/>
        </w:rPr>
      </w:pPr>
      <w:r>
        <w:rPr>
          <w:sz w:val="20"/>
        </w:rPr>
        <w:t>Umilinţa sau smerenia este înrudită cu dragostea. Ea nu-l răneşte pe celălalt niciodată, ea nu susţine niciodată ferm dreptul ei, ea preia vina la sine şi îi crează prin aceasta celuilalt posibilitatea, să-şi retragă mânia lui, reproşurile lui şi să le înlocuiască cu sentimente pozitive ale înţelegerii, iertării, ba chiar ale iubirii.</w:t>
      </w:r>
    </w:p>
    <w:p>
      <w:pPr>
        <w:jc w:val="both"/>
        <w:rPr>
          <w:sz w:val="20"/>
        </w:rPr>
      </w:pPr>
      <w:r>
        <w:rPr>
          <w:sz w:val="20"/>
        </w:rPr>
        <w:t>Deoarece, acum, starea de spirit generală de pe planeta pământ depinde de frecvenţa stării de spirit generale a sentimentelor şi a gândurilor, poţi şi tu cu aceasta să obţii o îmbunătăţire a situaţiei generale, tu ai îmbunătăţit efectiv lumea. Mai mult nu poţi tu face. Şi aceasta de aici este destul de greu.“</w:t>
      </w:r>
    </w:p>
    <w:p>
      <w:pPr>
        <w:jc w:val="both"/>
        <w:rPr>
          <w:sz w:val="20"/>
        </w:rPr>
      </w:pPr>
      <w:r>
        <w:rPr>
          <w:sz w:val="20"/>
        </w:rPr>
        <w:t>„Eu cred că te-am înţeles acum.“</w:t>
      </w:r>
    </w:p>
    <w:p>
      <w:pPr>
        <w:jc w:val="both"/>
        <w:rPr>
          <w:sz w:val="20"/>
        </w:rPr>
      </w:pPr>
      <w:r>
        <w:rPr>
          <w:sz w:val="20"/>
        </w:rPr>
        <w:t>Dar deoarece ştiam eu, că mi-ar fi nesfârşit de greu, să mă umilesc astfel, am încercat eu să arunc ultimul meu atu în joc:</w:t>
      </w:r>
    </w:p>
    <w:p>
      <w:pPr>
        <w:jc w:val="both"/>
        <w:rPr>
          <w:sz w:val="20"/>
        </w:rPr>
      </w:pPr>
      <w:r>
        <w:rPr>
          <w:sz w:val="20"/>
        </w:rPr>
        <w:t>„Dar eu sunt totuşi mută!“</w:t>
      </w:r>
    </w:p>
    <w:p>
      <w:pPr>
        <w:jc w:val="both"/>
        <w:rPr>
          <w:sz w:val="20"/>
        </w:rPr>
      </w:pPr>
      <w:r>
        <w:rPr>
          <w:sz w:val="20"/>
        </w:rPr>
        <w:t>Tăcut mi-a zâmbit el, pe jumătate milos, pe jumătate cu reproşuri.</w:t>
      </w:r>
    </w:p>
    <w:p>
      <w:pPr>
        <w:jc w:val="both"/>
        <w:rPr>
          <w:sz w:val="20"/>
        </w:rPr>
      </w:pPr>
      <w:r>
        <w:rPr>
          <w:sz w:val="20"/>
        </w:rPr>
        <w:t>„Încă nu ştii tu, că, comunicarea nu funcţionează numai prin voce? Tu poţi să exprimi într-un mod spiritual mult mai repede, mult mai precis, ceea ce este părerea ta. Tu trebuia totuşi numai să gândeşti. Dacă tu îl rogi sincer în duh pe fratele tău să te ierte, este aceasta acelaşi lucru, ca şi cum tu l-ai fi rugat într-adevăr pentru acest lucru. Duhul lui este întotdeauna în stare, să preia oscilaţia ta şi să accepte scuza ta. Fără să-i fie conştient acest procedeu, se schimbă astfel încet sentimentele sale. Şi după un timp este săvârşită cererea de iertare, fără să-i fie lui cunoscut acest mecanism. Aceasta funcţionează întotdeauna! Numai câteodată nu neapărat în acel timp, pe care ni l-am propus pentru acest lucru. Cu siguranţă însă în acel răstimp, care este potrivit pentru aceasta.</w:t>
      </w:r>
    </w:p>
    <w:p>
      <w:pPr>
        <w:jc w:val="both"/>
        <w:rPr>
          <w:sz w:val="20"/>
        </w:rPr>
      </w:pPr>
      <w:r>
        <w:rPr>
          <w:sz w:val="20"/>
        </w:rPr>
        <w:t>Este însă o diferenţă între duh şi cuvânt: duhul trebuie să fie cinstit! Sunt totuşi gândurile, care se transmit; de aceea nici nu este posibil să gândeşti, că acum fac pur şi simplu aşa de parcă. Acest lucru nu funcţionează niciodată! De cuvinte dimpotrivă se lasă la început încă mulţi amăgiţi; dar pe durată lungă nu merge nici acest lucru.“</w:t>
      </w:r>
    </w:p>
    <w:p>
      <w:pPr>
        <w:jc w:val="both"/>
        <w:rPr>
          <w:sz w:val="20"/>
        </w:rPr>
      </w:pPr>
      <w:r>
        <w:rPr>
          <w:sz w:val="20"/>
        </w:rPr>
        <w:t>Iarăşi fuseserăm mult timp împreună. Eu puteam să-l ascult pe Michael ore în şir. La el nu mă plictiseam niciodată. Eu nu ştiu, ce am savurat mai mult, prezenţa lui sau împrejurimea, peisajul, în care ne aflam noi de fiecare dată. Când el devenea tăcut, mă lua de mână şi noi cutreieram încet poienele bine-mirositoare, mă cuprindea cu timpul totdeauna frica, că trebuia acuşi iarăşi „să mă trezesc“, să scap de vis. Oh dacă aş putea eu totuşi să rămân numai aici pentru totdeauna! Acest lucru nu era posibil. Eu ştiam bine asta.</w:t>
      </w:r>
    </w:p>
    <w:p>
      <w:pPr>
        <w:jc w:val="both"/>
        <w:rPr>
          <w:sz w:val="20"/>
        </w:rPr>
      </w:pP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Eu n-am fost surprinsă, când l-am văzut deodată pe tata. El era iarăşi aici, cele şase săptămâni trecuseră. Acestea au fost săptămâni lungi. În braţele sale am fost eu iarăşi cineva, nu trebuia să mă ruşinez. În braţele sale s-a transformat răţuşca urâtă. Eu trebuia să mă gândesc la prima mea piesă de teatru, pe care am putut s-o văd. Eu am avut privilegiul, să şed în primul rând aproape singură. Pentru că cine vroia totuşi să se aşeze lângă o handicapată! Tata era totdeauna foarte trist din pricina acestui lucru. Pe el îl dureau dezaprobările şi loviturile în coastă continue, prudenta mergere-la-distanţă, fricoasa retragere-înapoi mult mai tare decât pe mine. El suferea într-adevăr pentru mine. El era în stare, să simtă pentru mine şi cu mine. El mă iubea.</w:t>
      </w:r>
    </w:p>
    <w:p>
      <w:pPr>
        <w:jc w:val="both"/>
        <w:rPr>
          <w:sz w:val="20"/>
        </w:rPr>
      </w:pPr>
      <w:r>
        <w:rPr>
          <w:sz w:val="20"/>
        </w:rPr>
        <w:t>Povestea care s-a pus în scenă, se numea: „Răţuşca urâtă“. Era vorba despre o răţuşcă, care era cu totul altfel faţă de celelalte şi era tot timpul bătjocorită din cauza înfăţişării sale, tocmai „răţuşca urâtă“. Până ce ea a părăsit într-</w:t>
      </w:r>
      <w:r>
        <w:rPr>
          <w:sz w:val="20"/>
        </w:rPr>
        <w:lastRenderedPageBreak/>
        <w:t>o zi curtea de răţuşte din cauza a atâta mâhnire şi a ales un lac mare spre a-i fi noua patrie, unde ea spera, să poată trăi nerecunoscută în pace. Dar în lacul acela erau şi lebăde, şi deodată a văzut ea în imaginea sa oglindită în apă o lebădă minunat de frumoasă. Ultima propoziţie, pe care a rostit-o povestitorul, suna:</w:t>
      </w:r>
    </w:p>
    <w:p>
      <w:pPr>
        <w:jc w:val="both"/>
        <w:rPr>
          <w:sz w:val="20"/>
        </w:rPr>
      </w:pPr>
      <w:r>
        <w:rPr>
          <w:sz w:val="20"/>
        </w:rPr>
        <w:t>„Nu dăunează deloc, să fii născut într-o curte de raţe, dacă ai fost numai într-un ou de lebăda.“ Eu am reformulat atunci propoziţia:</w:t>
      </w:r>
    </w:p>
    <w:p>
      <w:pPr>
        <w:jc w:val="both"/>
        <w:rPr>
          <w:sz w:val="20"/>
        </w:rPr>
      </w:pPr>
      <w:r>
        <w:rPr>
          <w:sz w:val="20"/>
        </w:rPr>
        <w:t>„Nu dăunează de loc, să fii născută handicapată, dacă..., da, dacă duhul obţine prin aceasta posibilitatea, de a face experienţe, pe care el altfel nu le-ar fi putut face niciodată.“</w:t>
      </w:r>
    </w:p>
    <w:p>
      <w:pPr>
        <w:jc w:val="both"/>
        <w:rPr>
          <w:sz w:val="20"/>
        </w:rPr>
      </w:pPr>
      <w:r>
        <w:rPr>
          <w:sz w:val="20"/>
        </w:rPr>
        <w:t>În noaptea următoare avusesem eu un vis. Eu jucam teatru. Era o piesă cu un singur actor. Eu trebuia să joc toate rolurile singură, clovnul, regele, negustorul, birtaşul, beatul, veteranii de război cu numai un sigur picior şi solistul de operă. Fiecare scenă primea aplauze puternice. La sfârşit m-am arătat eu încă o dată în toate cele şapte măşti. Aplauzele s-au transformat într-un orcan. Atunci am venit eu ultima dată fără mască, numai ca om, nu mai ca actor. Atunci s-au ridicat oamenii şi au plecat. Eu plângeam. Directorul m-a alintat: „Aceasta este totdeuan aşa. Nu poţi schimba nimic la acest lucru. Omul nu-i interesează, ei vor numai masca.“</w:t>
      </w:r>
    </w:p>
    <w:p>
      <w:pPr>
        <w:jc w:val="both"/>
        <w:rPr>
          <w:sz w:val="20"/>
        </w:rPr>
      </w:pPr>
      <w:r>
        <w:rPr>
          <w:sz w:val="20"/>
        </w:rPr>
        <w:t>Acum, tata era iarăşi aici, pe el nu-l interesa nici o mască, el mă iubea. Şi acest lucru era nesfârşit de frumos. Tata reuşise să primească un nou loc de muncă. El putea lucra cu jumătate de normă în oraş, ca măturător de stradă în satul vecin mai mare. În afară de aceasta, a început el, să se ocupe iarăşi de gospodărie. Din punct de vedere financiar însemna aceasta într-adevăr o pierdere imensă, dar tata era fericit. El se bucura pentru munca afară în aer liber, în natură, care îi cerea iarăşi şi osteneli corporale, în contrariu cu activitatea lui de până acum în halele de montaj gălăgioase şi prost aerisite. El nici nu dădea importanţă prestigiului social, el iubea mult mai mult liniştea muncii, care îi îngăduia timp pentru gândurile sale, pentru legătura cu Dumnezeu. Mama s-a opus foarte tare la început impotriva coborârii sociale, şi împotriva pierderii financiare, ceea ce însemna totuşi restrângeri semnificative. Tata n-a reacţionat niciodată dur la ieşirile ei de furie. El le-a suportat umil cu linişte stoică, i-a explicat ei întotdeauna punctul său de vedere, liniştit, la obiect şi exact - dar plin de dragoste. Şi eu cred că cu timpul a şi acceptat ea acest fapt. Ea îl ajuta pe tata chiar şi în gospodărie, încet devenise ea o ţărancă adevărată. Şi cu toate că câteodată era mult de lucru, i-a făcut ei asta totuşi bine, să lucreze afară. Acum am fost noi iarăşi o familie adevărată. Felul liniştit al tatălui, aura lui, se afla ca un clopot protector peste noi toţi, ne dădea linişte.</w:t>
      </w:r>
    </w:p>
    <w:p>
      <w:pPr>
        <w:jc w:val="both"/>
        <w:rPr>
          <w:sz w:val="20"/>
        </w:rPr>
      </w:pPr>
      <w:r>
        <w:rPr>
          <w:sz w:val="20"/>
        </w:rPr>
        <w:t xml:space="preserve">Aceasta însemna marele moment de cotitură din viaţa noastră. Pentru mine începea un timp minunat. Fiecare zi îşi lua tata una până la două ore pentru mine. El mi-a şi predat limba surdo-muţilor şi făcea exerciţii gimnastice cu mine. Nu era uşor. Invăţătura mă solicita foarte tare, gimnastica era neplăcută, adesea dureroasă. Dar eu savuram dragostea, care se revărsa aspura mea de la tatăl meu. Mama făcuse totuşi deja şi înainte aceste exerciţii din când în când cu mine, dar scurgerea acestora curat mecanică, indiferenţa din partea ei făceau să devină acestea un chin pentru mine. Mult timp răspunsesem eu de aceea poziţia ei respingătoare tot cu respingere. De când am putut eu atunci să ţin sentimentele mele mai bine sub control cu ajutorul lui Michael, mă deranjau acestea deja cu mult mai puţin. Era aceasta o recunoaştere foarte importantă pentru mine, cum una şi aceeaşi desfăşurare, aceeaşi durere putea fi simţită pe deplin altfel. Fusese un semn lămurit, că, calea aleasă era corectă, că puteam şi trebuiam să am pe deplin încredere în Michael, dacă vroiam să ajung mai departe. Şi să ajung mai departe, vroiam eu! Eu vroiam să folosesc şansa, pe care mi-o oferea această viaţă, vroiam să adun atâtea experienţe precum era numai cumva posibil. Dacă eu şi păream în exterior fără participare şi debilă, duhul meu era cu atât mai vioi, şi voinţa mea era foarte puternică. Eu doară ştiam de la Michael, cât de greu era, să primeşti un trup „ştii tu“, spuse el, „miliarde de suflete aşteaptă, să se poată încărna. Ele ştiu, că pot să ajungă în dezvoltarea lor numai atunci mai departe, dacă ele se încarnează pe pământ. La aceasta este însă nevoie de doi oameni, care sunt dispuşi, să pună la dispoziţie un ‘loc de pregătire’, pentru a-i face posibil unui copil această viaţă. Mentalitatea actuală este pentru toate aceste suflete o lovitură în faţă. Cei mai mulţi oameni sunt într-adevăr bucuroşi, să aibă voie să trăiască aici, să fi fost născuţi, dar cei mai puţini sunt dispuşi, să dea această viaţă mai departe, pentru că ei trebuie la aceasta să renunţe la o bucată a libertăţii lor presupuse. Aceşti oameni se cred liberi, sunt de părere că nu sunt legaţi şi sunt dependenţi de pilula zilnică ca un alcolic de vermut. Ei îşi închipuie, că sunt liberi, prin faptul că vizitează cât se poate de multe ţări străine şi nu îşi dau seama, că se află sub obligativitatea, de a călători în depărtări, pentru că simt în interiorul lor numai vid. Aceşti oameni sunt atunci caracterizaţi ca fiind cu experienţă de viaţă, priviţi cu respect profund şi cu invidie şi daţi din mână-n mână ca sfinţi. Cum ar fi dacă s-ar putea face experienţe exterioare! Adevărate experienţe se pot face numai în interior. La acest lucru nu este nevoie de culturi  străine şi ţări îndepărtate, este nevoie doar de oameni, care ne înconjoară, profesia, pe care am învăţat-o şi împrejurările de viaţă, cărora le suntem subordonaţi. Mulţi consideră ca fiind aceasta o libertate, să poţi ieşi fiecare seară în oraş, fără a fi nevoit să ţii seama de cineva. La aceasta ei nu realizează, că se află sub acea obligativitate, să fie nevoiţi să accepte fiecare invitaţie, pentru a fi ‘in’ în anumite cercuri de cunoştinţe, chiar dacă atmosfera este cât se poate de rigidă şi discuţia cât se poate de banală. Ei trebuie fiecare seară să iasă în oraş, pentru că nu pot să înceapă nimic cu ei înşişi, fiindcă le este frică faţă de ei înşişi, pentru că le este frică, că, cad în prăpastia, care se deschide în interiorul lor. Ei socotesc ca fiind libertate, să deţină destui bani şi să-i poată cheltui după bunul plac, nu realizează însă, că ei se află sub presiunea de obligaţie, să conducă totdeauna maşina cea mai nouă şi cea mai rapidă, pentru a insufla cu aceasta respect celorlalţi. Ei nu sunt în stare, să-l vadă pe om, să facă cu el contact, să admită sentimentele lui. Ei văd numai actorul, marionetele acelea înconjurate cu haine, maşini, locinţă şi prestigiu social. Mulţi merg astăzi deja aşa de departe, să trăiască pe deplin singuri, să se elimine conştient în afara ordinii Dumnezeieşti, pentru a putea satisface nestingheriţi dorinţele şi patimile lor. Ei consideră ca fiind libertate, să poată întreţine relaţii sexuale cu oricare partener şi nu îşi dau seama, că ei sunt numai prizonieri ai viciilor lor, că ei nu mai pot să fie stăpâni pe </w:t>
      </w:r>
      <w:r>
        <w:rPr>
          <w:sz w:val="20"/>
        </w:rPr>
        <w:lastRenderedPageBreak/>
        <w:t>sine, pentru că instinctul lor sexual i-a înrobit pe deplin. Ei consideră aceasta ca fiind libertate, să poată practica sporturile cele mai extravagante şi nu-şi dau seama, că ei se află sub obligativitate, să se confirme în faţa lor înşişi şi în faţa celorlalţi cu aptitudini corporale, pentru că cele spirituale nu s-au maturizat încă sau s-au pierdut deja. Ceea ce contează, este numai corpul, exteriorul, expunerea. Valori adevărate nu sunt cerute, doară nu se pot vedea, şi eşti totuşi numai ‘cineva’, dacă ceilalţi se uită gură cască. Deoarece cei mai puţini suportă într-adevăr să fie singuri, trebuie atunci organizate întruniri mai mari, la care este mult mai simplu, să te ascunzi în spatele măştii tale sau în spatele celorlalţi. O relaţie este acceptată numai până la „point of no return“ , deci până la acel punct, unde raţiunea mai poate încă controla sentimentele, raţiunea, care lucrează aşa de mizerabil, că de fapt ar trebui să fie exact invers: simţul ar trebui să stăpânească raţiunea. Şi toate acestea numai din acea cauză, pentru că acestor oameni le este teamă, să se deschidă altcuiva pe deplin, să-l preia pe acesta pe deplin în simţul lor. Frică, de a fi nevoit să dai masca jos şi să stai aici gol. Frică că celălalt ar putea să-i rănească, după ce ei şi-au dat jos armura lor, platoşa celor exterioare. Un astfel de egoism îi dăunează sufletului cu mult mai mult, decât cei mai mulţi pot numai să-şi şi imagineze.</w:t>
      </w:r>
    </w:p>
    <w:p>
      <w:pPr>
        <w:jc w:val="both"/>
        <w:rPr>
          <w:sz w:val="20"/>
        </w:rPr>
      </w:pPr>
      <w:r>
        <w:rPr>
          <w:sz w:val="20"/>
        </w:rPr>
        <w:t>Dacă n-ar fi instinctul sexual neânfrânat, şi dacă nu i-ar încurca semnificativ mereu iarăşi uitarea şi nesiguranţa celor mai multe mijloace preventive, atunci n-ar mai fi acuşi absolut de loc posibil, să fii născut pe această planetă. Cu toate că ar fi posibil cu puţină voinţă bună şi fără probleme majore, să adăposteşti şi să hrăneşti pe pământ de zece ori(!) masa de oameni actuală, se face astăzi tot posibilul, să se decimeze omenirea, în unele ţări chiar din cauza legii, sub ameninţarea cu pedeapsă în caz de încălcare. Şi dacă mijloacele de precauţie sexuală sunt deja pe deplin nesigure, şi anume fără excepţie, deoarece ele trântesc proprilor fraţi şi surori uşa în faţa nasului, astfel este avortul cea mai mare crimă împotriva omului, care a existat vreodată şi care va exista vreodată. Deja la zămislire, îndată după împreunarea celulei de sămânţă cu celula ou, este micul trup - despre acesta este anume deja vorba - locuit de un suflet. Nu este în tot universul nemărginit un singur atom, care nu este însufleţit. Fiecare animal, fiecare plantă, ba chiar fiecare piatră este însufleţită, şi aici să parcurgă atunci tocmai fiinţa cea mai dezvoltată o stare fără suflet? Tu însuţi ai aflat, atunci când ai luptat cu mama ta pentru viaţa ta şi te-a salvat însfârşit numai dezacordul absolut al tatălui tău. Imprejurările de viaţă pe care le-ai găsit tu aici, ţi se potrivesc ţie aşa de precis, se potrivesc cu dezvoltarea ta spirituală, că ar fi durat într-adevăr mult timp, să se găsească iarăşi împrejurări asemănătoare pentru tine. Mai mult de cincizeci de milioane trebuie anual să parcurgă această experienţă amară, că speranţa lor, să aibă voie să se dezvolte mai departe, să ajungă la un pas mai aproape de Dumnezeu, este distrusă brutal şi fără milă prin avort. Şi toate acestea numai din egoism! Dumnezeu a devenit un cuvânt străin în această împrejurime. Unde stăpâneşte răceala, îngheaţă căldura, şi cu ea se stinge dragostea. Cât de mulţi mai trebuie să facă această experienţă amară, înainte ca aceste grozăvii să înceteze?“</w:t>
      </w:r>
    </w:p>
    <w:p>
      <w:pPr>
        <w:jc w:val="both"/>
        <w:rPr>
          <w:sz w:val="20"/>
        </w:rPr>
      </w:pPr>
    </w:p>
    <w:p>
      <w:pPr>
        <w:jc w:val="both"/>
        <w:rPr>
          <w:sz w:val="20"/>
        </w:rPr>
      </w:pPr>
    </w:p>
    <w:p>
      <w:pPr>
        <w:jc w:val="center"/>
        <w:rPr>
          <w:sz w:val="20"/>
        </w:rPr>
      </w:pPr>
      <w:r>
        <w:rPr>
          <w:sz w:val="20"/>
        </w:rPr>
        <w:t>*</w:t>
      </w:r>
    </w:p>
    <w:p>
      <w:pPr>
        <w:jc w:val="center"/>
        <w:rPr>
          <w:sz w:val="20"/>
        </w:rPr>
      </w:pPr>
    </w:p>
    <w:p>
      <w:pPr>
        <w:jc w:val="both"/>
        <w:rPr>
          <w:sz w:val="20"/>
        </w:rPr>
      </w:pPr>
      <w:r>
        <w:rPr>
          <w:sz w:val="20"/>
        </w:rPr>
        <w:t>Tatăl meu şi-a dat multă osteneală cu mine. La început am stărpit orice fel de încercare. Eu nu vroiam să părăsesc izolaţia mea. Eu dorem să menţin liniştea mea. Dar Michael m-a convins, că acest lucru nu este drept.</w:t>
      </w:r>
    </w:p>
    <w:p>
      <w:pPr>
        <w:jc w:val="both"/>
        <w:rPr>
          <w:sz w:val="20"/>
        </w:rPr>
      </w:pPr>
      <w:r>
        <w:rPr>
          <w:sz w:val="20"/>
        </w:rPr>
        <w:t>„Dacă cineva îşi dă osteneală şi vrea să te ajute, atunci nu încerca să-l dezamăgeşti. Nu îl repezi, ci dă-i ocazia ca să te ajute, şi primeşte cu mulţumiri ajutorul său.“</w:t>
      </w:r>
    </w:p>
    <w:p>
      <w:pPr>
        <w:jc w:val="both"/>
        <w:rPr>
          <w:sz w:val="20"/>
        </w:rPr>
      </w:pPr>
      <w:r>
        <w:rPr>
          <w:sz w:val="20"/>
        </w:rPr>
        <w:t>Cu toate acestea nu se putea observa nici un succes. Cu toată puterea voinţei nu îmi reuşea, să pot să-mi controlez mâinile şi picioarele. Pentru că nu aveam ce să fac cu mâinile, nu îmi era posibil, să învăţ limba surdo-muţilor. Doar să dau din cap, acest lucru îl puteam face cu aproximaţie. Bazându-se pe alfabetul morse, mi-a creat tatăl meu posibilitatea, să spun şi să exprim strictul necesar. Şi acum eram totuşi extrem de bucuroasă, că nu am renunţat. Nu se putea discuta prea bine, dar cel puţin la lucrurile cele mai importante aveam şi eu un cuvânt de ‘spus’.</w:t>
      </w:r>
    </w:p>
    <w:p>
      <w:pPr>
        <w:jc w:val="both"/>
        <w:rPr>
          <w:sz w:val="20"/>
        </w:rPr>
      </w:pPr>
    </w:p>
    <w:p>
      <w:pPr>
        <w:jc w:val="center"/>
        <w:rPr>
          <w:sz w:val="20"/>
        </w:rPr>
      </w:pPr>
      <w:r>
        <w:rPr>
          <w:sz w:val="20"/>
        </w:rPr>
        <w:t>*</w:t>
      </w:r>
    </w:p>
    <w:p>
      <w:pPr>
        <w:jc w:val="center"/>
        <w:rPr>
          <w:sz w:val="20"/>
        </w:rPr>
      </w:pPr>
    </w:p>
    <w:p>
      <w:pPr>
        <w:jc w:val="both"/>
        <w:rPr>
          <w:sz w:val="20"/>
        </w:rPr>
      </w:pPr>
      <w:r>
        <w:rPr>
          <w:sz w:val="20"/>
        </w:rPr>
        <w:t>‘Coincidenţa’ a vrut, ca pe vremea aceea să se afle în apropiere pentru câteva zile un iogin indian şi doctor, un Ayuwede, care avea faima lucrărilor miraculoase. Noi speranţe s-au aprins din nou în tatăl meu, atunci când a mers cu mine în oraş. La vibraţiile, pe care le emana ioginul, am observat eu, că trebuia să fie un bărbat foarte sfânt. El a început imediat să vorbească cu mine în spirit, aşa cum am cunoscut eu aceasta doar de la Michael. Cu toate că eu nu făceam nimic, putea să-mi sădească gândurile sale, şi eu am ştiut, că el le poate recepţiona şi pe ale mele. El părea să ştie totul, părea să înţeleagă totul. Tata a observat, că se petreceau lucruri neobişnuite şi stătea cât de liniştit putea. Era frumos. Eu aş fi dorit să fi stat de vorbă cu acest om ore în şir, care mă înţelegea în întregime şi mă accepta necondiţionat. În sfărşit s-a întors spre tatăl meu şi i-a spus:</w:t>
      </w:r>
    </w:p>
    <w:p>
      <w:pPr>
        <w:jc w:val="both"/>
        <w:rPr>
          <w:sz w:val="20"/>
        </w:rPr>
      </w:pPr>
      <w:r>
        <w:rPr>
          <w:sz w:val="20"/>
        </w:rPr>
        <w:t>„Eu nu am voie să-l ajut pe copilul vostru! Dacă eu ia-şi vindeca corpul, atunci ia-şi omorî spiritul. Există legi şi împrejurări, de care trebuie să ţinem socoteală, pe care nu putem şi nu avem voie să le răsturnăm. Veţi putea afla aceasta în cel mai scurt timp.“</w:t>
      </w:r>
    </w:p>
    <w:p>
      <w:pPr>
        <w:jc w:val="both"/>
        <w:rPr>
          <w:sz w:val="20"/>
        </w:rPr>
      </w:pPr>
      <w:r>
        <w:rPr>
          <w:sz w:val="20"/>
        </w:rPr>
        <w:t>Atunci nu am ştiut încă, ce vroia să spună cu acea afirmaţie. La plecare m-a cuprins în braţele sale şi m-a binecuvântat. Un sentiment de căldură şi de putere m-a inundat, aşa cum eu nu l-am mai cunoscut pănă acum. În coloana mea vertebrală părea să curgă un curent, care a făcut să viberze întregul meu corp. A fost aşa de puternic, că mi-am pierdut cunoştiinţa.</w:t>
      </w:r>
    </w:p>
    <w:p>
      <w:pPr>
        <w:jc w:val="both"/>
        <w:rPr>
          <w:sz w:val="20"/>
        </w:rPr>
      </w:pPr>
      <w:r>
        <w:rPr>
          <w:sz w:val="20"/>
        </w:rPr>
        <w:lastRenderedPageBreak/>
        <w:t>Soarele lumina. De abia cu timpul am realizat, ca însemna aceasta. Soarele lumina! Era aproape, puteam să întind măna după el. Eu aproape că am explodat de bucurie. În linişte am îngenunchiat şi am început să mă rog. Eu m-am simţit aşa de aproape de Dumnezeu, eu ştiam, că Iisus Hristos nu era departe, eu ştiam, că era El, pe care puteam să-L văd în acea lumină. Copleşită m-am întins pe iarbă şi am savurat acest miracol. Dar încet a început să se lase ceaţa. Fâşie după fâşie de ceaţă a început să acopere soarele, pănă când nu s-a mai putut vedea nimic. În ceaţa deasă am văzut după mult timp cum se apropia de mine o lumină. Era Michael. El ţinea în mănă cu un felinar şi purta o mantie albă cu o glugă mare albă.</w:t>
      </w:r>
    </w:p>
    <w:p>
      <w:pPr>
        <w:jc w:val="both"/>
        <w:rPr>
          <w:sz w:val="20"/>
        </w:rPr>
      </w:pPr>
      <w:r>
        <w:rPr>
          <w:sz w:val="20"/>
        </w:rPr>
        <w:t>„Ce s-a întâmplat Michael“, am auzit eu acum cum am întrebat, „ce împrejurări sunte acestea, de ce nu se poate vedea vreo lumină, de ce nici un peisaj? Unde sunt păsările, unde sunt florile minunate? De ce este aşa de rece aici?“</w:t>
      </w:r>
    </w:p>
    <w:p>
      <w:pPr>
        <w:jc w:val="both"/>
        <w:rPr>
          <w:sz w:val="20"/>
        </w:rPr>
      </w:pPr>
      <w:r>
        <w:rPr>
          <w:sz w:val="20"/>
        </w:rPr>
        <w:t>„Nu-ţi fie teamă, eu voi fi mereu alături de tine. Chiar dacă vântul dur  va stinge lumina şi tu nu mă mai vei putea vedea, sunt eu totuşi alături de tine. De aceea gândeşte-te, doar căldura poate rupe această ceaţă.“</w:t>
      </w:r>
    </w:p>
    <w:p>
      <w:pPr>
        <w:jc w:val="both"/>
        <w:rPr>
          <w:sz w:val="20"/>
        </w:rPr>
      </w:pPr>
      <w:r>
        <w:rPr>
          <w:sz w:val="20"/>
        </w:rPr>
        <w:t>şi într-aedvăr vântul a stins acea lumină din felinarul său, şi aproape în acelaşi timp s-a auzit un zgomot infernal. Ceva pica peste mine, mă îngropa pur şi simplu. Eu nu mai aveam aer, eu vroiam să urlu! După aceea nu am mai ştiut nimic.</w:t>
      </w:r>
    </w:p>
    <w:p>
      <w:pPr>
        <w:jc w:val="both"/>
        <w:rPr>
          <w:sz w:val="20"/>
        </w:rPr>
      </w:pPr>
    </w:p>
    <w:p>
      <w:pPr>
        <w:jc w:val="center"/>
        <w:rPr>
          <w:sz w:val="20"/>
        </w:rPr>
      </w:pPr>
      <w:r>
        <w:rPr>
          <w:sz w:val="20"/>
        </w:rPr>
        <w:t>*</w:t>
      </w:r>
    </w:p>
    <w:p>
      <w:pPr>
        <w:jc w:val="center"/>
        <w:rPr>
          <w:sz w:val="20"/>
        </w:rPr>
      </w:pPr>
    </w:p>
    <w:p>
      <w:pPr>
        <w:jc w:val="both"/>
        <w:rPr>
          <w:sz w:val="20"/>
        </w:rPr>
      </w:pPr>
      <w:r>
        <w:rPr>
          <w:sz w:val="20"/>
        </w:rPr>
        <w:t>Când am deschis ochii mă aflam în spital. Peste mine atârnau câteva sticle, peste mai multe furtune picura ceva în corpul meu. Eu simţeam mari dureri în picior, capul era legat, totul mă durea, şi eu eram foarte obosită. Nu eram în stare, să gândesc normal, eu nu ştiam ce se întâmpla cu mine. Fără a avea vreun răspuns, am adormit din nou. Fără visuri, adâncă şi întunecată a fost noaptea, pănă când m-am trezit iarăşi. De ce mă aflam eu aici? De ce eram în pat? Ce s-a întâmplat cu piciorul meu, dar cu capul meu? Şi mai ales, unde era tata? Eu nu mai puteam să-l simt, el trebuia să fie undeva departe. Incet s-au întors frânturile de amintiri înapoi. Noi am fost la acel doctor indian, el şi-a luat rămas bun, i-a strâns tatălui meu încă măna şi s-a uitat lung la el: „Ea merge drumul ei. Nu este uşor, şi va deveni şi mai pietros, dar ea îl va merge. Nu vă faceţi griji, orice s-ar întâmpla.“ Atunci m-a binecuvântat, şi eu am adormit. Tata a trebuit să mă ducă acasă cu maşina. Doar, de ce eram eu în spital, şi de ce nu era tata aici? De ce nu era de fapt nimeni aici? După o veşnicie au venit doi doctori.</w:t>
      </w:r>
    </w:p>
    <w:p>
      <w:pPr>
        <w:jc w:val="both"/>
        <w:rPr>
          <w:sz w:val="20"/>
        </w:rPr>
      </w:pPr>
      <w:r>
        <w:rPr>
          <w:sz w:val="20"/>
        </w:rPr>
        <w:t>„Pare să fie trează, poate că putem deja să vorbim cu ea.“</w:t>
      </w:r>
    </w:p>
    <w:p>
      <w:pPr>
        <w:jc w:val="both"/>
        <w:rPr>
          <w:sz w:val="20"/>
        </w:rPr>
      </w:pPr>
      <w:r>
        <w:rPr>
          <w:sz w:val="20"/>
        </w:rPr>
        <w:t>Ei m-au întrebat cum mă cheamă, dacă ştiam ce s-a întâmplat. Eu am încercat să răspund cu capul, aşa cum m-a învăţat tata, dar nu a funcţionat. La fiecare mişcare păreau să se prăbuşească munţii şi păreau să-mi sfăşie capul. Ei cu siguranţă că nu m-ar fi înţeles prea bine.</w:t>
      </w:r>
    </w:p>
    <w:p>
      <w:pPr>
        <w:jc w:val="both"/>
        <w:rPr>
          <w:sz w:val="20"/>
        </w:rPr>
      </w:pPr>
      <w:r>
        <w:rPr>
          <w:sz w:val="20"/>
        </w:rPr>
        <w:t>„Ea şi-a pierdut prin acel şoc, temporar vocea“, l-am auzit pe unul din ei să spună.</w:t>
      </w:r>
    </w:p>
    <w:p>
      <w:pPr>
        <w:jc w:val="both"/>
        <w:rPr>
          <w:sz w:val="20"/>
        </w:rPr>
      </w:pPr>
      <w:r>
        <w:rPr>
          <w:sz w:val="20"/>
        </w:rPr>
        <w:t>Ce şoc? Ce se întâmpla aici? De ce nu îmi spune nimeni nimic?</w:t>
      </w:r>
    </w:p>
    <w:p>
      <w:pPr>
        <w:jc w:val="both"/>
        <w:rPr>
          <w:sz w:val="20"/>
        </w:rPr>
      </w:pPr>
      <w:r>
        <w:rPr>
          <w:sz w:val="20"/>
        </w:rPr>
        <w:t>Bineînţeles că nu au avut de unde să ştie, că eu eram mută. Şi eu nu aveam nici o posibilitate, să le pot comunica. Au urmat multe ore de neştiinţă, pline de spaimă şi disperare. Mult timp au crezut doctorii că mişcarea trupului şi nevorbirea erau urmările şocului, cu toate că se mirau tot timpul, că toate celelalte valori erau în ordine. EEG şi EKG, pulsul, presiunea sângelui, temperatura, totul era în ordine. Sticlele încă erau agăţate deasupra mea şi picurau în corpul meu. Nu îmi era foame, dar îmi era nespus de sete. Ce nu aş fi dat doar pentru puţin lichid. Dar eu nu mă puteam face observată. Eu aveam dureri şi îmi era sete, şi eram înfricoşată, o frică de panică. Trebuia să se fi întâmplat ceva îngrozitor, acest lucru îl ştiam.</w:t>
      </w:r>
    </w:p>
    <w:p>
      <w:pPr>
        <w:jc w:val="both"/>
        <w:rPr>
          <w:sz w:val="20"/>
        </w:rPr>
      </w:pPr>
    </w:p>
    <w:p>
      <w:pPr>
        <w:jc w:val="both"/>
        <w:rPr>
          <w:sz w:val="20"/>
        </w:rPr>
      </w:pPr>
      <w:r>
        <w:rPr>
          <w:sz w:val="20"/>
        </w:rPr>
        <w:t>Deodată a stat mama în faţa mea. Eu nu am văzut-o atunci când a venit. În ochii ei se aflau lacrimi. Ea m-a luat în braţele ei, şi a început să mă măngâie. Acest lucru nu l-a făcut niciodată. Şi deodată am ştiut, înainte ca ea să-mi spună ceva.</w:t>
      </w:r>
    </w:p>
    <w:p>
      <w:pPr>
        <w:jc w:val="both"/>
        <w:rPr>
          <w:sz w:val="20"/>
        </w:rPr>
      </w:pPr>
      <w:r>
        <w:rPr>
          <w:sz w:val="20"/>
        </w:rPr>
        <w:t>„Tata este mort. Pe autostradă a intrat într-un carambulaj pe ceaţă deasă. Tu ai fost aruncată din maşină pe un tufiş, care ţi-a salvat viaţa şi a amortizat loviturile tale, după câte a spus doctorul. Dar tata a murit. Maşina s-a incendiat pe loc, el nu s-a mai putut salva. Peste cinzeci de maşini au fost implicate, şi nimeni nu a ştiut de cine aparţii. De aceea a durat aşa de mult, pănă când eu te-am găsit.“</w:t>
      </w:r>
    </w:p>
    <w:p>
      <w:pPr>
        <w:jc w:val="both"/>
        <w:rPr>
          <w:sz w:val="20"/>
        </w:rPr>
      </w:pPr>
      <w:r>
        <w:rPr>
          <w:sz w:val="20"/>
        </w:rPr>
        <w:t>Pentru mine s-a prăbuşit o lume. Cum era posibil, cum l-au putut lua ei pe tatăl meu. Acum, când a fost în sfărşit acasă, acum, când a avut timp pentru mine. După ce s-a risipit nesiguranţa, după ce a devenit adevăr îngrozitor, a devenit deodată totul gol.  Nu eram în stare să gândesc, fără a schiţa vreun gest stăteam eu. Cumva au trecut zilele, îmi era tot una. Pentru prima oară am fost bucuroasă, că nu puteam vorbi, că mă lăsau în pace. Starea mea oscila între tristeţe şi furie, între acuzaţie şi plângere de sine, şi în continu se învârteau în mintea mea cuvintele: „De ce?“</w:t>
      </w:r>
    </w:p>
    <w:p>
      <w:pPr>
        <w:jc w:val="both"/>
        <w:rPr>
          <w:sz w:val="20"/>
        </w:rPr>
      </w:pPr>
      <w:r>
        <w:rPr>
          <w:sz w:val="20"/>
        </w:rPr>
        <w:t xml:space="preserve">De ce eu, de ce nu altcineva? De ce eu, care aveam şi aşa multe de îndurat, de ce nu altcineva, căruia i-a mers bine pănă acum? De ce? Era drept? Era dragoste? De ce nu mă ajuta Michael? De ce nu era aici, când eu aveam atâta nevoie de el? După câteva zile eu nu am mai putut să plâng. Ochii mi s-au umflat şi mă ardeau. Eu pur şi simplu nu mai puteam înainta. Eu nu mai vroiam. Dacă aş fi putut, aş fi renunţat imediat. Eu vroiam să plec, era tot una, doar să plec de aici, departe. Să mă refugiez de destinul meu, să fug de necaz. Eu vroiam să fug de mine însumi, de prăpastia, care s-a deschis deodată în mine. Multe săptămâni au trecut deja, de atunci de când am părăsit spitalul. Dar amarul meu s-a accentuat mai degrabă. Pentru prima oară în viaţa mea eu m-am îmbolnăvit. Eu eram nespus de obosită şi aveam tot timpul temperatura ridicată, cu toate că efectele accidentului au dispărut de mult.Că voi avea un timp mai îndelungat dureri de cap, mi-a spus doctorul. Dar ce era mai rău şi mai neplăcut era - este greu de explicat: Mie mi se părea că mă prindea cineva de coaste şi mă strângea ca şi cu nişte cleşti de </w:t>
      </w:r>
      <w:r>
        <w:rPr>
          <w:sz w:val="20"/>
        </w:rPr>
        <w:lastRenderedPageBreak/>
        <w:t>oţel. Iar la aceasta aveam tot timpul sentimentul, că nu mai am aer suficient. Respiratul era obositor, fiecare respiraţie mai adâncă durea îngrozitor. Eu puteam să respir doar superficial. Pulsul era foarte ridicat, eu simţeam fiecare bătaie a inimii, aşa de parcă ar vrea inima să explodeze.Insă nici măcar nu mi-au fost vătămate coastele în accident. Nici o julitură, fără pete albastre, nimic. Pe atunci nu m-a durut nimic. Aceste simtome au apărut cu timpul acasă.</w:t>
      </w:r>
    </w:p>
    <w:p>
      <w:pPr>
        <w:jc w:val="both"/>
        <w:rPr>
          <w:sz w:val="20"/>
        </w:rPr>
      </w:pPr>
      <w:r>
        <w:rPr>
          <w:sz w:val="20"/>
        </w:rPr>
        <w:t>La început am crezut că m-am înşelat, dar cu timpul a devenit mai limpede, că eu nu am mai ştiut, ce se întâmpla de fapt: Întotdeauna vedeam în jurul meu cum se furişau umbre întunecate. Nu era o imaginaţie, acest lucru îl ştiam. Vedeam la fel de bine ca altă dată, deci nu ochii  mei erau de vină. Michael, pe care l-am rugat să mă ajute, nu îmi răspundea. Eu am devenit neliniştită şi speriată şi noaptea nu mai puteam să mă odihnesc bine. Eram tot timpul obosită, nervoasă şi agitată în interiorul meu. Furie, tristeţe, supărare, disperare, frică. Aceste sentimente păreau să se schimbe în mine, toate erau prezente deodată. Şi totuşi aveam toate motivele ca să mă bucur. Căci mama s-a schimbat întru totul. Moartea tatălui a lovit-o tare; dar nu material, cum am crezut eu, cu toate că de acum veneau vremuri şi mai gerle pe plan material, ci sufleteşte. Ea era îndurerată pentru bărbatul ei, nu pentru cel ce o întreţinea: Ea era îndurerată din cauza unui adevărat prieten, nu din cauza unuia, care a avut doar grijă de ea. Înaite nu am avut niciodată sentimentul căldurii în apropierea ei. Şi acum era aproape plină de tandreţe şi dragoste şi încerca să mă aline, cu toate că şi ea era plină de necaz. Ea se ruga împreună cu mine în fiecare dimineaţă şi seară; eu nu am văzut-o până acum să se roage. Ea mi-a spus că visa deseori cu tata. Imediat în a treia noapte după accident a apărut el în visul ei. Şi de fiecare dată era el împreună cu un prieten, care stătea în fundal şi nu se remarca niciodată. El avea o robă simplă lungă şi albă, păr lung, ondulat şi blond, o curea în jurul taliei, împodobită cu tot felul de pietre preţioase, şi o faţă mult prea tânără pentru vârsta sa. Tata era îmbrăcat ca de obicei, el arăta cât se poate de normal. Doar caninii săi nu mai erau aşa de strâmbi, ci ei au devenit într-adevăr frumoşi. El nu a vorbit însă niciodată cu ea, doar ultima oară. El a spus doar: „Du-te la Inanda Rama.“ După aceea a sărutat-o , a binecuvântat-o şi a mers în biserică, pentru a cânta pe o orgă foarte mare, pe care ea n-o mai văzuse niciodată. În mijlocul piesei minunate, pe care el o înterpreta, s-a trezit ea. De atunci nu a mai visat ea cu el. Ea nu ştia însă, cum să se folosească de acel indiciu, să meargă la acel bărbat, pe care ea nici nu îl cunoştea.</w:t>
      </w:r>
    </w:p>
    <w:p>
      <w:pPr>
        <w:jc w:val="both"/>
        <w:rPr>
          <w:sz w:val="20"/>
        </w:rPr>
      </w:pPr>
      <w:r>
        <w:rPr>
          <w:sz w:val="20"/>
        </w:rPr>
        <w:t xml:space="preserve">Eu eram furioasă! Nu putea tată să-mi apară şi mie cel puţin o singură dată în vis? Nu însemnam eu nimic pentru el? Dubiile s-au adâncit adânc în inima mea. M-a iubit el oare? Eu am hotărât, să nu-i spun mamei, ca acel bărbat era doctorul şi ioginul indian, pe care l-am vizitat împreună cu tata. Dar ceva m-a forţat. Cu cât mă împotriveam mai mult, cu atât mai mare era forţa aceea interioară. Ea părea să nu suporte nici o împotrivire.  Cât de bine am putut, i-am explicat, şi în sfărşit ea a înţeles. Ea era foarte bucuroasă. </w:t>
      </w:r>
    </w:p>
    <w:p>
      <w:pPr>
        <w:jc w:val="both"/>
        <w:rPr>
          <w:sz w:val="20"/>
        </w:rPr>
      </w:pPr>
      <w:r>
        <w:rPr>
          <w:sz w:val="20"/>
        </w:rPr>
        <w:t xml:space="preserve">Dar eu eram prinsă în împotriviri şi în supărare şi nu mă puteam elibera de aceste sentimente. Eu nu vroiam de fapt, şi mă ascundeam în spatele bolii mele. Eu am fost supra dozată cu antibiotice, dar febra nu cobora, până când după patru săptămâni a trebuit să mă întorc din nou la spital. </w:t>
      </w:r>
    </w:p>
    <w:p>
      <w:pPr>
        <w:jc w:val="both"/>
        <w:rPr>
          <w:sz w:val="20"/>
        </w:rPr>
      </w:pPr>
      <w:r>
        <w:rPr>
          <w:sz w:val="20"/>
        </w:rPr>
        <w:t>Spitalul era plin. Eu am fost împinsă într-o încăpere, în care se aflau deja patru bolnavi. Bolnavi de moarte! Toţi aveau cancer în ultimul stadiu şi ei suferau foarte mult. Cu toate că primeau suficientă morfină erau plini de durere. Eu nu am mai avut pur şi simplu timp, să mă gândesc la mine, deoarece îmi atrăgeau toată atenţia aceşti oameni. Două erau femei la vârsta mijlocie, una avea trei copii, iar cealaltă patru, şi aceştia veaneau aproape în fiecare zi ca să le viziteze. Dar cât de mare era diferenţa între ei! În timp ce o familie aproape că plângea tot timpul şi nu era în stare, să reacţioneze normal, se comportau ceilalţi, de parcă mama lor ar avea doar probleme cu apendicita şi s-ar întoarce în scurt timp iarăşi acasă. Ei se rugau mult împreună cu mama lor. Ei ştiau foarte bine, că mama lor nu-i părăsea, că mama lor trăia mai departe şi mult mai fără griji decât până acum, deoarece ea îşi părăsea decât corpul. Pentru prima oară, după moartea tatălui am început să mă rog iarăşi intensiv. Optimismul acestor oameni, dragostea lor, a construit un zid în jurul meu, în care eu mă simţeam protejată. Cu toate că aveau destule de îndurat, au reuşit, să mă întroducă în cercul lor, şi încercau să-mi dea şi mie curaj. Şi de fiecare dată când ne rugam, dispăreau acele umbre, şi presiunea din pieptul meu se ameliora. Incetul cu încetul am început să bănuiesc ce se întâmpla cu mine. Nu, eu nu bănuiam, eu ştiam! Eu m-am împiedicat în propriile mele frânghii, m-am întors cu amăriciune de la Dumnezeu, m-am certat cu El şi am devenit o pradă uşoară pentru puterile întunecate, care tot timpul stăteau la pândă şi aşteptau, ca noi să ne lăsăm pe mâna lor. Tata trăieşte, mi-a trecut mie prin cap! Cum am putut să am eu ideea, că el mi-a fost răpit! Cum puteam eu să mă gândesc, să încep să mă cert cu Dumnezeu, să-L acuz, cu toate că ştiam foarte bine, că El nu este în stare, să le provoce vreun rău fiinţelor Sale! ştiam cu exactitate, că Dumnezeu este dragostea pură, dragoste, pe care noi nu putem să ne-o imaginăm! Dragoste, care nu poartă în sine nici cel mai mic rău! Eu m-am speriat de mine însumi.Cât de des am avut eu voie să cunosc această dragoste, câte mi-a povestit şi Michael despre ea, cât de sigură m-am simţit, da, cât de încrezută am devenit eu în acest sens! Eu am făcut progrese mari. Toate umiliinţele le-am acceptat cu dragoste, reproşuri, ura şi agresiunile am putut să le înving. Eu am devenit stăpâna sentimentelor mele, am alungat iadul, am devenit demnă de dragostea lui Dumnezeu. Am crezut cel puţin. Şi acum s-a întâmplat aceasta. Cum a fost posibil? Da, mi-am pierdut eu oare toate minţile? Greutatea greşelii mele m-a făcut să mă cutremur. Eram eu, oare, chiar eu însumi? Am intrat eu în această catastrofă cu ochii deschişi? M-am predat eu voluntar ca să devin mingea de joacă a răului? În capul meu se învârtea totul. Căinţa adânca m-a cuprins. Eu am vrut să fug de atâta ruşine, doream să mă ascund. Cum puteam eu să păşesc în faţa lui Michael, ce va gândi oare Dumnezeu despre mine?</w:t>
      </w:r>
    </w:p>
    <w:p>
      <w:pPr>
        <w:jc w:val="both"/>
        <w:rPr>
          <w:sz w:val="20"/>
        </w:rPr>
      </w:pPr>
      <w:r>
        <w:rPr>
          <w:sz w:val="20"/>
        </w:rPr>
        <w:t>şi deodată au fost din nou prezente! Ca nişte viespi s-au năpustit asupra mea. Nenumărate umbre mă înconjurau, mă trăgeau, încercau să mă sugrume. În cea mai mare disperare am strigat eu după Michael, după Iisus.</w:t>
      </w:r>
    </w:p>
    <w:p>
      <w:pPr>
        <w:jc w:val="both"/>
        <w:rPr>
          <w:sz w:val="20"/>
        </w:rPr>
      </w:pPr>
      <w:r>
        <w:rPr>
          <w:sz w:val="20"/>
        </w:rPr>
        <w:t>„Ajutaţi-mă, eu nu mai pot!“</w:t>
      </w:r>
    </w:p>
    <w:p>
      <w:pPr>
        <w:jc w:val="both"/>
        <w:rPr>
          <w:sz w:val="20"/>
        </w:rPr>
      </w:pPr>
    </w:p>
    <w:p>
      <w:pPr>
        <w:jc w:val="both"/>
        <w:rPr>
          <w:sz w:val="20"/>
        </w:rPr>
      </w:pPr>
    </w:p>
    <w:p>
      <w:pPr>
        <w:jc w:val="both"/>
        <w:rPr>
          <w:sz w:val="20"/>
        </w:rPr>
      </w:pPr>
    </w:p>
    <w:p>
      <w:pPr>
        <w:jc w:val="center"/>
        <w:rPr>
          <w:b/>
          <w:sz w:val="20"/>
          <w:u w:val="single"/>
        </w:rPr>
      </w:pPr>
      <w:r>
        <w:rPr>
          <w:b/>
          <w:sz w:val="20"/>
          <w:u w:val="single"/>
        </w:rPr>
        <w:t>2</w:t>
      </w:r>
    </w:p>
    <w:p>
      <w:pPr>
        <w:jc w:val="center"/>
        <w:rPr>
          <w:b/>
          <w:sz w:val="20"/>
          <w:u w:val="single"/>
        </w:rPr>
      </w:pPr>
    </w:p>
    <w:p>
      <w:pPr>
        <w:jc w:val="both"/>
        <w:rPr>
          <w:sz w:val="20"/>
        </w:rPr>
      </w:pPr>
      <w:r>
        <w:rPr>
          <w:sz w:val="20"/>
        </w:rPr>
        <w:t xml:space="preserve">Valurile de ceaţă s-au retras încet, primele raze de lumină s-au rătacit la mine. Iarbă, flori şi pomi au crescut din ceaţă, păsări s-au lăsat iarăşi văzute, lăsau aerul să se curemure uşor cu vocile lor vesele. Mica cascadă curgea iarăşi, domnea pacea. </w:t>
      </w:r>
    </w:p>
    <w:p>
      <w:pPr>
        <w:jc w:val="both"/>
        <w:rPr>
          <w:sz w:val="20"/>
        </w:rPr>
      </w:pPr>
      <w:r>
        <w:rPr>
          <w:sz w:val="20"/>
        </w:rPr>
        <w:t>Si aici era Micheal! Nu plin de reproşuri, cum eu aşteptasem, nu sever şi ameninţător.</w:t>
      </w:r>
    </w:p>
    <w:p>
      <w:pPr>
        <w:jc w:val="both"/>
        <w:rPr>
          <w:sz w:val="20"/>
        </w:rPr>
      </w:pPr>
      <w:r>
        <w:rPr>
          <w:sz w:val="20"/>
        </w:rPr>
        <w:t>„Eu te iubesc.“</w:t>
      </w:r>
    </w:p>
    <w:p>
      <w:pPr>
        <w:jc w:val="both"/>
        <w:rPr>
          <w:sz w:val="20"/>
        </w:rPr>
      </w:pPr>
      <w:r>
        <w:rPr>
          <w:sz w:val="20"/>
        </w:rPr>
        <w:t>Eu nu ştiam ce să-i răspund la aceasta. Eu mă ruşinam aşa de tare. El s-a aplecat la mine în jos, m-a luat în braţele sale şi m-a strâns tandru către el.</w:t>
      </w:r>
    </w:p>
    <w:p>
      <w:pPr>
        <w:jc w:val="both"/>
        <w:rPr>
          <w:sz w:val="20"/>
        </w:rPr>
      </w:pPr>
      <w:r>
        <w:rPr>
          <w:sz w:val="20"/>
        </w:rPr>
        <w:t>„Nu te ruşina! Tu ai trecut cu succes de cel mai mare examen al vieţii tale. Nu vrei tu să te bucuri?“</w:t>
      </w:r>
    </w:p>
    <w:p>
      <w:pPr>
        <w:jc w:val="both"/>
        <w:rPr>
          <w:sz w:val="20"/>
        </w:rPr>
      </w:pPr>
      <w:r>
        <w:rPr>
          <w:sz w:val="20"/>
        </w:rPr>
        <w:t>„Cum poţi tu să te râzi de mine? Eu ştiu că am eşuat. Eu l-am jignit pe Dumnezeu. Eu l-am crezut în stare, să-mi facă rău din adins. Eu l-am respins. Eu chiar nu pot să mă înţeleg pe mine însumi, nu pot să mă iert pe mine însumi, cum voi putea eu astfel vreodată să păşesc în faţa lui Dumnezeu?“</w:t>
      </w:r>
    </w:p>
    <w:p>
      <w:pPr>
        <w:jc w:val="both"/>
        <w:rPr>
          <w:sz w:val="20"/>
        </w:rPr>
      </w:pPr>
      <w:r>
        <w:rPr>
          <w:sz w:val="20"/>
        </w:rPr>
        <w:t>„Tu l-ai respins pe Dumnezeu, nu El pe tine. Dumnezeu nu respinge niciodată pe cineva, nici pe cel mai mare diavol, nici măcăr pe însuşi Lucifer. Tu l-ai respins, El a fost tot timpul la tine. Acum eşti tu iarăşi aici, şi El încă mai este aici. Ce s-a schimbat aşadar în comparaţie cu cea fost mai înainte? Dumnezeu nici măcar nu trebuie să te ierte. Dragostea iartă toată fapta deja de la început. Dragostea este o continuă iertare, ea nu condamnă niciodată, ea nu învinuieşte niciodată, ea nu respinge niciodată. Tu l-ai respins pe Dumnezeu şi ţi-ai pricinuit prin aceasta ţie însuţi cea mai mare suferinţă. Nu pe Dumnezeu l-ai rănit prin acest fapt, numai pe tine însuţi. Iartă-te pe tine însuţi, aşa cum Dumnezeu a făcut-o deja de mult. Sau vrei tu să fii mai dreaptă decât Dumnezeu? Vrei tu să te consideri deasupra Lui? Şi tu eşti o făptură a lui Dumnezeu. Dacă El a iertat de mult această făptură, cum vrei tu să justifici atunci mânia ta  faţă de tine? Fiecare cădere de la Dumnezeu ne dăunează numai nouă înşine. Dumnezeu este neatacabil. Lumina Lui n-o poate pătrunde nici o umbră, celei mai înalte iubiri nu-i este posibil, să fie rănită de rău. Pentru acest lucru trebuia Dumnezeu mai întâi să iasă din Sine însuşi, trebuia să-şi creeze o indentitate prin Iisus Hristos, care este în stare, să simtă răul, să-l poată percepe şi să fie în relaţie cu el. Cât de serios a luat El această sarcină, acest lucru l-a dovedit El cu viaţa Sa pământească. El a suferit pentru tot răul, a primit aceasta trupesc şi sufletesc spre simţire. El s-a dus pâna la graniţa absolută, a dat încă şi cele din urmă. Şi pentru tine, şi pentru faptul, că tu l-ai respins. Dar suferinţa Lui a compensat deja aceasta. El plătise deja pentru acest lucru. Vina este deja achitată, tu găseşti numai dragoste după reântoarcerea ta. Tu însuţi n-ai fi putut niciodată achita vina. Tu tocmai ai aflat aceasta. Cunoaşterea vinei tale nu ţi-a folosit la nimic, nici căinţa ta. Puterile negre te-au împresurat numai încă tot mai mult. De-abia când ai declarat în deplina smerenie neajutorarea ta şi l-ai cerut pe Iisus după ajutor, de -abia atunci a fost înlăturată vraja, de-abia atunci i-ai dat tu posibilitatea, să te ajute, să te înglobeze şi pe tine în marea Lui jertfă. De aceea este smerenia aşa de importantă. Smerenia recunoaşte propria lipsă de putere, ea nu susţine continuu slujirile ei presupuse, ea renunţă la toate şi obţine prin aceasta toate. Smerenia este biletul de intrare în cortul lui Dumnezeu, care se arcuieşte peste toţi, care vor să se încreadă în El. Nici o furtună nu va rupe vreodată aceasta. Cine este de părere, că poate să construiască un cort propriu prin propriile sale rugăciuni şi merite, va fi învăţat mai bine cel mai târziu de către o furtună puternică, când cortul său va fi pur şi simplu vânturat anapoda.</w:t>
      </w:r>
    </w:p>
    <w:p>
      <w:pPr>
        <w:jc w:val="both"/>
        <w:rPr>
          <w:sz w:val="20"/>
        </w:rPr>
      </w:pPr>
      <w:r>
        <w:rPr>
          <w:sz w:val="20"/>
        </w:rPr>
        <w:t xml:space="preserve">Ingâmfare este numele maimuţei, care îi muşcă mereu din nou pe oameni, care îi îndeamnă mereu iarăşi să construiască un cort propriu. Nu i-a reuşit încă nimănui! Nu-ţi fă reproşuri, că tu ai căzut în capcana răului. Pământul este lăcaşul de sălăşluire al lui Satan. Satan este punctul central al pământului. Duhul său suflă peste toate, şi oscilaţilor sale nu se poate nimeni sustrage pe pământ. Prin căderea lor de la Dumnezeu, ‘păcatul strămoşesc’, au devenit oamenii de un singur cuget cu Satan. Ei i s-au supus lui de bună voie, întrucât s-au depărtat de Dumnezeu. Astfel a devenit Satan stăpânitorul pământului, şi nimeni nu a putut scăpa de el. Satan se numea Satana înainte de căderea lui, aceasta înseamnă polul opus. El a fost primul şi cel mai mare înger, creat de Dumnezeu ca pol opus pentru Sine, ca polul opus, care trebuia să-i aducă iarăşi înapoi dragostea pe care a trimis-o în afară. El, şi împreună cu el întreaga creaţie, ele erau practic oglinda, în care Dumnezeu se putea vedea pe Sine însuşi. Pentru că la ce foloseşte dragostea, dacă nu este nimeni, care este dispus, s-o primească? Dacă nu este nimeni, care transformă această dragoste în inima lui şi o trimite iarăşi înapoi? Este exact ca la radar. Undele de radar sunt expediate, se lovesc de un obiect şi sunt de acesta iarăşi aruncate înapoi la staţia de emisie. La ce ar folosi staţia de emisie, dacă n-ar exista obiecte, care ar putea arunca undele de radar înapoi? Sau ce face un jucător de tenis de masă singur? El loveşte mingea o dată - şi acesta nu mai vine niciodată iarăşi înapoi. Cu timpul el nici măcar nu mai ştie, cum a arătat mingea, da, dacă el a lovit-o într-adevăr. Aşa i se întâmplă şi lui Dumnezeu. El are nevoie de făptură, pentru a primi dragostea iarăşi înapoi, pe care o trimite în afară, da, pentru a Se putea într-adevăr de-abia recunoaşte, ca fiind dragoste. Aici nu poate El însă să folosească roboţi. Pentru că dragostea poate un robot puţin s-o folosească. Dacă eu îi arat unui robot o imagine şi îl întreb, dacă îi place aceasta, atunci el răspunde cu Da sau Nu, depinde de faptul, cum a fost el programat. El doară nu are nici o părere proprie, el poate reda numai ceea, ce i-a fost încadrat în programarea lui. Aşadar, care ar fi în acest caz programatorul? Da, Dumnezeu însuşi! În aceast caz a obţinut El, deci, răspunsurile, pe care El însuşi le-a pus în făpturile Sale. Ce ar putea El, aşadar, începe cu aceasta? Nu, roboţi nu i-ar fi folosit la nimic. Pentru dragoste este adecvată numai o fiinţă liberă, care se poate decide pe deplin liber. Pentru că de-abia prin deciderea sa conştientă pentru Dumnezeu aduce ea dragostea înapoi, care o înconjoară mereu. Dumnezeu trebuia deci să </w:t>
      </w:r>
      <w:r>
        <w:rPr>
          <w:sz w:val="20"/>
        </w:rPr>
        <w:lastRenderedPageBreak/>
        <w:t>aprindă lumina în lume, pentru a putea vedea. Lumina este creaţia, şi acela, care a adus-o - acela a fost Satan! El se şi numeşte într-adevăr Lucifer (Purtător de lumină). El a fost acela, care a dus lumina de la Dumnezeu în lume şi a făcut prin aceasta de-abia creaţia posibilă. El a fost înzestrat cu mare putere de către Dumnezeu pentru această faptă, pentru că un slăbănog ar fi putut îndeplini într-adevăr cu greu această sarcină. Creaţia a fost însă una curat duhovnicească. Nu exista nici o materie, nici un pământ, nici stele. Totul ce era, era duh. La care fapt, precum ştii tu într-adevăr deja, duhul şi materia nu sunt esenţial diferite. Duhul curat este energie cu o foarte curată şi înaltă frecvenţă de oscilaţie, în timp ce materie este ‘energie comprimată’, deci o frecvenţă de oscilaţie necurată şi joasă. Aşadar, a mers totul bine un timp îndelungat, până ce Lucifer a devenit îngâmfat. Voinţa lui liberă şi puterea sa mare au devenit pentru el o fatalitate. El vroia să fie cel mai mare, cel dintâi. El s-a simţit destul de puternic, pentru a se lupta cu Dumnezeu şi a câştigat o parte din îngeri de partea lui. Când planul fusese atunci gândit, a şi fost războiul deja la sfârşit. Nu a fost nici un ‘război al stelelor’ cu lăncii şi tunuri. Duhul nu are nevoie de unelte. Prin putere de voinţă curată este posibil, să-i blochezi pe alţii, să le iei energia respectiv să le-o tai. Acest procedeu este de altfel şi pe pământ des practicat. Se spune d. ex. : „Acela mă epuizează pe deplin“, şi se referă cu aceasta inconştient la acest procedeu.</w:t>
      </w:r>
    </w:p>
    <w:p>
      <w:pPr>
        <w:jc w:val="both"/>
        <w:rPr>
          <w:sz w:val="20"/>
        </w:rPr>
      </w:pPr>
      <w:r>
        <w:rPr>
          <w:sz w:val="20"/>
        </w:rPr>
        <w:t>O faptă este considerată atunci ca fiind săvârşită, când ea este în întregime gândită, când în duh se află planul complet şi nu mai există nici o rezervă la îndeplinirea lui. Acest lucru este şi pentru pământ valabil!</w:t>
      </w:r>
    </w:p>
    <w:p>
      <w:pPr>
        <w:jc w:val="both"/>
        <w:rPr>
          <w:sz w:val="20"/>
        </w:rPr>
      </w:pPr>
      <w:r>
        <w:rPr>
          <w:sz w:val="20"/>
        </w:rPr>
        <w:t>Aşadar, cu Dumnezeu se lasă rău de luptat. În miimi de secundă a fost gata lupta. Lucifer şi îngerii săi au fost aruncaţi în adânc, cum se spune aşa de frumos. Mai corect ar fi: Ei au fost traşi în adânc. De propria lor faptă! Dumnezeu n-a pedepsit încă niciodată pe nimeni şi nici nu va face aceasta cu siguranţă niciodată. El nu este în stare pentru aşa ceva. Dragostea curată şi cea mai înaltă iubire nu poate pedepsi, şi mă doare foarte tare, să fiu nevoit să aud mereu, ce băiat brutal este Dumnezeu, care îi pedepseşte pe copiii Săi la fiecare ocazie numai posibilă şi îi aruncă la sfârşit pe cei mai mulţi în focul veşnic. Şi la o asemenea fiinţă îi spuneţi voi „dragă Tată“. Eu l-aş numi mai degrabă un tiran însetat de sânge.</w:t>
      </w:r>
    </w:p>
    <w:p>
      <w:pPr>
        <w:jc w:val="both"/>
        <w:rPr>
          <w:sz w:val="20"/>
        </w:rPr>
      </w:pPr>
      <w:r>
        <w:rPr>
          <w:sz w:val="20"/>
        </w:rPr>
        <w:t>Dar Dumnezeu nu este aşa. El nu pedepseşte niciodată! El este numai dragoste şi iertare. Duhul se pedepseşte mult mai mult pe sine însuşi. Fiecare faptă conţine automatic deja urmarea în sine. Este aşa, ca şi cum dacă cad şi îmi julesc genunchiul. Nici un om normal n-ar veni pe ideea să spună, aceasta este pedeapsa pentru căderea pe jos. Nu, este pur şi simplu urmarea de la aceasta. Şi dacă cad mai tare, atunci îmi luxez tocmai piciorul; sau mai tare, atunci este el tocmai rupt. Toate sunt urmări neapărate ale căderii, fără ca altcineva să-mi rânduiască ‘pedeapsa’. Aşa stau lucrurile şi la duh. Căderea de la Dumnezeu este o greşeală aşa de însemnată, ea face duhul să se cufunde atât de adânc, că prin aceasta energia curată a duhului este aşa de murdărită şi comprimată, că el cade dintr-o stare curat duhovnicească într-o stare divizibil materială, care, ca şi la căderea pe jos, se orientează după gravitatea greşelii. Automatic! Numai prin aceea că energia este murdărită prin gânduri. Aşa a fost şi la ‘căderea îngerilor’. Dumnezeu a trebuit doar ‘să-şi ridice mâna’, pentru a contracara atacul duhovnicesc. Toate celelalte s-au întâmplat de la sine. Lucifer şi îngerii lui n-au căzut nici ei imediat în ‘iad’, ei ‘au alunecat mai întâi numai puţin în jos’. Şi ca şi voi oamenii, tot aşa au interpretat şi ei această cădere ca fiind o pedeapsă. Ei au devenit încăpăţânaţi şi furioşi şi au început, să-L urască pe Dumnezeu, care i-a lovit pretins aşa de tare. Ceea ce înseamnă însă ura, ţi-am explicat într-adevăr deja. Ura este cea mai joasă oscilaţie. Cu cât mai mare a devenit ura, cu atât mai adânc s-au cufundat duhurile în starea lor de oscilaţie, cu atât mai materiali au devenit ele. A fost un adevărat ‘cerc vicios’. Cu cât mai multă ură aveau ele, cu atât mai mult se cufundau, şi cu cât mai adânc se cufundau ele, cu atât mai mult îl urau pe Dumnezeu pentru această ‘pedeapsă’.</w:t>
      </w:r>
    </w:p>
    <w:p>
      <w:pPr>
        <w:jc w:val="both"/>
        <w:rPr>
          <w:sz w:val="20"/>
        </w:rPr>
      </w:pPr>
      <w:r>
        <w:rPr>
          <w:sz w:val="20"/>
        </w:rPr>
        <w:t>Aşadar, la Satan a fost greşeala cea mai mare. El a fost cel mai aproape de Dumnezeu. El a fost căpetenia. Fiinţa lui se află prin aceasta astăzi în cea mai joasă stare de oscilaţie, care există într-adevăr, şi, astfel, este el cea mai comprimată materie, neclintită ca o piatră. El a devenit punctul central material al pământului! Dar Dumnezeu nu i-a luat puterea. Dumnezeu nu i-a luat încă nimănui ceva vreodată! De aceea provine faptul, că Lucifer este înzestrat cu o asemenea putere. Dumnezeu a spus o dată: „Dacă am făcut eu vreodată o greşeală, atunci aceea, că l-am creat pe Lucifer prea desăvârşit.“ Aceasta înseamnă însă: El nu-i face nici măcar lui Lucifer vreun reproş! Poţi tu înţelege dimensiunea acestei propoziţii? Nici măcar începătorul a tot răul nu este condamnat de Dumnezeu. Dragostea pur şi simplu nu poate pe nimeni să-l condamne! Aceasta nu are nimic de-a face cu faptul, că Dumnezeu n-ar fi atotputernic. Dumnezeu este într-adevăr atotputernic. Dar atotputernicia nu poate totul, ea nu poate proceda împotriva ei înşişi! Dragostea nu poate urî, iertarea nu poate pedepsi, nici chiar la toată ‘atotputernicia’. Dacă ar învăţa oamenii aceasta totuşi în sfârşit o dată în profunzime. Dumnezeu ştie că şi Lucifer se va întoarce într-o zi iarăşi la El, şi El îl va întâmpina cu braţele deschise. Lucifer este anume fiul pierdut, despre care Iisus spune în plida Lui, şi pe care Tatăl îl va primi cu toată cinstea după reântoarcerea sa. Numai că aceasta va dura cu siguranţă încă ‘veşnicii’, dar Dumnezeu nu gândeşte în ore şi zile. El gândeşte în ‘durate de timp de creaţie’, pe care noi nu ni le putem închipui. Momentan, în orice caz, este Satan punctul din centru al pământului şi stăpânitorul pământului. Nimeni nu se poate sustrage de la oscilaţiile sale. Şi din această cauză este faptul, că nu poţi fi neutru pe pământ. Cine este neutru pe pământ, ‘deschis lumesc’, cum se spune aşa de frumos, este pus prin aceasta automatic sub sfera de influenţa a lui Satan. Este exact aşa, ca şi cum tu te-ai duce într-un torent de fluviu spre o cascadă. Nici în acest caz tu nu poţi rămâne neutru, ci tu trebuie să vâsleşti împotrivă cu toată forţa, ca să ajungi la malul protector şi să nu fii tras de cascadă în adânc. Cine rămâne neutru, este cuprins de oscilaţiile lui Satan şi este o unealtă şi o victimă supusă a urei sale împotriva lui Dumnezeu. Tu însuţi ai trecut prin aceasta . Atunci când după moartea tatălui tău ai încetat să te orientezi activ spre Dumnezeu şi cu intenţie să trăieşti conştient dragostea şi să-L iubeşti pe Dumnezeu, atunci ai intrat tu automatic în vârtejul lui Satan, care te atacase cu dubiile sale şi te furase astfel de la conectarea ta cu Dumnezeu. Tu ai devenit o minge de joc al lui Satan, nu pentru că te-ai pus activ şi conştient de partea lui - dacă ai fi făcut tu aceasta, nu ţi-</w:t>
      </w:r>
      <w:r>
        <w:rPr>
          <w:sz w:val="20"/>
        </w:rPr>
        <w:lastRenderedPageBreak/>
        <w:t>ar fi reuşit întoarcerea ta nici pe departe aşa de uşor - , ci numai prin aceea, că ai încetat să-l iubeşti pe Dumnezeu într-un mod activ. Neutralitate ar putea fi probabil pe stele, pe pământ, ea nu există. Cine nu este pentru Dumnezeu, este împotriva Lui. Nici nu este pentru aceasta îndeajuns, să te ţii de un Dumnezeu nepersonal, care stă undeva în adâncurile universului şi a creat toate din începuturi şi te pomeneşti că încă El însuşi a pus răul şi binele în lume, ca oamenii să se poată decide liberi pentru una sau cealaltă! Unii merg chiar aşa de departe de a spune, că fiinţa Dumnezeu ar conţine deja tot binele şi răul, Dumnezeu ne-ar fi numai prin aceea superior, că binele ar fi ţinut la El superioritatea. Sau ei îl consideră pe Dumnezeu, ca fiind ‘explozia din începuturi’, prin care atunci în decursul timpului s-au format toate. Miliarde de mutaţii (schimbări ale genelor, care slujesc ca model pentru celulă) ar fi necesare, pentru a ajunge de la materia fără viaţă la lumea plantelor şi la lumea simplă a animalelor, alte miliarde pentru a ajunge de la lumea animalelor simplă la acea mai înaltă a animalelor şi nenumărate miliarde, pentru a ajunge de la cel mai evoluat animal la om. Intr-adevăr sunt mutaţii constate permanent. Din o sută sunt nouăzecişinouă fără sens sau dăunătoare şi duc ori la moarte - cancerul d. Ex. este chiar una dintre acestea - , sau ele sunt iarăşi suspendate de către natură. Una dintr-o sută este ingenioasă şi serveşte cel mai adesea la adaptarea la un mediu înconjurător schimbat. Alţi dinţi de exemplu la schimbarea obiceiului lor natural, sau picioare mai lungi şi mai iuţi, dacă este necesar, sau o blană mai groasă, atunci când clima se schimbă. Nici o singură schimbare nu s-a întâmplat la voi în ultimii mii de ani, care er fi presupus doar trecerea de la o fază la cealaltă. Nici cea mai mică schimbare în acest domeniu nu se poate dovedi. Dar în anii din-nainte, să fii existat, oare, miliarde de schimbări eficiente? Această teorie se bazează în mare parte pe descoperirile oaselor pre istorice, care de obicei dispar fără prea mare gălăgie în ‘istoria povestită de lumea mult uitată’, când se descoperă falsul, sau de exemplu când dintele singur, din care se reconstruieşte un întreg schelet uman cu toate oasele şi indiciile sale, şi la sfărşit se dovedeşte că a fost totuşi un dinte de porc (!)! Construcţia rahitică şi deformată a neandertalerului - unii profesori au observat cu drept - trebuie să ţină ca o dovadă fermă pentru provenienţa omului care se trage din maimuţă, iar acest fapt este o ‘coincidenţă’. Această dovadă ar trebui să-L facă dispensabil pe Dumnezeu, căci dacă totul s-a întâmplat prin ‘coincidenţa’ mutilării, atunci se poate să renunţăm la El. Şi această teorie mai este şi astăzi valabilă, cu toate că Darwin, inventatorul ei, a avut dubii la sfârşitul vieţii sale. Nimic, nici cel mai mic grăunte nu a fost înfiinţat din greşeală! Toată creaţia materială este o copie fidelă a spiritualului. Ea este gândită până în amănunt şi foloseşte doar pentru capătul final şi mare, deoarece totul ce a fost creat trebuie să ajungă înapoi la Tatăl. Dacă nu mai este nevoie de o specie, atunci aceasta dispare; căci altfel ar împiedica doar. Dar dacă este nevoie de o specie nouă, atunci aceasta se dezvoltă conform planului. Dar niciodată din greşeală!</w:t>
      </w:r>
    </w:p>
    <w:p>
      <w:pPr>
        <w:jc w:val="both"/>
        <w:rPr>
          <w:sz w:val="20"/>
        </w:rPr>
      </w:pPr>
      <w:r>
        <w:rPr>
          <w:sz w:val="20"/>
        </w:rPr>
        <w:t xml:space="preserve">Cine nu-L mai vede pe Dumnezeu ca o persoană, cine nu mai este în stare, să-L recunoască ca pe un Tată iubitor, acela a pierdut deja pe jumătate. Căci cum aş putea eu să iubesc o putere de veci, ‘ un Ceva necunoscut’, de care ştiu într-adevăr, că m-a creat ca şi tot ce există, care însă începe să pliească totul, fără milă, fără ajutor: „Să se uite omul, cum iese din această mizerie, el singur a pricinuit aceasta!“ Acesta nu mai este un Dumnezeu, care poate fi iubit! Cel mult un animal de veci, de care trebuie să te fereşti! La un astfel de Dumnezeu aş fi devenit deja de mult timp un drac. </w:t>
      </w:r>
    </w:p>
    <w:p>
      <w:pPr>
        <w:jc w:val="both"/>
        <w:rPr>
          <w:sz w:val="20"/>
        </w:rPr>
      </w:pPr>
      <w:r>
        <w:rPr>
          <w:sz w:val="20"/>
        </w:rPr>
        <w:t>Toate aceste teze le-a împrăştiat Satana în lume, căci cu cât mai departe este Dumnezeu din conştiinţa omului, cu atât mai grea devine legătura cu El şi cu atât mai mare puterea lui Satana. Exact aşa a reuşit el, să alunge din conştiinţa unor oameni îngerii. Cum pot eu să cer cuiva ajutorul, de care eu cred, că el nici nu există? Aceasta este într-adevăr un ‘lucru diavolesc’. Şi marea lovitură i-a reuşit de abia în ultimii ani, atunci când a reuşit să se declare inexistent!Pentru această operă de artă merită el de fapt toată recunoaşterea. Cum mă pot speria eu de cineva sau cum mă pot feri, de care cred, că de fapt nu există? Dacă nu mai există diavolul, nu mai trebuie să-mi fie frică de el, sau nu? Eu nu trebuie să mă feresc! Eu pot să renunţ şi la forţa măreaţă a lui Dumnezeu. Căci un diavol, care vrea să mă îndepărteze de el, nu există de fapt! Acest lucru este într-adevăr dur! Şi omenirea crede cu conştiinţa împăcată. Dacă aţi putea vedea, cum se bucură Satana, cum îşi bate joc de aceşti dobitoci, voi aţi renunţa la toate batjocorile. Nu! Diavolul este aşa de real ca tu şi eu.</w:t>
      </w:r>
    </w:p>
    <w:p>
      <w:pPr>
        <w:jc w:val="both"/>
        <w:rPr>
          <w:sz w:val="20"/>
        </w:rPr>
      </w:pPr>
      <w:r>
        <w:rPr>
          <w:sz w:val="20"/>
        </w:rPr>
        <w:t>Deci nu te chiuni mai departe, că te-ai lăsat prins în capcana sa. Un pas greşit poţi face pe drumul tău spre Dumnezeu, tu ai voie şi să cazi, dar nu ai voie să rămâi pe jos! Cei mai mulţi sfinţi nu au fost oameni mai înalţi. Chiar şi ei au făcut un pas greşit. Dar ei s-au ridicat tot timpul din nou. Umili şi plini de dragoste. Nimeni nu se poate sustrage pe pământ de influenţa lui Satana. Satana l-a ispitit doar şi pe Iisus Hristos. El nu a reuşit, dar nu l-ar fi ispitit, dacă nu ar fi avut nici o şansă. Nici Satana nu face vreun pas negândit. Aceasta a fost marea faptă a lui Dumnezeu , că nu a venit ca un Dumnezeu pe pământ, ci ca un adevărat om. Există doar puţini care sunt în stare, să înţeleagă dimensiunea reală a acestei fapte.</w:t>
      </w:r>
    </w:p>
    <w:p>
      <w:pPr>
        <w:jc w:val="both"/>
        <w:rPr>
          <w:sz w:val="20"/>
        </w:rPr>
      </w:pPr>
      <w:r>
        <w:rPr>
          <w:sz w:val="20"/>
        </w:rPr>
        <w:t xml:space="preserve">Se spune aşa: Iisus Hristos ar fi putut pierde! Ca fiecare om ar fi putut să accepte ispitele Satanei; atunci nu şi-ar fi rezolvat misiunea, şi Satana ar fi fost căştigătorul! Ce ar fi însemnat acest lucru, nu puteţi să vă îmaginaţi! A fost un risc enorm de mare, care l-a acceptat Iisus. Iisus a riscat totul - şi a căştigat totul. El a reuşit! El a devenit podul între Tatăl şi oameni. El putea afirma cu dreptate: „Eu sunt calea!“ Dumnezeu însuşi a dat cheia oameniilor pentru împărăţia Sa. Dar nu cu puterea atotputernică a Dumnezeităţii Lui. Nu, umil şi-a urmat legile proprii, s-a zbătut ca om prin buruiana deasă de răutate satanică, prin minciună, înşelăciune şi ispite şi prin aceasta a putut El să simtă întreg repertoriul a răului până la brutalitatea exterioară. Aşa cum a fost de neclintit, a putut să ia cheile din mâna Satanei. Fiecare om are în mâinile sale cheile pentru împărăţia lui Dumnezeu. Dar drumul până acolo, trebuie să-l meargă fiecare singur! Este acelaşi drum, pe care a mers şi Iisus Hristos: prin buruiana răutăţii satanice, prin înşelăciuni, minciună şi ispite. Nici unuia, care vrea să căştige cel mai înalt trofeu, nu este scutit de acestea. Paşi greşiţi şi greşeli - sunt normale pe acest drum, şi nimeni nu va face vreun reproş. Dumnezeu ştie aceste greutăţi, El însuşi le-a trăit! El nu simte niciodată furie sau supărare. Răspunsurile Sale </w:t>
      </w:r>
      <w:r>
        <w:rPr>
          <w:sz w:val="20"/>
        </w:rPr>
        <w:lastRenderedPageBreak/>
        <w:t>sunt mila, înţelegerea şi răbdarea. Iisus este capabil să simtă, să sufere împreună cu tine, dar niciodată nu va judeca. Dragostea Sa este milostivirea exact atât de nemărginită cum este El însuşi.</w:t>
      </w:r>
    </w:p>
    <w:p>
      <w:pPr>
        <w:jc w:val="both"/>
        <w:rPr>
          <w:sz w:val="20"/>
        </w:rPr>
      </w:pPr>
      <w:r>
        <w:rPr>
          <w:sz w:val="20"/>
        </w:rPr>
        <w:t>Fi mulţumită că ai avut voie să trăieşti această experienţă. Tu vei avea pe viitor mai multă grijă şi nu te vei schimba prea uşor. Şi tu vei încerca să nu mai fi aşa de încrezută şi vei încerca să devii cât mai umilă. Dragostea şi umilinţa te vor scuti pe viitor de astfel de experienţe. Dumnezeu nu te-a condus spre ispită, dar El a îngăduit toate acestea şi ţi-a dat şansa să te gândeşti la timp, înainte ca să devi prea sigură de tine, că să nu mai fi putut vedea întreg adevărul.“</w:t>
      </w:r>
    </w:p>
    <w:p>
      <w:pPr>
        <w:jc w:val="both"/>
        <w:rPr>
          <w:sz w:val="20"/>
        </w:rPr>
      </w:pPr>
      <w:r>
        <w:rPr>
          <w:sz w:val="20"/>
        </w:rPr>
        <w:t>A urmat o tăcere îndelungată. Eu ma-m rugat şi i-am mulţumit lui Dumnezeu, că m-a descâlcit nevătămată, şi că am avut voie să învăţ atâtea lucruri.</w:t>
      </w:r>
    </w:p>
    <w:p>
      <w:pPr>
        <w:jc w:val="both"/>
        <w:rPr>
          <w:sz w:val="20"/>
        </w:rPr>
      </w:pPr>
      <w:r>
        <w:rPr>
          <w:sz w:val="20"/>
        </w:rPr>
        <w:t>„Cine crezi tu că te-a salvat, din îmbrăţişarea ta cu Lucifer?“ Michael a întrerupt visele mele.</w:t>
      </w:r>
    </w:p>
    <w:p>
      <w:pPr>
        <w:jc w:val="both"/>
        <w:rPr>
          <w:sz w:val="20"/>
        </w:rPr>
      </w:pPr>
      <w:r>
        <w:rPr>
          <w:sz w:val="20"/>
        </w:rPr>
        <w:t>„Da - Dumnezeu, bineînţeles!“</w:t>
      </w:r>
    </w:p>
    <w:p>
      <w:pPr>
        <w:jc w:val="both"/>
        <w:rPr>
          <w:sz w:val="20"/>
        </w:rPr>
      </w:pPr>
      <w:r>
        <w:rPr>
          <w:sz w:val="20"/>
        </w:rPr>
        <w:t>„Adevărat, Dumnezeu este începutul, El este răspunzător pentru totul şi peste toate. Dar El nu înfăptuieşte niciodată direct pe pământ. El a înfiinţat în puterea Sa mare legi care vor fi tot timpul şi în întregime valabile, şi pe care nici El nu le ignoră. Prin aceasta nu poate un duh - deci şi Dumnezeu - să înfăptuiască ceva direct în materie. Dumnezeu este dentistul, dar ca să poată să scoată o măsea este nevoie de un cleşte, de o unealtă. Şi cu toate că nu i-ar trece nimănui prin cap, să îi mulţumească cleştelui, că i-a tras atât de extraordinar măseaua, este totuşi necesar, căci nici cel mai bun dentist nu poate face nimic fără el. Aşa are nevoie şi Dumnezeu de o unealtă, atunci când El vrea să înfăptuiască ceva pe pământ. Rugăciunea şi meditaţia deschid drumul pentru aceasta.“</w:t>
      </w:r>
    </w:p>
    <w:p>
      <w:pPr>
        <w:jc w:val="both"/>
        <w:rPr>
          <w:sz w:val="20"/>
        </w:rPr>
      </w:pPr>
      <w:r>
        <w:rPr>
          <w:sz w:val="20"/>
        </w:rPr>
        <w:t>„Atunci ai fost tu?“</w:t>
      </w:r>
    </w:p>
    <w:p>
      <w:pPr>
        <w:jc w:val="both"/>
        <w:rPr>
          <w:sz w:val="20"/>
        </w:rPr>
      </w:pPr>
      <w:r>
        <w:rPr>
          <w:sz w:val="20"/>
        </w:rPr>
        <w:t>„Nu!“ Michael a râs. „şi eu sunt un duh pur, şi nu pot face nimic direct pe pământ. Eu pot să-ţi strecor gânduri şi pot să te conduc în linişte pe drmul tău şi prin aceasta să te mai îndrept. Eu sunt în stare, să te scutesc de rele, dacă tu trăieşti pe aceeaşi lungime ca mine şi dacă mă rogi. Dar în această situaţie nu ai vrut să ştii nimic de mine. Nu, a fost Inanda Rama, care te-a eliberat. Tu îţi aduci aminte: Mama ta l-a visat, şi doar cu mare efort i-ai povestit tu de el. Acela, care te-a împins spre aceasta, am fost eu. Deci, mama ta a fost la Inanda şi i-a povestit de starea ta. Inanda s-a ocupat de îndată de tine. El a pregătit spiritual drumul, a reuşit, ca tu să ajungi în spital lângă acei oameni, care ţi-au deschis în sfârşit ochii. El te-a protejat de puterile rele, le-a ţinut departe de tine. Şi el te-a predat pe mâinile mele, atunci când tu ai strigat la cea mai mare ananghie după mine.“</w:t>
      </w:r>
    </w:p>
    <w:p>
      <w:pPr>
        <w:jc w:val="both"/>
        <w:rPr>
          <w:sz w:val="20"/>
        </w:rPr>
      </w:pPr>
      <w:r>
        <w:rPr>
          <w:sz w:val="20"/>
        </w:rPr>
        <w:t>Iar a urmat o pauză lungă, care mi-a folosit, să recepţionez cu simţul, deoarece creierul meu foarte mic nu era în stare. Noi stăteam lângă un mic lac, broaştele cântau, libelulele zburau în jurul meu, o viperă se târa lângă mine prin iarbă. Urmând un impuls, am mângâiat-o. Ea mi-a mulţumit şi s-a pus lângă mine. Era minunat. O broască sărea, şi pentru prima oară am obsevat: toate animalele trăiau împreună în linişte! Nici unul nu se deranja pe altul, nu se mâncau reciproc.</w:t>
      </w:r>
    </w:p>
    <w:p>
      <w:pPr>
        <w:jc w:val="both"/>
        <w:rPr>
          <w:sz w:val="20"/>
        </w:rPr>
      </w:pPr>
      <w:r>
        <w:rPr>
          <w:sz w:val="20"/>
        </w:rPr>
        <w:t>„Cum se hrănesc aceste animale?“ l-am întrebat eu pe Michael.</w:t>
      </w:r>
    </w:p>
    <w:p>
      <w:pPr>
        <w:jc w:val="both"/>
        <w:rPr>
          <w:sz w:val="20"/>
        </w:rPr>
      </w:pPr>
      <w:r>
        <w:rPr>
          <w:sz w:val="20"/>
        </w:rPr>
        <w:t>„Ele nu au nevoie de hrană, Nici noi nu avem nevoie de hrană. Noi trăim din acea lumină şi din puterea lui Dumnezeu, care ne înconjoară permanent. Cu toate acestea mai mâncăm şi noi din când în când câte ceva. De obicei mâncăm fructe, care sunt cultivate în grădini special amenajate. Ele însă nu au rolul să ne întărească trupul. Noi mâncăm împreună din cauza companiei, deoarece stăm cu toţii împreună. Chiar şi animalele mai mănâncă din când în când fructe. Să omoare, ca să supravieţuiască, acest lucru există doar departe de Dumnezeu şi nu se mai întâmplă la fiinţe mai înalte.“</w:t>
      </w:r>
    </w:p>
    <w:p>
      <w:pPr>
        <w:jc w:val="both"/>
        <w:rPr>
          <w:sz w:val="20"/>
        </w:rPr>
      </w:pPr>
      <w:r>
        <w:rPr>
          <w:sz w:val="20"/>
        </w:rPr>
        <w:t>Pentru primă oară, de mult timp încoace, am fost eu din nou fericită. Eu am stat cât mai aproape de însoţitorul meu şi am adormit adânc, condusă de sunetele minunate ale păsărilor şi de zgomotul prietenos al viperei.</w:t>
      </w:r>
    </w:p>
    <w:p>
      <w:pPr>
        <w:jc w:val="both"/>
        <w:rPr>
          <w:sz w:val="20"/>
        </w:rPr>
      </w:pPr>
      <w:r>
        <w:rPr>
          <w:sz w:val="20"/>
        </w:rPr>
        <w:t>Deodată a apărut tata în faţa mea. Eu nu am putut să vorbeasc de atâta bucurie, lacrimi curgeau peste chipul meu, atunci când eu m-am aflat în braţele sale.</w:t>
      </w:r>
    </w:p>
    <w:p>
      <w:pPr>
        <w:jc w:val="both"/>
        <w:rPr>
          <w:sz w:val="20"/>
        </w:rPr>
      </w:pPr>
      <w:r>
        <w:rPr>
          <w:sz w:val="20"/>
        </w:rPr>
        <w:t>„Tu prostuţă mică! Cum ai putut doar să crezi o clipă, că eu te-am părăsit? Eu nu te voi părăsi niciodată, atâta timp cât va dura veşnicia. Eu mi-am terminat lucrul pe pământ. Eu am dat drumul la multe lavine mici. Pe atunci nu prea am simţit mult din acestea. Eu eram deseori trist şi disperat, m-am pus pe mine însumi sub semnul întrebării. Dar de aici pot foarte bine să le văd dezvoltarea. Unele au devenit lavine adevărate, altele mai au nevoie de timp. Altele poate au nevoie de foarte mult timp. Dar aici merge altfel timpul, şi nerăbdare există doar pe pământ. Eu mi-am terminat lucrul pe pământ. Eu am semănat răsadul meu, să stropesc şi să le răresc pot de aici mult mai bine. Eu sunt bucuros şi mulţumit, că Tatăl nostru m-a luat înapoi. Eu ‘lucrez’ aici mai mult decât înainte pe pământ. Dar lucrul aici nu este obositor. Să ai voie să lucrezi aici este o bucurie mare. Aici nu este nimeni nevoit ca să aibă succes. Aici domină pacea şi fericirea, aşa cum nu s-ar putea măsura aceste lucruri pe pământ.“</w:t>
      </w:r>
    </w:p>
    <w:p>
      <w:pPr>
        <w:jc w:val="both"/>
        <w:rPr>
          <w:sz w:val="20"/>
        </w:rPr>
      </w:pPr>
      <w:r>
        <w:rPr>
          <w:sz w:val="20"/>
        </w:rPr>
        <w:t>„Imi pare rău tată, că am fost de neconsolat, că am dorit să te întorci. Acum mă bucur împreună cu tine, că ai avut voie să pleci. Te rog frumos să mă ierţi.“</w:t>
      </w:r>
    </w:p>
    <w:p>
      <w:pPr>
        <w:jc w:val="both"/>
        <w:rPr>
          <w:sz w:val="20"/>
        </w:rPr>
      </w:pPr>
      <w:r>
        <w:rPr>
          <w:sz w:val="20"/>
        </w:rPr>
        <w:t>„Eu nu trebuie să-ţi iert nimic. Te rog să mă scuzi tu pe mine, că te-am părăsit aşa, din senin. Dar eu cred, că şi pe viitor vom putea petrece destul timp împreună. Eu stau şi aşa tot timpul lângă tine, la fel ca şi Michael. Tu ai ajuns deja foarte departe, şi nu mai este nevoie de prea multe, şi vei putea fi aici la noi, atunci când tu doreşti aceasta. Michael îţi va putea spune mai multe. Eu mă bucur, că nu mai eşti tristă. Te iubesc. Succes, pe curând.“</w:t>
      </w:r>
    </w:p>
    <w:p>
      <w:pPr>
        <w:jc w:val="both"/>
        <w:rPr>
          <w:sz w:val="20"/>
        </w:rPr>
      </w:pPr>
    </w:p>
    <w:p>
      <w:pPr>
        <w:jc w:val="both"/>
        <w:rPr>
          <w:sz w:val="20"/>
        </w:rPr>
      </w:pPr>
      <w:r>
        <w:rPr>
          <w:sz w:val="20"/>
        </w:rPr>
        <w:t>Eu mă aflam încă în braţele lui Michael.</w:t>
      </w:r>
    </w:p>
    <w:p>
      <w:pPr>
        <w:jc w:val="both"/>
        <w:rPr>
          <w:sz w:val="20"/>
        </w:rPr>
      </w:pPr>
      <w:r>
        <w:rPr>
          <w:sz w:val="20"/>
        </w:rPr>
        <w:t>„Eu am visat cu tata.“</w:t>
      </w:r>
    </w:p>
    <w:p>
      <w:pPr>
        <w:jc w:val="both"/>
        <w:rPr>
          <w:sz w:val="20"/>
        </w:rPr>
      </w:pPr>
      <w:r>
        <w:rPr>
          <w:sz w:val="20"/>
        </w:rPr>
        <w:t xml:space="preserve">Michael a râs. „Tu nu ai visat! La noi nu există nici un fel de timp sau spaţiu. Tu eşti automat acolo, unde vrei să fi. ţi-a fost dor de tatăl tău şi ai fost într-adevăr la el. Cu toate că el se află lă câţiva ani lumină distanţă. Nu ai </w:t>
      </w:r>
      <w:r>
        <w:rPr>
          <w:sz w:val="20"/>
        </w:rPr>
        <w:lastRenderedPageBreak/>
        <w:t>observat tu diferenţa? Acolo există o cu totul altfel de vegetaţie. Mai puţine flori, mai puţine animale pe pământ, dar în schimb există nenumăraţi copaci înalţi şi păsări mari.“</w:t>
      </w:r>
    </w:p>
    <w:p>
      <w:pPr>
        <w:jc w:val="both"/>
        <w:rPr>
          <w:sz w:val="20"/>
        </w:rPr>
      </w:pPr>
      <w:r>
        <w:rPr>
          <w:sz w:val="20"/>
        </w:rPr>
        <w:t>Peisajul era muntos, în comparaţie cu ce era aici. Da - acum îmi aduceam aminte. Noi am mers să ne plimbăm departe sub nişte salcii enorme, care păreau a fi un acoperiş peste drumul nostru. Şi totuşi nu a fost niciunde întuneric. Lumina părea să vină de peste tot, chiar şi din pământ. Noi am urcat şi am coborât nespus de multe dealuri şi totuşi nu a devenit mersul obositor. Vulturi măreţi locuiau sus pe vârful muntelui. Se puteau vedea foarte bine. Chiar şi pentru ochi nu exista vreo limită. Şi - eu am văzut soarele! Doar foarte puţin, doar o rază mică peste cel mai înalt munte. Dar eu l-am văzut. Roşu a fost cerul în jurul lui, cel mai frumos răsărit, pe care eu l-am văzut vreodată.</w:t>
      </w:r>
    </w:p>
    <w:p>
      <w:pPr>
        <w:jc w:val="both"/>
        <w:rPr>
          <w:sz w:val="20"/>
        </w:rPr>
      </w:pPr>
      <w:r>
        <w:rPr>
          <w:sz w:val="20"/>
        </w:rPr>
        <w:t>Michael a râs. „Eu cred că trebuie să te ducem înapoi, căci altfel nu vom mai scăpa curând de tine.“</w:t>
      </w:r>
    </w:p>
    <w:p>
      <w:pPr>
        <w:jc w:val="both"/>
        <w:rPr>
          <w:sz w:val="20"/>
        </w:rPr>
      </w:pPr>
      <w:r>
        <w:rPr>
          <w:sz w:val="20"/>
        </w:rPr>
        <w:t>Mie nu mi s-a părut atât de amuzant, dar eu am ştiut că el avea dreptate. Era destul de greu, să pot să supravieţuiesc în viaţă. Dar trebuia. Eu am început de abia acum să pricep, de abia acum m-am trezit. Michael a promis, să mă conducă până la capăt, şi - „noi mai avem nevoie de tine“, a mai spus el. Eu nu ştiam, ce vroia el să spună cu aceste cuvinte.</w:t>
      </w:r>
    </w:p>
    <w:p>
      <w:pPr>
        <w:jc w:val="both"/>
        <w:rPr>
          <w:sz w:val="20"/>
        </w:rPr>
      </w:pPr>
    </w:p>
    <w:p>
      <w:pPr>
        <w:jc w:val="both"/>
        <w:rPr>
          <w:sz w:val="20"/>
        </w:rPr>
      </w:pPr>
    </w:p>
    <w:p>
      <w:pPr>
        <w:jc w:val="center"/>
        <w:rPr>
          <w:b/>
          <w:sz w:val="20"/>
          <w:u w:val="single"/>
        </w:rPr>
      </w:pPr>
      <w:r>
        <w:rPr>
          <w:b/>
          <w:sz w:val="20"/>
          <w:u w:val="single"/>
        </w:rPr>
        <w:t>3</w:t>
      </w:r>
    </w:p>
    <w:p>
      <w:pPr>
        <w:jc w:val="center"/>
        <w:rPr>
          <w:b/>
          <w:sz w:val="20"/>
          <w:u w:val="single"/>
        </w:rPr>
      </w:pPr>
    </w:p>
    <w:p>
      <w:pPr>
        <w:jc w:val="both"/>
        <w:rPr>
          <w:sz w:val="20"/>
        </w:rPr>
      </w:pPr>
      <w:r>
        <w:rPr>
          <w:sz w:val="20"/>
        </w:rPr>
        <w:t>„Trei zile ai fost inconştientă, copilul meu.“ Mama stătea lângă mine şi mă ţinea de mână. Eu o iubeam. Pentru prima dată în viaţa mea puteam să spun cu inima împăcată, că eu o iubeam. Inainte m-a costat mult efort şi m-am silit enorm. Acum era foarte uşor. Lacrimi curgeau peste obrajii ei.</w:t>
      </w:r>
    </w:p>
    <w:p>
      <w:pPr>
        <w:jc w:val="both"/>
        <w:rPr>
          <w:sz w:val="20"/>
        </w:rPr>
      </w:pPr>
      <w:r>
        <w:rPr>
          <w:sz w:val="20"/>
        </w:rPr>
        <w:t>„Doctorii au vrut deja să renunţe la tine, dar eu am ştiut că tu vei reuşi. Inanda Rama mi-a spus. Tu vei dormi un timp îndelungat şi te vei trezi complet refăcută.“</w:t>
      </w:r>
    </w:p>
    <w:p>
      <w:pPr>
        <w:jc w:val="both"/>
        <w:rPr>
          <w:sz w:val="20"/>
        </w:rPr>
      </w:pPr>
      <w:r>
        <w:rPr>
          <w:sz w:val="20"/>
        </w:rPr>
        <w:t>şi într-adevăr. Eu nu mai aveam febră, eu nu mă mai simţeam obosită şi extenuată. Pentru doctori eram o enigmă. Ei m-au externat din spital două zile mai tărziu. Mama mi-a spus doar un ultima clipă. Ea de abia a putut să rostească cuvintele. Printre lacrimi s-a bâlbâit:</w:t>
      </w:r>
    </w:p>
    <w:p>
      <w:pPr>
        <w:jc w:val="both"/>
        <w:rPr>
          <w:sz w:val="20"/>
        </w:rPr>
      </w:pPr>
      <w:r>
        <w:rPr>
          <w:sz w:val="20"/>
        </w:rPr>
        <w:t>„Eu nu pot să te iau din nou acasă. Eu trebuie doar să lucrez acum.“</w:t>
      </w:r>
    </w:p>
    <w:p>
      <w:pPr>
        <w:jc w:val="both"/>
        <w:rPr>
          <w:sz w:val="20"/>
        </w:rPr>
      </w:pPr>
      <w:r>
        <w:rPr>
          <w:sz w:val="20"/>
        </w:rPr>
        <w:t xml:space="preserve">Era ca o lovitură în faţă. Dar de data aceasta am putut să înăbuş sentimentele de furie şi dezamăgire: niciodată nu mai vroiam să mă împotrivesc, niciodată nu mai doream să pun sub semnul întrebării destinul meu. Intr-adevăr, era o lovitură cruntă. Dar eu ştiam şi faptul, că mama mea era sinceră cu mine. Pentru prima oară eu am simţit, că ea m-ar fi avut cu drag prin preajmă. Tristeţea ei era adevărată. Şi bucuria din această pricină ar fi trebuit să amelioreze durerea mea. Şi acest lucru s-a şi întâmplat. Era oare acest lucru o lavină de-a tatălui meu? Mama mi-a promis în orice caz, că mă va vizita des, că nu mă va lăsa singură. S-a creat o situaţie nouă, a început un alt capitol. Aducea cu sine nesiguranţa, dar şi noi posibilităţi. „Mai avem nevoie de tine“, a spus Michael. </w:t>
      </w:r>
    </w:p>
    <w:p>
      <w:pPr>
        <w:jc w:val="both"/>
        <w:rPr>
          <w:sz w:val="20"/>
        </w:rPr>
      </w:pPr>
    </w:p>
    <w:p>
      <w:pPr>
        <w:jc w:val="center"/>
        <w:rPr>
          <w:sz w:val="20"/>
        </w:rPr>
      </w:pPr>
      <w:r>
        <w:rPr>
          <w:sz w:val="20"/>
        </w:rPr>
        <w:t>*</w:t>
      </w:r>
    </w:p>
    <w:p>
      <w:pPr>
        <w:jc w:val="center"/>
        <w:rPr>
          <w:sz w:val="20"/>
        </w:rPr>
      </w:pPr>
    </w:p>
    <w:p>
      <w:pPr>
        <w:jc w:val="both"/>
        <w:rPr>
          <w:sz w:val="20"/>
        </w:rPr>
      </w:pPr>
      <w:r>
        <w:rPr>
          <w:sz w:val="20"/>
        </w:rPr>
        <w:t>Căminul nu părea prea frumos. O clădire veche de cărămizi cu faţada sinistră, simplu, util şi puţin dărăpănat. Dar acolo era linişte şi departe de oameni într-un peisaj minunat. Era începutul verii, şi noi am trecut printr-o alee de lilieci până la casă. Mirosul liliacului s-a răspândit peste tot, păsări existau multe, precum şi fluturi şi flori. Un parc mare cu copaci bătrâni, în fundal râul, un adevărat peisaj al paradisului. Dar ceva nu era în ordine. Deja de la poarta principală, eu am observat acest lucru. Am devenit neliniştită, dar nu înfricoşată. Eu m-am mirat, deoarece simţeam imediat altă dată acel sentiment de frică.</w:t>
      </w:r>
    </w:p>
    <w:p>
      <w:pPr>
        <w:jc w:val="both"/>
        <w:rPr>
          <w:sz w:val="20"/>
        </w:rPr>
      </w:pPr>
      <w:r>
        <w:rPr>
          <w:sz w:val="20"/>
        </w:rPr>
        <w:t>şi deja am văzut. Ei se furişau în spatele pomilor, se ascundeau, ocoleau lumina. Umbrele au apărut iarăşi! Se aflau în jurul casei ca viespii în jurul reginei de stup. Eu am simţit mâna lui Michael pe braţul meu.</w:t>
      </w:r>
    </w:p>
    <w:p>
      <w:pPr>
        <w:jc w:val="both"/>
        <w:rPr>
          <w:sz w:val="20"/>
        </w:rPr>
      </w:pPr>
      <w:r>
        <w:rPr>
          <w:sz w:val="20"/>
        </w:rPr>
        <w:t>„Să nu-ţi fie frică, nu pot să-ţi facă nici un rău.“</w:t>
      </w:r>
    </w:p>
    <w:p>
      <w:pPr>
        <w:jc w:val="both"/>
        <w:rPr>
          <w:sz w:val="20"/>
        </w:rPr>
      </w:pPr>
      <w:r>
        <w:rPr>
          <w:sz w:val="20"/>
        </w:rPr>
        <w:t>Eu ştiam acest lucru şi eram plină de nădejde. „Noi mai avem nevoie de tine“, a spus Michael. Ce a vrut să spună oare cu această afirmaţie?</w:t>
      </w:r>
    </w:p>
    <w:p>
      <w:pPr>
        <w:jc w:val="both"/>
        <w:rPr>
          <w:sz w:val="20"/>
        </w:rPr>
      </w:pPr>
      <w:r>
        <w:rPr>
          <w:sz w:val="20"/>
        </w:rPr>
        <w:t>În acest cămin erau în marea majoritate surdo-muţi şi handicapaţi. Mai existau şi copii handicapaţi mintali, printre aceştia câţiva mongoloizi. Mongoloismul este de fapt, că una din gene, care este răspunzătoare pentru stabilirea celulelor, se împarte de două ori, aşa că în loc să existe doar două astfel de gene, există trei. Oamenii noştri de ştiinţă au analizat acest defect corporal până în cel mai mic detaliu. Ei ştiu cu exactitate, că este vorba de gena douăzeci şi unu, deoarece această boală a primit numele ‘Trisomie 21’. Incă o altă mutilaţie ‘fără rost’ ar spune oamenii noştri de ştiinţă. Ah, dar dacă ar cerceta tot atât de atent cauza spirituală, atunci poate că ar ajunge ei la un rezultat. Eu cel puţin nu mă văd ca o mutilată ’fără rost’.</w:t>
      </w:r>
    </w:p>
    <w:p>
      <w:pPr>
        <w:jc w:val="both"/>
        <w:rPr>
          <w:sz w:val="20"/>
        </w:rPr>
      </w:pPr>
      <w:r>
        <w:rPr>
          <w:sz w:val="20"/>
        </w:rPr>
        <w:t xml:space="preserve">Căminul era condus de măicuţe catolice, din ordinul franciscan, iar acestea locuia doar la câţiva metri depărtare într-o mănăstire. De mănăstire aparţinea o biserică minunată, care arăta ca miniatura catredalei baroc, pe care eu am văzut-o împreună cu tată în oraş. Cu toate că pe din afară părea destul de derăpănată, era în interior într-o stare destul de bună. Un mare număr de sfinţi ocupă locul de pe zidul exterior, tavanul rotund era dominat de picturi, ale căror culori blânde şi mate dovedeau că nu au mai trebuit să suporte de mult timp o restaurare. Totul era încărcat cu ornamente sculptate, iar dragostea se putea simţea pur şi simplu încă, prin care a fost construită această biserică într-o vreme, unde mai exista timp, unde Dumnezeu nu era o figură secundară, unde El era de fapt centrul vieţii. Unde mare majoritate a timpului i-a fost dedicată Lui, unde casa Sa întrecea încă celelalte case în frumuseţe şi măiestrie şi nu din cauza utilităţii şi simplităţii în faţa oricărei colibe a fost aşezat în umbră. Dar trebuiă să fi fost o vreme, în care domina frica. Picturile pe pereţi şi pe tavan lăsau limpede să se înţeleagă acest </w:t>
      </w:r>
      <w:r>
        <w:rPr>
          <w:sz w:val="20"/>
        </w:rPr>
        <w:lastRenderedPageBreak/>
        <w:t>lucru. Erau stăpânite de marele ‘Dumnezeu fulgerător’, care părea cu toată puterea Sa şi cu oştile Sale de îngeri mai degrabă ca un comandant de luptă, care era pregătit, să arunce spre a fi prăjiţi în iad pe cei necredincioşi. De pe chipul multor sfinţi se putea vedea acest fapt. Dar două figuri păreau pline de dragoste, aşa cum este de fapt fiinţa lui Dumnezeu: Maria şi apostolul Ioan. Pe chipurile lor nu se vedea nici o trăsătură de frică. Crucea din încăperea altarului, sub care ei îngenunchiau, strălucea peste toate. Atunci când soarele dimineţii strălucea prin fereastră, lumina într-o culoare aurie şi strălucea la fel ca soarele până în cele mai îndepărtate colţuri. Chiar şi Hristos însuşi strălucea. El nu atârna ca ‘mort’ pe cruce, aşa cum se poate vedea deseori. Corpul Lui poate că a fost neânsufleţit, dar El strălucea. El a fost căştigătorul, El a învins moartea, adică moartea spirituală, ne-a eliberat cu totul de Lucifer şi a devenit un pod spre Tatăl. Artistul părea să fi ştiut toate acestea. Ca într-o carte se putea citi în acest Iisus. El emana o putere şi o siguranţă, aşa cum eu nu am mai întâlnit aşa ceva până acum. Niciodată nu am văzut eu în această biserică vreo umbră. Era de parcă ar fi fost Hristos prezent şi părea parcă, că pe toţi care se rugau aici îi adâncea în vibraţiile Sale. Tonurile argintii dar totuşi moi ale orgii mecanice baroc, care şi ea nu a trebuit să fie restaurată, accentua acest efect şi vrăjea părcă o stare aproape cerească. Nici un ton ne era prea tare, nici unul prea deplasat, nici un sunet ne la locului lui nu deranja slujba. Drăgăstos şi blând se mişcau aceste sunete prin încăperea, care susţinea cu forma sa vibraţiile şi le rotunjea. Chiar şi construcţia nu a putut să se construiască din greşeală. Maeştrii de construcţie au ştuit probabil aceste lucruri, ei erau introduşi în lumea vibraţiilor şi a armoniei. Nici un colţ nu distrugea vibraţiile rugăciunii. Forma era atât de perfectă ca o mănuşă. Se asemănau vibraţiile armonice, cu cele care le-am trăit eu desori cu Michael. Niciunde nu am fost eu pe pământ mai fericită decât în această biserică.</w:t>
      </w:r>
    </w:p>
    <w:p>
      <w:pPr>
        <w:jc w:val="both"/>
        <w:rPr>
          <w:sz w:val="20"/>
        </w:rPr>
      </w:pPr>
    </w:p>
    <w:p>
      <w:pPr>
        <w:jc w:val="both"/>
        <w:rPr>
          <w:sz w:val="20"/>
        </w:rPr>
      </w:pPr>
      <w:r>
        <w:rPr>
          <w:sz w:val="20"/>
        </w:rPr>
        <w:t xml:space="preserve">Cu totul altfel era în cămin. Mulţi erau înconjuraţi de umbre, care se ţineau după ei ca lipitorile şi îi însoţeau zi şi noapte. Scena era cât se poate de groaznică. Eu eram foarte speriată din această cauză, deoarece până acum eu nu am mai putut observa astfel de lucruri. Până acum am putut doar să simt, dacă un om emana vibraţii bune sau rele. Acum trebuia să recunosc, că desori erau aceste umbre, care schimbau vibraţiile. Cu cât mai multe erau în jurul unui om, cu atât mai mult mă simţeam respinsă de el, cu atât mai tare mă nimerau vibraţiile sale, cu toate că umbrele nu păreau niciodată că vor să mă atace pe mine. Umbrele păreau, că nici nu se interesează de mine. </w:t>
      </w:r>
    </w:p>
    <w:p>
      <w:pPr>
        <w:jc w:val="both"/>
        <w:rPr>
          <w:sz w:val="20"/>
        </w:rPr>
      </w:pPr>
      <w:r>
        <w:rPr>
          <w:sz w:val="20"/>
        </w:rPr>
        <w:t>Multe din surori erau drăguţe, dar existau doar două, care m-au acceptat pe mine întru totul, aşa cum a făcut-o sora Benedicta. Aceste două surori erau şi ele libere de astfel de umbre. Vibraţiile lor erau deschise şi pure. Acolo unde erau ele, răspândeau liniştea şi pacea. Chiar şi copiii, care erau tot timpul neliniştiţi, reacţionau la aceste vibraţii. În prezenţa lor nu prea exista ceartă sau neânţelegeri, ele le ameliorau deja de la început. Nu îşi susţineau niciodată dreptatea, ele nu trebuiau să fie învingătoare într-o ceartă, puteau să se retragă umile, fără să piardă în faţa lor însuşi faţa. Erau atât de tari în sine, că nu mai le era necesar nimic din exterior. Cu timpul, când eu puteam deja să mă uit mai adânc în înimile lor, ştiam şi motivul:</w:t>
      </w:r>
    </w:p>
    <w:p>
      <w:pPr>
        <w:jc w:val="both"/>
        <w:rPr>
          <w:sz w:val="20"/>
        </w:rPr>
      </w:pPr>
      <w:r>
        <w:rPr>
          <w:sz w:val="20"/>
        </w:rPr>
        <w:t>Adânc în interiorul lor ardea o lumină, care strălucea peste tot înăuntrul. Acea lumină era însuşi Hristos. Ele s-au predat cu totul în acea lumină, au primit-o fără ezitări. Prin faptul că eul propriul , propriile lor dorinţe le-au înăbuşit, putea să strălucească atât de tare această lumină. Ele au renunţat la totul, nu mai erau prinse de nimic. Banii, îmbrăcămintea, mâncarea, prestigiul, faima, dorinţe lumeşti, le toate le-au dat drumul şi prin aceasta au căştigat ele cu mult mai mult. Ele aveau voie să se topească cu fiinţa acelei lumini. Ele nu mai trebuiau să controleze sentimentele de ură, furie şi supărare. Aceste sentimente nici nu mai existau în ele, „nu mai găseau nimic, în care să poată locui.“ Aşa au devenit aceste două sore însuşi dragostea. Liniştea adâncă, interioară şi siguranţa erau destul sprijin, ele nu mai aveau nevoie de altceva şi erau libere prin aceasta, să dăruiască totul, să emane fără întrerupre dragostea lor. Adevărata dragoste nu este ca o lumânare, care se consumă şi se sacrifică. Lumina dragostei străluceşte prin dăruire doar mai tare. Devine ca un soare care nu se stinge niciodată, care creşte tot timpul şi devine mai strălucitor, se hrăneşte din lumina veşnică, din soarele de veci a lui Dumnezeu. Dragostea acestor sore nu se retrăgea nici de la cei, ce trebuiau să trăiască cu atâtea umbre în jurul lor. Nu se retrăgeau de lângă aceştia. Nu trebuiau să se apere în interior, ele puteau absoarbe acele agresiuni şi puteau să le transforme în dragoste. Şi de fiecare dată se cutremurau acele umbre, îşi pierdeau echilibrul şi picau în adâncuri sau erau date la o parte.</w:t>
      </w:r>
    </w:p>
    <w:p>
      <w:pPr>
        <w:jc w:val="both"/>
        <w:rPr>
          <w:sz w:val="20"/>
        </w:rPr>
      </w:pPr>
    </w:p>
    <w:p>
      <w:pPr>
        <w:jc w:val="both"/>
        <w:rPr>
          <w:sz w:val="20"/>
        </w:rPr>
      </w:pPr>
      <w:r>
        <w:rPr>
          <w:sz w:val="20"/>
        </w:rPr>
        <w:t>Majoritatea dintre celelalte sore erau şi ele drăguţe şi prietenoase. Erau tot timpul pregătite ca să ajute şi să aline. A devenit slujba lor, să aibă grijă de noi, şi nouă nu ne lipsea absolut nimic. Ele făceau totul ce puteau. Dar era dificil pentru ele, să fie toată ziua drăguţe. Unele erau cel puţin mai bine protejate. Spaţiul lor de energie rămânea cel puţin stabil. Agresiunea sau supărarea se oprea acolo ca într-o oglindă, dar nu erau schimbate în dragoste, ci rămâneau ca o energie negativă în încăpere. Dar majoritatea dintre acele sore nu aveau această protecţie. Câmpul lor de energie nu era stabil, era ca o tobă de maşină, care avea o gaură. Umbrele absorbeau totul cu mare poftă. Se putea vedea tot timpul un râu de energie, care ca un cordon ombilical spiritual se întindea prin încăpere. Şi nu numai propriile umbre erau prezente ca nişte mici vampiri, şi cele ale copiiilor stăteau şi absorbeau totul cu mare poftă. Ele păreau să crească şi păreau să devină cumva mai agresive, mai vii şi începeau să tracaseze copiii şi mai tare. Aşa se înfiinţa o situaţie paradoxă, că în jurul unei sore amabile era doar nelinişte, ceartă şi invidie.</w:t>
      </w:r>
    </w:p>
    <w:p>
      <w:pPr>
        <w:jc w:val="both"/>
        <w:rPr>
          <w:sz w:val="20"/>
        </w:rPr>
      </w:pPr>
      <w:r>
        <w:rPr>
          <w:sz w:val="20"/>
        </w:rPr>
        <w:t xml:space="preserve">Acele sore erau ‘mâncate’ de meseria lor! În adevăratul sens al cuvântului! Dacă cuiva i se ia tot timpul energia, trebuie să devină obosit. Aceste sore erau ca nişte lumânări. Şi ele emanau lumină, căldură, dar se prăpădeau prin aceasta! Ele nu au primit în sine încă lumina veşnică, care produce fără pauză energie nouă. Le lipeşte încrederea pentru aceasta. Lumina poate s-o primească doar acela, care a renunţat cu totul la sine, care a dat drumul la tot ce este material. Şi acest act de muncă proprie, necesită mult curaj şi încredere. Dar atunci devine din credinţă </w:t>
      </w:r>
      <w:r>
        <w:rPr>
          <w:sz w:val="20"/>
        </w:rPr>
        <w:lastRenderedPageBreak/>
        <w:t>cunoaştere. „Eu cred în Dumnezeu“ devine „Eu ştiu, că Tu exişti“. Acesta este pasul cel mai important. Incuietoarea, care închide acea uşă, este frica! Frica, să renunţi la totul, pentru că nu se ştie, că mai târziu nu stai pur şi simplu în pustiu, singur şi părăsit. Frica, să renunţi la propriul tău Eu, pentru că nu se ştie, ce se primeşte în schimb. Frica, să renunţi la vizibilul material, pentru că nu este de încredere ceva ce nu se vede, spiritualul, deoarece nu se poate vedea. Frica, că nu va exista totuşi un Dumnezeu! Aceasta este răscrucea importantă a existenţei noastre. Atunci când noi am ajuns la uşă, nu ne mai poate ajuta nimeni. Noi înşine, şi doar noi, putem şi trebuie să deschidem acea încuietoare. Fiecare, care caută, este condus până aici, fiecare, care cere, nu trebuie să meargă singur acest drum. Dar acea închuietoare, trebuie s-o deschidă singur. Fără ajutor! El însuşi trebuie să-şi învingă teama. El trebuie să spună: „Da, eu cred, eu ştiu, că Tu exişti! Eu ştiu că Tu exişti şi eu ştiu că Tu eşti foarte bun. Eu ştiu! Nu, pentru că te-am văzut, nu, pentru faptul că mi-ai arătat minunăţii, nu, pentru că Tu nu mi-ai lăsat printr-un miracol o altă alegere. Nu - eu ştiu aceasta pur şi simplu, pentru că simt, că Tu trebuie să exişti, pentru că eu simt dragostea pe care o emani Tu. Eu ştiu aceasta pur şi simplu, şi eu te iubesc Dumnezeule!“</w:t>
      </w:r>
    </w:p>
    <w:p>
      <w:pPr>
        <w:jc w:val="both"/>
        <w:rPr>
          <w:sz w:val="20"/>
        </w:rPr>
      </w:pPr>
      <w:r>
        <w:rPr>
          <w:sz w:val="20"/>
        </w:rPr>
        <w:t xml:space="preserve">Frica este cel mai mare aliat a lui Satana. El o menţine după puterile sale, căci uşa care este închisă din această cauză, este de fapt poarta spre libertate, care lasă în urma sa pe veci împărăţia lui Satana. Atunci când uşa se închide în urma ta, nu mai are el nici o putere, şicanele sale sunt doar ireale. Acela, care stă în faţa uşii, este cuprins mai încă o dată uşor de el şi este din nou tras puţin în adâncuri. Când ai trecut de acea uşă, atunci ai reuşit. Mulţi stau ani întregi în faţa acelei uşi. Ei sunt destul de puternici, să se ferească de atacurile lui Satana, dar ei nu au curajul, să deschidă încuietoarea. </w:t>
      </w:r>
    </w:p>
    <w:p>
      <w:pPr>
        <w:jc w:val="both"/>
        <w:rPr>
          <w:sz w:val="20"/>
        </w:rPr>
      </w:pPr>
      <w:r>
        <w:rPr>
          <w:sz w:val="20"/>
        </w:rPr>
        <w:t>Le este frică să renunţe la ‘ego-ul’ lor, pe care l-au apărat cu grijă şi care le-a adus în ochii lumii cinste şi slavă. Ei se tem, pentru că nu pot crede, că adevărata putere se află în duh - trupul se vestejeşte şi aşa în câţiva ani. Dezamăgiţi şi despicaţi în interiorul lor se întorc ei din drum, păşesc pe trepte în jos, îşi caută fericirea în siguranţa materială şi au nevoie atunci adeseori de foarte mult timp, până ce ei ajung iarăşi la pragul duhului. Ei se aseamănă cu o lumânare, care nu se lasă aprinsă, din pricina fricii, că ea se distruge astfel. Numai - la ce foloseşte ea atunci? Ei se aseamănă cu o sămânţă de răsad, care nu se lasă pusă în pământ, pentru că ea trebuie atunci să renunţe la indentitatea ei. Dar tocmai numai prin aceasta poate ea să aducă roade ulterioare, care poartă viaţa ei mai departe, în care ea poate să trăiască spiritual mai departe. La ce este ea altfel de folos? Ea poate să se ţină încă câţiva ani, se ofileşte, putrezeşte şi moare atunci. Această murire urmează, ce-i drept, mai mulţi ani mai târziu, decât dacă ea ar fi semănată, dar această murire este definitivă. Într-un caz aduce moartea ei viaţă nouă la iveală, în celălalt caz este ea moartă.</w:t>
      </w:r>
    </w:p>
    <w:p>
      <w:pPr>
        <w:jc w:val="both"/>
        <w:rPr>
          <w:sz w:val="20"/>
        </w:rPr>
      </w:pPr>
      <w:r>
        <w:rPr>
          <w:sz w:val="20"/>
        </w:rPr>
        <w:t>Surorile acestor două grupuri îşi luau puterea lor din rugăciune. Rugăciunea este forma exterioară, care face posibilă conectarea interioară cu lumina din începuturi a lui Dumnezeu. Eu puteam vedea  adesea, cum oscilaţiile rugăciunii îl înfăşurau pe deplin pe cel care se ruga, se puneau protector în jurul lui. Cum ele pătrund trupul pe deplin. Oscilaţiile înalte ale unei rugăciuni pasionate, care vine într-adevăr de la inimă, pot să transforme în sus oscilaţiile joase ale trupului într-o sferă mult mai înaltă, ‘se le îndepărteze’. Rugăciunea curăţeşte oscilaţia proprie, aşa încât omul este în stare, să preia energia înaltă, curată a lui Dumnezeu. Este exact ca şi la radiou. Un aparat de radio prost nu poate bine distinge frecvenţele distincte, sunt totdeauna sunete secundare şi sunete de deranj de faţă. Intreaga ‘murdărie’ este preluată şi iarăşi redată. Rugăciunea este filtrul de despărţire. Cu cât mai intensivă, cu cât mai umilă, cu cât mai plină de dragoste este ea, cu atât mai bine funcţionează el, cu cât mai multă ‘murdărie’ îndepărtează el prin filtru, cu atât mai curată şi preţioasă este energia, pe care o lasă el să treacă. Cât de mulţi se mulţumesc cu murdăria! Şi se miră atunci, de ce ‘motorul’ lor nu funcţionează cum trebuie, de ce se bâlbâie el continuu şi se opreşte, de ce trebuie ei continuu să meargă în ‘atelierul de reparaţii’, pentru a-l pune iarăşi în funcţiune. Foarte repede am recunscut eu, ce binecuvântare este rugăciunea pentru aceia, care cred în aceasta smeriţi şi plini de încredere. Şi copiii, a căror situaţie era cea mai rea, au devenit în timpul rugăciunii cel mai adesea foarte liniştiţi. Oscilaţia Lui a paralizat umbrele. Ele mergeau cu timpul ca fiinţe extenuate la victimele lor, da, ele trebuiau adesea să se depărteze pe deplin.</w:t>
      </w:r>
    </w:p>
    <w:p>
      <w:pPr>
        <w:jc w:val="both"/>
        <w:rPr>
          <w:sz w:val="20"/>
        </w:rPr>
      </w:pPr>
      <w:r>
        <w:rPr>
          <w:sz w:val="20"/>
        </w:rPr>
        <w:t>În biserica aceasta a mănăstirii n-am văzut eu niciodată umbre în contrariu cu alte biserici pe care le cunoşteam. Forma ei, figurile ei, imaginile, armonia, căldura şi protecţia ei, pe care ea le emana, forma o oscilaţie atât de curată şi comprimată - ea era pentru umbre de nepătruns. O rugăciune într-o astfel de împrejurime este încă cu mult mai eficientă, şi se înmulţeşte potenţial încă o dată, dacă mulţi se roagă împreună. O oscilaţie aşa de imensă trece pur şi simplu prin izolatorul, care se află între om şi Dumnezeu, curentul poate să curgă liber. Un ‘fior de emoţie’ se duce pe spate în jos. Aceasta este energia care se revarsă în noi prin coloana vertebrală, aceasta este hrana duhovnicească, care alimentează centrele noastre de energie. La hrana fizică pentru trupul nostru ştie aceasta fiecare: cu cât mai curată este hrana, cu cât mai puţine substanţe de deşeuri conţine ea, cu cât mai puţină ‘murdărie’, cu atât mai bună, cu atât mai de mai mare valoare este ea. Tot aşa stau lucrurile şi cu ‘hrana duhovnicească’. Numai că aceasta este mult mai importantă pentru sănătate şi pentru capacitatea de randament, decât hrana trupească. De ce se mulţumesc aici aşa de mulţi cu ‘murdăria’?</w:t>
      </w:r>
    </w:p>
    <w:p>
      <w:pPr>
        <w:jc w:val="both"/>
        <w:rPr>
          <w:sz w:val="20"/>
        </w:rPr>
      </w:pPr>
    </w:p>
    <w:p>
      <w:pPr>
        <w:jc w:val="both"/>
        <w:rPr>
          <w:sz w:val="20"/>
        </w:rPr>
      </w:pPr>
      <w:r>
        <w:rPr>
          <w:sz w:val="20"/>
        </w:rPr>
        <w:t xml:space="preserve">Existau şi unele surori, care erau tot timpul prost dispuse, întărâtate şi iubitoare de ceartă şi fără dragoste. Ca măgari de cărat duceau ele umbrele lor cu ele. Cel mai rău era cazul la administratoare. Era o singură mască întunecată, care fierbea acolo şi aştepta, să-şi încurajeze iarăşi victimele spre ‘fapte’ noi. Aceste umbre nu sunt într-adevăr în stare, să înfăptuiască singure faptele lor rele. Ele au nevoie de cineva, care face aceasta pentru ele. Toate micile gelozii şi intrigi, luptele secrete pentru putere, duşmănia deschisă şi agresiunea, ură, furie, mânie, minciună şi distrugere servesc acestor umbre pentru săturarea simţurilor lor degenerate. Ele se satisfac în lăcomia victimei lor şi o îndeamnă nesătule spre toate patimile şi viciile, alcol, lăcomie de savurare, sexualitate </w:t>
      </w:r>
      <w:r>
        <w:rPr>
          <w:sz w:val="20"/>
        </w:rPr>
        <w:lastRenderedPageBreak/>
        <w:t>în toate variaţiile, dependenţă de droguri şi de tablete, toate acestea sunt lucruri, care transformă energia curat Dumnezeiească în energie negativă, distrugătoare. Nu observă, aşadar, aceşti oameni de loc, cum ei au renunţat la libertatea lor, cum ei s-au făcut sclavi - de bună voie o minge de joc ale puterilor răului? Dacă ei ar putea vedea, cum aceste umbre se bucură de fiecare acţiune reuşită, lor le-ar fi rău din cauza scârbei! Cinste şi renume, după aceste lucruri se străduieşte astăzi întreaga lume, stăpânire peste cât se poate de mulţi alţii. La aceasta nu au cei mai mulţi nici măcar putere peste ei înşişi. Autorealizarea este marea deviză! Aceasta se caută peste tot, în singurătate, în discotecă, în ţări străine - nu la sine însuşi. Cum pot eu aşadar să mă autorealizez, dacă funcţionez ca un robot şi urmez cuminte tuturor intrigilor ale puterilor răului? Nimeni nu le este neajutorat lăsat pradă! Fiecare poate să se împotrivească! Armele sunt voinţă şi rugăciunea - şi îngerul meu, care merge tăcut alături de mine şi aşteaptă numai faptul, ca eu să-i dau în sfârşit frâul vieţii mele lui în mână, ca el să mă poată îndruma şi conduce - nu în sclavagie, cum pretind atât de mulţi batjocoritori, nu: în libertate! Numai că libertatea nu înseamnă, să poţi face orice vrei tu. Libertatea înseamnă să poţi face totul, ce este potrivit. Voinţa noastră este mult prea tare influenţată din toate părţile posibile. Toate oscilaţiile ale celorlalţi oameni şi cele ale puterilor răului o influenţează. De-abia când noi vom prelua voia lui Dumnezeu, suntem noi într-adevăr liberi. El posedă singura voinţă liberă, neinfluenţată de toţi ceilalţi, şi fiecare este astfel cu el, care este dispus, să adopte voia Lui.</w:t>
      </w:r>
    </w:p>
    <w:p>
      <w:pPr>
        <w:jc w:val="both"/>
        <w:rPr>
          <w:sz w:val="20"/>
        </w:rPr>
      </w:pPr>
      <w:r>
        <w:rPr>
          <w:sz w:val="20"/>
        </w:rPr>
        <w:t>şi surorile acestui ultim grup se rugau, tot aşa ca şi celelalte. În exterior nu era nici o diferenţă de remarcat. Dar cât de bine, că cei mai mulţi nu se pot uita în inimă! Este de neânchipuit, la ce fel de lucruri sunt unii în stare să se gândească pe lângă rugăciune. Imbrăcămintea curată poate să ascundă unele lucruri; important este însă, cum arată starea pe dedesubt.</w:t>
      </w:r>
    </w:p>
    <w:p>
      <w:pPr>
        <w:jc w:val="both"/>
        <w:rPr>
          <w:sz w:val="20"/>
        </w:rPr>
      </w:pP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Aceasta a fost deci imprejurimea mea nouă pentru timpul următor. Eu eram bine întreţinută, surorile îşi dădeau într-adevăr toată silinţa. Una dintre ele m-a învăţat chiar să şi citesc. Ea putea foarte adânc să se transpună în interiorul meu şi a observat repede, că eu ar trebui să fiu în stare de aceasta. Eu am şi învăţat aceasta foarte repede, numai că eu aveam tot timpul nevoie de cineva, care să-mi întoarcă paginile, fiindcă pentru aşa ceva nu erau mâinile mele în stare. Dar noi eram o mare comuniatate, unde fiecare îl ajuta pe celălalt, aşa de bine pe cât putea. A fost o mare înbogăţire pentru mine. Eu am observat acuşi, că multe lucruri îmi erau pe deplin străine. Dacă am avut până acum deja destule ocazii, să mă învăţ în răbdare, atunci eu trebuia acum într-adevăr să absolvesc un curs de maeştrii. De fiecare dată, când eu terminasem de citit o pagină, trebuia eu să aştept, până venea cineva, care îmi întorcea pagina. Eu aveam, ce-i drept, o sonerie, cu care mă puteam face observată, dar eu nu vroiam în nici un caz să-i tiranizez pe ceilalţi şi o foloseam numai în cazul de strictă necesitate. Aşa am aşteptat eu tocmai de fiecare dată răbdătoare, până ce venea cineva, chiar dacă era cât se poate de interesant; şi pentru mine era totul interesant. Dar eu ştiam şi faptul, că era o milostivire ieşită din comun, să am voie să absolvesc un asemenea curs intensiv în răbdare. Este ca la toate celelalte. Atâta timp cât te afli înăuntru şi trebuie să te osteneşti, sunt multe lucruri simţite ca fiind supărătoare. Dacă însă ai trecut şi ai rezolvat o problemă, eşti bucuros, că ai biruit-o, că ai putut să rezişti, pentru a fi mai bogat cu o experienţă.</w:t>
      </w:r>
    </w:p>
    <w:p>
      <w:pPr>
        <w:jc w:val="both"/>
        <w:rPr>
          <w:sz w:val="20"/>
        </w:rPr>
      </w:pPr>
      <w:r>
        <w:rPr>
          <w:sz w:val="20"/>
        </w:rPr>
        <w:t>Şi cu smerenia a mers la început încă foarte greu. Mă costa multă învingere de sine, să mă las înfăşată, îmbrăcată Şi hrănită de surori străine, să accept neajutorarea mea. Foarte greu a fost atunci, când eu constatam la unele, că ele făceau aceasta numai cu silă, că asta aparţinea, ce-i drept, de munca lor, că se scârbeau însă de mine. Aceasta o poate observa de altfel fiecare. Scârba este un foarte intens sentiment. Aceasta nu se lasă ascunsă, şi nu este nevoie de multe, să poţi simţi acest sentiment, şi fără să fii vizionar. Chiar dacă încercarea este inteprinsă, să o ascunzi în exterior, aceasta eşuează cel mai adesea. Nu este frumos să simţi, că alţii se scârbesc de tine. Aceasta este aşa de umilitor. Dar cei mai mulţi nu sunt devină de acest lucru. Ei sunt prizonieri ai sentimentelor lor. Cine poate, oare, să sară peste umbra sa? A fost greu pentru mine, în asemenea situaţii să nu mă gândesc: tu poţi, ce-i drept, să te scârbeşti de mine, şi eu trebuie să mă predau neajutorată ţie, dar duhovnicesc mă aflu eu totuşi mult peste tine. Lupte lungi trebuia eu să ţân cu mine însumi. Dar, însfârşit, izbutisem eu totuşi. A fost victoria cea mai grea, dar cea mai importantă. „Cine se înalţă pe sine, se va smeri.“ Iisus n-a spus aceasta, pentru a-i alinta pe cei mici  şi săraci. Nu - El ne-a pus cu aceasta una dintre cheile spre împărăţia cerurilor în mână. Ingâmfare duhovnicească este cel mai rău duşman pe această cale. Eu însumi am trăit aceasta. Este o experienţă, pe care fiecare trebuie s-o facă odată, de care nu este nimeni scutit. Aceasta este una dintre cele mai importante experienţe, dar din păcate şi una, pe care deseori o uiţi iarăşi foarte uşor. Ingâmfarea este rădacina a tot răul. Satan a căzut, pentru că el a devenit îngâmfat. Ingâmfarea trage după sine invidia. Cine este îngâmfat, care, deci, este de părerea, că s-ar afla mai sus decât alţii, acela generează automatic sentimente de invidie faţă de aceia, care ocupă un post mai înalt.</w:t>
      </w:r>
    </w:p>
    <w:p>
      <w:pPr>
        <w:jc w:val="both"/>
        <w:rPr>
          <w:sz w:val="20"/>
        </w:rPr>
      </w:pPr>
      <w:r>
        <w:rPr>
          <w:sz w:val="20"/>
        </w:rPr>
        <w:t xml:space="preserve">Ceea ce urmează este atunci frica, frica, de a fi descoperit. Cine îl invidiază pe altul din cauza poziţiei sale sociale, maşinii, banilor, femeii lui, îi este cel mai adesea teamă - chiar dacă şi inconştient -, celălalt ar putea observa acest lucru şi s-ar putea apăra faţă de acest lucru. Şi celuilalt îi este teamă, că el poate simţi oscilaţiile imvidiei, şi pentru că el bagă de seamă, că ceva ameninţător îl întâmpină. Astfel îi este atunci fiecăruia frică faţă de celălalt, şi frica este cel mai distrugător sentiment, care există într-adevăr. Aşa cum ura îl poate distruge pe celălalt, tot aşa te distruge frica pe tine însuţi. Pentru multe boli este frica cauza. Şi infarctul miocardic şi cancerul îşi au rădăcina cel mai adesea în frică. Aceasta se află însă adesea aşa de adânc înrădăcinată şi este deja aşa de ‘obişnuită’, că ea nu mai este recunoscută ca fiind astfel. Toate celelalte, şi stresul, încărcări ale mediului </w:t>
      </w:r>
      <w:r>
        <w:rPr>
          <w:sz w:val="20"/>
        </w:rPr>
        <w:lastRenderedPageBreak/>
        <w:t>ambiant şi aşa mai departe, sunt numai factori adiţionali. Ele măresc riscul, nu sunt însă niciodată declanşatorul. De ce sunt managerii loviţi aşa de des de infarctul de inimă? Sigur, ei lucrează mult, sunt tot timpul în hectică, se află sub presiune. Dar în astfel de situaţii sunt şi mulţi alţii. Numai că - lor le este frică, să nu fie prea slabi pentru presiunea exercitată, să eşueze şi să fie daţi afară din slujbă.</w:t>
      </w:r>
    </w:p>
    <w:p>
      <w:pPr>
        <w:jc w:val="both"/>
        <w:rPr>
          <w:sz w:val="20"/>
        </w:rPr>
      </w:pPr>
      <w:r>
        <w:rPr>
          <w:sz w:val="20"/>
        </w:rPr>
        <w:t>De ce au mai ales dentiştii cota cea mai mare de infarcturi de inimă şi aproape cea mai mică medie a anilor de viaţă? Nici ei nu lucră mai mult decât alţii. Sigur, ei se află sub împovărarea psihică, să fie nevoiţi să-i facă fiecăruia treaba cum trebuie, dar aceasta le merge şi multor altora tot aşa. Nu, ei lucrează foarte aproape de pacient - şi acestuia îi este teamă! Şi această frică se transmite asupra lor, deoarece cei mai puţini ştiu, cum te poţi proteja eficient faţă de acest  lucru.</w:t>
      </w:r>
    </w:p>
    <w:p>
      <w:pPr>
        <w:jc w:val="both"/>
        <w:rPr>
          <w:sz w:val="20"/>
        </w:rPr>
      </w:pPr>
      <w:r>
        <w:rPr>
          <w:sz w:val="20"/>
        </w:rPr>
        <w:t>De ce se îmbolnăvesc aşa de mulţi de cancer? Ei se tem! Frică faţă de raze, frică faţă de substanţe nocive, frică faţă de bătrâneţe, faţă de a fi singur, frică faţă de ceilalţi, frică faţă de sine însuşi, frică faţă de toate. Ei se tem de a face cancer, şi aceasta este cea mai sigură metodă, să te îmbolnăveşti într-adevăr de această boală. „De ce vă îngrijoraţi înfricoşaţi de ziua de mâine. Nu mai aveţi voi aşadar nici o încredere? Uitaţi-vă la păsări, la animale, la natură!“ Dacă gazela ar fi un om, ea n-ar putea cu siguranţă să-i scape leului. Frica i-ar paraliza picioarele. Dacă pasărea ar fi un om, el ar trebui să moară de foame. De atâta grijă, cu ce poate el mâine să se hrănească, n-ar putea el astăzi să zboare afară, pentru a prinde insecte. „Frica îţi dă aripi!“, sună un proverb cunoscut. Aceasta nu este frică, ci contrariul acesteia: voinţa de a supravieţui. Frica împiedica numai, ea niciodată nu înaripează.</w:t>
      </w:r>
    </w:p>
    <w:p>
      <w:pPr>
        <w:jc w:val="both"/>
        <w:rPr>
          <w:sz w:val="20"/>
        </w:rPr>
      </w:pPr>
      <w:r>
        <w:rPr>
          <w:sz w:val="20"/>
        </w:rPr>
        <w:t>şi frica declanşează atunci toate celelalte sentimente negative. Dacă eu mă înspăimânt de cineva, devin eu cu timpul furios asupra lui, încep să-l urăsc. Şi ceea ce frică îmi pricinuieşte mie, aceasta i-o fac lui cu ura mea. Şi celălalt loveşte înapoi! El se apără. El nu ştie totuşi, că el a început deja primul atac cu frica lui, că ura a fost numai reacţia asupra acestui lucru. El se simte în drept.</w:t>
      </w:r>
    </w:p>
    <w:p>
      <w:pPr>
        <w:jc w:val="both"/>
        <w:rPr>
          <w:sz w:val="20"/>
        </w:rPr>
      </w:pPr>
      <w:r>
        <w:rPr>
          <w:sz w:val="20"/>
        </w:rPr>
        <w:t>„Şi dacă cineva te loveşte pe obrazul drept, dă-i şi cel stâng spre lovire.“ La aceasta se referă această propoziţie. Nu să te laşi bătut până la moarte, cum mulţi ironizează, schimbul duhovnicesc de lovituri trebuie să-l sfârşeşti. Să nu răspunzi la ură cu ură, ci s-o preiei, s-o transformi şi s-o trmiţi înapoi ca dragoste. Atunci poţi tu liniştit să ţii şi celălalt obraz. Nu mai vine nimic înapoi.</w:t>
      </w:r>
    </w:p>
    <w:p>
      <w:pPr>
        <w:jc w:val="both"/>
        <w:rPr>
          <w:sz w:val="20"/>
        </w:rPr>
      </w:pPr>
      <w:r>
        <w:rPr>
          <w:sz w:val="20"/>
        </w:rPr>
        <w:t>„Iubeşte-ţi duşmanii tăi!“ - nu din cauza că tu trebuie să te joci baba oarba! Tu nici nu trebuie  să-i iubeşti în calitatea lor de duşmani, ci în calitatea lor ca oameni, care sunt tot aşa copiii lui Dumnezeu ca tine, tot aşa de preţioşi. Incetează de a-i urî, începe să-i iubeşti, şi ura lor se va evapora în nimic. Dacă ea nu mai este aţâţată, se mistuie ea pe sine însuşi ca un foc, care nu mai primeşte hrană. şi, deodată, ei nu mai sunt duşmanii tăi. Greşeala este aceea, că noi ne gândim în prea scurte durate de timp. Dacă eu încetez astăzi, să-l mai urăsc pe vecinul meu, pe care l-am considerat ani de-a rândul ca fiind duşmanul meu, atunci el într-adevăr cu greu mă va îmbrăţişa mâine. Dar poate pot eu în câteva luni, probabil chiar în câţiva ani să dialoghez cu el iarăşi normal. Poate că se dezvoltă după ani de zile chiar o mică prietenie din aceasta. Numai că - să probezi o săptămână de dragoste, şi dacă nu reuşeşte atunci, şi-l laşi pe ‘bătrânul prost’ iarăşi baltă - să vadă el totuşi singur, unde ajunge el fără generozitatea mea - aceasta nu funcţionează! Dragostea adevărată nu pune condiţii, nici ultimate. Ea este pur şi simplu prezentă. Intotdeauna! Şi istoria este plină de exemple de acest gen. Mii de cărţi s-ar putea scrie despre acest subiect.</w:t>
      </w:r>
    </w:p>
    <w:p>
      <w:pPr>
        <w:jc w:val="both"/>
        <w:rPr>
          <w:sz w:val="20"/>
        </w:rPr>
      </w:pPr>
      <w:r>
        <w:rPr>
          <w:sz w:val="20"/>
        </w:rPr>
        <w:t>Ghandi este într-adevăr exemplul cel mai cunoscut şi cel mai impunător. Fără nici o violenţă, cu nesfârşită dragoste şi răbdare şi-a condus el poporul său în afara asupririi.</w:t>
      </w:r>
    </w:p>
    <w:p>
      <w:pPr>
        <w:jc w:val="both"/>
        <w:rPr>
          <w:sz w:val="20"/>
        </w:rPr>
      </w:pPr>
      <w:r>
        <w:rPr>
          <w:sz w:val="20"/>
        </w:rPr>
        <w:t>Afganistan a mers pe cealaltă cale. Acum este un sfert din populaţie moartă sau exilată. Şi restul? Fiecare este însemnat de nenorocire, de-abia găseşti o familie fără moarte, rănire, boală, săracie, foamete!</w:t>
      </w:r>
    </w:p>
    <w:p>
      <w:pPr>
        <w:jc w:val="both"/>
        <w:rPr>
          <w:sz w:val="20"/>
        </w:rPr>
      </w:pPr>
      <w:r>
        <w:rPr>
          <w:sz w:val="20"/>
        </w:rPr>
        <w:t>Să nu lupţi, nu înseamnă: să renunţi, să nu te aperi. Ghandi a arătat aceasta. Să îi iubeşti pe vrăşmaşii tăi nu înseamnă: să te laşi subjugat fără apărare! Şi armele iubirii ajută, dar ele nu rănesc! Aceasta este diferenţa. Smerenia este o condiţie pentru acest lucru şi certitudinea absolută, că nimeni nu-mi poate lua nimic, pentru că duhul meu este doară netrecător şi invulnerabil. Şi toate celelalte sunt pe deplin neimportante.</w:t>
      </w: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center"/>
        <w:rPr>
          <w:sz w:val="20"/>
        </w:rPr>
      </w:pPr>
      <w:r>
        <w:rPr>
          <w:sz w:val="20"/>
        </w:rPr>
        <w:t>*</w:t>
      </w:r>
    </w:p>
    <w:p>
      <w:pPr>
        <w:jc w:val="both"/>
        <w:rPr>
          <w:sz w:val="20"/>
        </w:rPr>
      </w:pPr>
      <w:r>
        <w:rPr>
          <w:sz w:val="20"/>
        </w:rPr>
        <w:t>Aroganţa era începutul. „Aroganţa nu se poate exercita multă vreme!“ Multe zicale conţin cu mult mai mult adevăr, decât putem noi să credem. Cu timpul am învăţat eu, să rămân şi atunci umilă, cind era greu, atunci când era vorba de ‘umiliinţe’ adevărate. Şi eu sunt totuşi bucuroasă din acest motiv, pentru că am putut eu să trec prin această şcoală. Mi s-au deschis perspective noi spirituale, la care în mod normal nici nu se visează. Ultima oară m-a întrebat Michael:</w:t>
      </w:r>
    </w:p>
    <w:p>
      <w:pPr>
        <w:jc w:val="both"/>
        <w:rPr>
          <w:sz w:val="20"/>
        </w:rPr>
      </w:pPr>
      <w:r>
        <w:rPr>
          <w:sz w:val="20"/>
        </w:rPr>
        <w:t>„Te-ai gândit tu vreodată, cum am putut noi să discutăm? Aproape întotdeauna ai putut să îmi simţi prezenţa, câteodată ai putut să mă vezi sau îţi dădeai seama de faptul că sunt aproape. Tu ai fost deschisă în privinţa mea, şi eu am putut deseori să-ţi transimt un gând. Dar atunci, când erai într-adevăr cu mine? Poţi să-ţi aminteşti împrejurările?“</w:t>
      </w:r>
    </w:p>
    <w:p>
      <w:pPr>
        <w:jc w:val="both"/>
        <w:rPr>
          <w:sz w:val="20"/>
        </w:rPr>
      </w:pPr>
      <w:r>
        <w:rPr>
          <w:sz w:val="20"/>
        </w:rPr>
        <w:t>Da, la acest fapt eu nici nu m-am gândit, eu întotdeauna m-am trezit în braţele tatălui meu!</w:t>
      </w:r>
    </w:p>
    <w:p>
      <w:pPr>
        <w:jc w:val="both"/>
        <w:rPr>
          <w:sz w:val="20"/>
        </w:rPr>
      </w:pPr>
      <w:r>
        <w:rPr>
          <w:sz w:val="20"/>
        </w:rPr>
        <w:t>„Dar - ce avea el de-a face cu toate acestea?“</w:t>
      </w:r>
    </w:p>
    <w:p>
      <w:pPr>
        <w:jc w:val="both"/>
        <w:rPr>
          <w:sz w:val="20"/>
        </w:rPr>
      </w:pPr>
      <w:r>
        <w:rPr>
          <w:sz w:val="20"/>
        </w:rPr>
        <w:t>„El ţi-a dat această posibilitate. Dragostea sa pentru tine, ea a fost foarte puternică. Ea ţi-a permis o stare de vibraţie, în care ţi-a fost posibil, să părăseşti corpul tău şi să ajungi la nivelul nostru.“</w:t>
      </w:r>
    </w:p>
    <w:p>
      <w:pPr>
        <w:jc w:val="both"/>
        <w:rPr>
          <w:sz w:val="20"/>
        </w:rPr>
      </w:pPr>
      <w:r>
        <w:rPr>
          <w:sz w:val="20"/>
        </w:rPr>
        <w:lastRenderedPageBreak/>
        <w:t>Fără cuvânt eu l-am privit.</w:t>
      </w:r>
    </w:p>
    <w:p>
      <w:pPr>
        <w:jc w:val="both"/>
        <w:rPr>
          <w:sz w:val="20"/>
        </w:rPr>
      </w:pPr>
      <w:r>
        <w:rPr>
          <w:sz w:val="20"/>
        </w:rPr>
        <w:t>„Spiritul este într-adevăr un prinzonier al corpului, dar când doarme acesta, poate spiritul să-l părăsească şi poate intra în aşa zisa sferă astrală. Sfera astrală este sfera spirituală, care îi este corpului fizic cel mai apropiat, adică prin alte cuvinte, cel mai jos nivel spiritual. Duhul nu doarme niciodată. Lui nu-i trebuie o pauză de odihnă ca şi corpului. Noapte este şi mai activ, atunci când poate să fugă din strâmtoarea corpului. Aşa sunt în fiecare noapte mulţi oameni ‘pe drum’. Doar că din motive precise este cunoştinţa închisă, şi de regulă nu mai există amintiri dimineaţa. Visele ar putea explica multe, dacă omenirea nu ar fi aşa de oarbă.</w:t>
      </w:r>
    </w:p>
    <w:p>
      <w:pPr>
        <w:jc w:val="both"/>
        <w:rPr>
          <w:sz w:val="20"/>
        </w:rPr>
      </w:pPr>
      <w:r>
        <w:rPr>
          <w:sz w:val="20"/>
        </w:rPr>
        <w:t>Multe vise nu sunt halucinaţii şi nu provin din subconştient. Sunt de fapt mai mult nişte trăiri, care sunt aduse de spirit din sfera astrală, şi care - de multe ori doar dezordonate şi fragmentate - îşi găsesc drumul în conştientul nostru. Mulţi au visat rude care au decedat sau cunoştiinţe, la care ei nici nu s-au mai gândit! Sau mulţi au primit în vis drumuri desenate, după care ei au căutat multă vreme, sau rezolvări pentru probleme, la care ei lucrau! Foarte multe invenţii se fac în ‘vis’. Deci ce rol să aibă atunci subconştientul? Sau câţi au visat deja de întâmplări, care s-au adeverit în scurt timp? Ce rol să aibă atunci totuşi subconştientul?</w:t>
      </w:r>
    </w:p>
    <w:p>
      <w:pPr>
        <w:jc w:val="both"/>
        <w:rPr>
          <w:sz w:val="20"/>
        </w:rPr>
      </w:pPr>
      <w:r>
        <w:rPr>
          <w:sz w:val="20"/>
        </w:rPr>
        <w:t>În sfera astrală se şterg barierele între prezent, viitor sau trecut. Voi nu vă puteţi imagina, deoarece timpul este un factor de netrecut pe pământ, şi nimeni nu-i poate face faţă. Dar acest lucru este valabil doar pentru materie. Pentru duh nu există timp în termenul vostru. O secundă pe pământ poate însemna pentru un duh o veşnicie, şi o mie de ani pământeşti pot trece pentru el într-o clipă. Doar materia depinde de timp. Chiar şi viitorul nu este o coincidenţă atât de mare, aşa cum mulţi cred. Se întâmplă totul după anumite legi şi se poate socoti aproape exact din trecut. Nu cu cărţile de tarot sau prin citirea mâinii, cu toate că anumite indicii se pot găsi. Căci spiritul evidenţează corpul, aşa semnele spirituale care sunt deseori eficiente pentru viitor, se găsesc pe corp.</w:t>
      </w:r>
    </w:p>
    <w:p>
      <w:pPr>
        <w:jc w:val="both"/>
        <w:rPr>
          <w:sz w:val="20"/>
        </w:rPr>
      </w:pPr>
      <w:r>
        <w:rPr>
          <w:sz w:val="20"/>
        </w:rPr>
        <w:t>În parte poate face multe afirmaţii valabile astrologia. Nu astrologia pentru întreaga lume. Ea este valabilă cel mult pentru rândurile de bârfă ale unor ilustrate. Nu, astrologia cosmică, care poate înţelege însemnările spirituale ale stelelor! Stelele au o mare influenţă asupra voastră. Numai că aici nu este aşa ca peste tot: ce nu poate vedea sau trăi omul, nu crede. Că luna are o influenţă, acest lucru este de necontestat. Acest lucru îl poate vedea fiecare la valurile mării. Chiar şi faptul că există mulţi dependenţi de lună, este de necontestat. Deci, dacă o mică lună reuşeşte, să producă astfel de schimbări, să nu aibă oare nici un efect stelele neimaginat de mari ale universului asupra pământului? Bineînţeles, luna este mai aproape; dar stelele au aşa o mărime mare, că şi la o distanţă mare au totuşi influenţă. Chiar acum au început să gândească altfel astrologii voştri. Intre timp sunt cunoscute cinci sute de stele aşa zise Quasare, din care cel mai mic, după spusele oamenilor de ştiinţă de la NASA, este mai mare decât cele o sută de miliarde de stele din sistemul vostru solar! Poţi tu să-ţi închipui aşa ceva? Dar acestea sunt încă pietre mici în universul nemărginit. Cele mai mari stele au o mărime de mai multe trilioane de ani lumină! Să-ţi închipui aşa ceva, este chiar şi pentru noi foarte greu. Şi acestea să nu aibă vreo influenţă, dacă mica lună este în stare, să ridice cu câţiva metri marea uriaşă?</w:t>
      </w:r>
    </w:p>
    <w:p>
      <w:pPr>
        <w:jc w:val="both"/>
        <w:rPr>
          <w:sz w:val="20"/>
        </w:rPr>
      </w:pPr>
      <w:r>
        <w:rPr>
          <w:sz w:val="20"/>
        </w:rPr>
        <w:t>La majoritatea lumii este greşit începutul gândirii. Nu este aşa, că mă aşteaptă un viitor fericit, doar că sunt din greşeală născut în zodia aia sau cealaltă. Este aproape invers. Nimeni nu se naşte din greşeală. Toate naşterile sunt calculate cu exactitate. Şi atunci vă naşteţi sub o anumită constelaţie de stele, deoarece influenţa lor oferă exact acea imprejurare de viaţă, care este necesară pentru creşterea voastră şi care vă poate ajuta. Dacă cineva are cunoaştea acestea şi este în stare, să citească cu ‘adevărat’ stelele, poate înţelege multe mai bine.</w:t>
      </w:r>
    </w:p>
    <w:p>
      <w:pPr>
        <w:jc w:val="both"/>
        <w:rPr>
          <w:sz w:val="20"/>
        </w:rPr>
      </w:pPr>
      <w:r>
        <w:rPr>
          <w:sz w:val="20"/>
        </w:rPr>
        <w:t>Deci - pentru noi este cu mult mai uşor. Căci totul ce a fost, şi totul, ce reiese, este scris în cărţiile spirituale. Chiar şi faptele şi influenţele ale celui mai îndepărtat trecut, despre care de exemplu nu pot da nici o informaţie stelele. Totuşi rămâne pentru prezicerea viitorului unele lucruri care nu pot fi ştiute, din cauza că acestea au de-a face cu propria voinţă liberă a fiecăruia.</w:t>
      </w:r>
    </w:p>
    <w:p>
      <w:pPr>
        <w:jc w:val="both"/>
        <w:rPr>
          <w:sz w:val="20"/>
        </w:rPr>
      </w:pPr>
      <w:r>
        <w:rPr>
          <w:sz w:val="20"/>
        </w:rPr>
        <w:t>Aceste cărţi spirituale - în realitate nu sunt nişte cărţi, ci doar forme de energie, care pot fi citite de cel care doreşte - plutesc prin toate sferele spirituale. Dar doar în cea mai înaltă sferă este completă informaţia. În sfera astrală există doar fragmente. Cunoştinţe şi adevăruri înalte şi spirituale nu se pot găsi acolo. În acea sferă se pot întâlni de exemplu mulţi decedaţi, care nu au reuşit să urce într-o sferă mai înaltă. Dorinţele şi patimile lor, de care nu scapă nici acolo, gândirea lor materială şi credinţa lor slabă îi împiedică. Sfera astrală este încă locul de joacă a multor spirite necurate şi rele, şi chiar şi majoritatea oamenilor se mişcă noapte prin acea sferă. Că de multe ori nu iese nimic inteligent din toate acestea, te poţi gândi tu cu siguranţă. Dar multe coşmare îşi au aici rădăcinile, căci deseori se întâmplă lucruri groaznice în această sferă spirituală cea mai joasă. Şi aceste lucruri îşi crioesc drumul în conştient sub formă de coşmare.</w:t>
      </w:r>
    </w:p>
    <w:p>
      <w:pPr>
        <w:jc w:val="both"/>
        <w:rPr>
          <w:sz w:val="20"/>
        </w:rPr>
      </w:pPr>
      <w:r>
        <w:rPr>
          <w:sz w:val="20"/>
        </w:rPr>
        <w:t>În această sferă se uită majoritatea din văzătorii voştri. Ei seamănă cu nişte oameni care nu văd deloc bine, care nu poartă ochelari şi încearcă, să descrie un peisaj întins. Pomii şi tufişurile din faţă le mai pot vedea, poate că şi conturul munţiilor. Dar niciodată minunatele păduri şi munţii frumoşi, florile şi animelele în fundal. Ei observă doar frânturi şi cred că au văzut totul. Ei acceptă totul, fără să fie în stare, să recunoască ce este adevăr sau minciună. Ei cred că totul este adevărat, din ceea ce văd. Indicii pe plan material sau personal se pot găsi câteva. Şi câteva fapte ce se vor întâmpla. Mulţi văzători au succes, dar rareori atunci, când este vorba de lucruri spirituale. Doar frânturi se pot adăuga. Pe Hristos sau pe îngerii Săi nu îi va găsi nimeni aici . Aproape şi toate şedinţele spirituale se întâmplă în această sferă. Duhuri joase, în parte şi spirite rele sau aşa zise duhuri mincinoase, care se bucură regeşte, atunci când cineva îi crede, se dau deseori ca fiind spirite înalte, sau chiar îngeri măreţi. Bineînţeles, se mai găsesc şi câteva adevăruri, căci o anumită cunoştinţă posedă şi ei, şi ei pot, dacă este vorba de cei decedaţi, să spună lucruri uimitoare din trecut. Doar - soarele nu l-au văzut ei. Ei trebuie să se mulţumească cu întunericul sau cu doar puţină lumină. Şi prin aceasta devine văzul un joc de ruletă.</w:t>
      </w:r>
    </w:p>
    <w:p>
      <w:pPr>
        <w:jc w:val="both"/>
        <w:rPr>
          <w:sz w:val="20"/>
        </w:rPr>
      </w:pPr>
      <w:r>
        <w:rPr>
          <w:sz w:val="20"/>
        </w:rPr>
        <w:t xml:space="preserve">Pe lângă aceasta este acest fel de spiritism periculos. Cei mai mulţi lucrează fără scut spiritual. Dar un mediu trebuie să se deschidă cu totul, pentru a stabili un contacut cu sfera spirituală, el se dă pur şi simplu pe mâna </w:t>
      </w:r>
      <w:r>
        <w:rPr>
          <w:sz w:val="20"/>
        </w:rPr>
        <w:lastRenderedPageBreak/>
        <w:t>puterii întunecate. Câţi au plătit acest lucru cu ‘viaţa’. Duhul lor s-a întunecat, şi ei au vegetat în cele mai sărace condiţii, de multe ori în cămine psihatrice.</w:t>
      </w:r>
    </w:p>
    <w:p>
      <w:pPr>
        <w:jc w:val="both"/>
        <w:rPr>
          <w:sz w:val="20"/>
        </w:rPr>
      </w:pPr>
      <w:r>
        <w:rPr>
          <w:sz w:val="20"/>
        </w:rPr>
        <w:t>Dar nu doar în somn sau ca mediu se poate ajunge la sferele spirituale. Cel mai bun drum este meditaţia. În meditaţie se pot închide simţurile în faţa lumii. Meditaţia adâncă se aseamănă în exterior cu somnul, dar conştiinţa nu este închisă. Meditaţia nu este pur şi simplu o şedere, aşa cum se spune deseori. Meditaţia nu este nimic pasiv, ci un lucru activ, o păşire activă spre Dumnezeu, care este doar atunci posibilă, dacă simţurile exterioare se retrag din lumea exterioară. Când urechea exterioară nu mai aude nimic, atunci se poate dezvolta urechea interioară, tot aşa se poate întâmpla cu ochiul tău interior şi cu simţul tău pentru vibraţiile lumii spirituale.</w:t>
      </w:r>
    </w:p>
    <w:p>
      <w:pPr>
        <w:jc w:val="both"/>
        <w:rPr>
          <w:sz w:val="20"/>
        </w:rPr>
      </w:pPr>
      <w:r>
        <w:rPr>
          <w:sz w:val="20"/>
        </w:rPr>
        <w:t>Tu te întrebi deja de la început, de ce îţi explic eu toate acestea. Iată, meditaţia este drumul tău. Tu ai ajuns deja foarte departe. Tu ţi-ai învins sentimentele, ai învăţat răbdarea, dragostea şi umilinţa. Tu ţi-ai terminat cu bine timpul de învăţare, acum se termină şi anii tăi de ucenicie. Eu vreau să te învăţ acum, cum poţi să ajungi prin meditaţie la sferele spirituale şi cum poţi lucra spiritual. Căci în clipa de faţă nu eşti încă în stare, să mergi singură drumul până la mine.</w:t>
      </w:r>
    </w:p>
    <w:p>
      <w:pPr>
        <w:jc w:val="both"/>
        <w:rPr>
          <w:sz w:val="20"/>
        </w:rPr>
      </w:pPr>
      <w:r>
        <w:rPr>
          <w:sz w:val="20"/>
        </w:rPr>
        <w:t>Să-ţi îndrepţi gândurile spre Dumnezeu şi spre mine, acest lucru eşti obişnuită să-l faci. Dar ceea ce tu încă nu ştii, său ce nu ai vrut să crezi cu adevărat:  totul, ce îţi imaginezi, este adevărat! Cu cât mai mult te gândeşti, cu cât mai mult exersezi, cu cât mai intesiv îţi imaginezi, cu atât mai adevărat şi mai eficient este acest lucru. Este un capitol mare. Eu vreau să încerc, să-ţi explic ţie ce este cel mai important.“</w:t>
      </w:r>
    </w:p>
    <w:p>
      <w:pPr>
        <w:jc w:val="both"/>
        <w:rPr>
          <w:sz w:val="20"/>
        </w:rPr>
      </w:pPr>
    </w:p>
    <w:p>
      <w:pPr>
        <w:jc w:val="both"/>
        <w:rPr>
          <w:sz w:val="20"/>
        </w:rPr>
      </w:pPr>
    </w:p>
    <w:p>
      <w:pPr>
        <w:jc w:val="center"/>
        <w:rPr>
          <w:b/>
          <w:sz w:val="20"/>
          <w:u w:val="single"/>
        </w:rPr>
      </w:pPr>
      <w:r>
        <w:rPr>
          <w:b/>
          <w:sz w:val="20"/>
          <w:u w:val="single"/>
        </w:rPr>
        <w:t>4</w:t>
      </w:r>
    </w:p>
    <w:p>
      <w:pPr>
        <w:jc w:val="center"/>
        <w:rPr>
          <w:b/>
          <w:sz w:val="20"/>
          <w:u w:val="single"/>
        </w:rPr>
      </w:pPr>
    </w:p>
    <w:p>
      <w:pPr>
        <w:jc w:val="both"/>
        <w:rPr>
          <w:sz w:val="20"/>
        </w:rPr>
      </w:pPr>
      <w:r>
        <w:rPr>
          <w:sz w:val="20"/>
        </w:rPr>
        <w:t>„La început era Cuvântul şi Cuvântul era la Dumnezeu şi Dumnezeu era Cuvântul. Acesta era întru început la Dumnezeu. Toate prin El s-au făcut; şi fără El nimic nu s-a făcut din ce s-a făcut. Intru El era viaţă şi viaţa era lumina oamenilor.“ Unul dintre cei mai mari mistici, Ioan Evanghelistul, începe astfel Evanghelia sa. Şi asemănări se găsesc la cele mai multe religii în scripturile lor sfinte. Trăducătorii voştri ai Biblei nu se pot însă într-adevăr mulţumi cu ceea, ce ei citesc. Noţiunea „Cuvânt“ - „logos“, cum se numeşte ea în greacă - a fost schimbată în sens. Aceasta ar fi un sinonim pentru Hristos! Ca dovadă pentru acest lucru este propoziţia, care stă scrisă câteva rânduri mai jos: „şi Cuvântul s-a făcut trup şi s-a sălăşluit între noi.“ Bineînţeles că aici este vorba despre Hristos, dar din această cauză Hristos nu este „Cuvântul“. Trebuie numai să se meargă înapoi la textul grecesc din începuturi. Ioan şi-a scris doară Evanghelia sa în Grecia pentru elevii săi greci, şi cine ar veni într-adevăr pe ideea, că atunci când el scrie un text de învăţătură, să folosească printre, ca variaţie pentru Hristos, noţiunea „Cuvântul“? Aceasta totuşi n-o poate nimeni presupune în serios!</w:t>
      </w:r>
    </w:p>
    <w:p>
      <w:pPr>
        <w:jc w:val="both"/>
        <w:rPr>
          <w:sz w:val="20"/>
        </w:rPr>
      </w:pPr>
      <w:r>
        <w:rPr>
          <w:sz w:val="20"/>
        </w:rPr>
        <w:t>Nu! Grecescul „logos“, pe care îl foloseşte Ioan aici, are, ce-i drept, şi semnificaţia de „Cuvântul“, interpretarea lui de bază este însă „puterea gândurilor“! Numai că grecii au fost în această privinţă ceva mai departe decât omul modern, culturizat. Ei ştiau că gândurile şi cuvintele aparţin strâns laolaltă. Cuvântul este într-adevăr numai facerea auzită a gândului. În ceea ce priveşte realitatea lui, nu se schimbă absolut nimic!</w:t>
      </w:r>
    </w:p>
    <w:p>
      <w:pPr>
        <w:jc w:val="both"/>
        <w:rPr>
          <w:sz w:val="20"/>
        </w:rPr>
      </w:pPr>
      <w:r>
        <w:rPr>
          <w:sz w:val="20"/>
        </w:rPr>
        <w:t>Ioan vrea deci să spună: puterea gândurilor este totul! Ea se află la început, şi fără ea n-ar fi nimic! Toate le-a făcut Dumnezeu numai prin puterea Sa a gândurilor! Şi în Iisus Hristos a devenit vizibilă această putere pentru noi: „şi Cuvântul s-a făcut trup.“</w:t>
      </w:r>
    </w:p>
    <w:p>
      <w:pPr>
        <w:jc w:val="both"/>
        <w:rPr>
          <w:sz w:val="20"/>
        </w:rPr>
      </w:pPr>
      <w:r>
        <w:rPr>
          <w:sz w:val="20"/>
        </w:rPr>
        <w:t>Aceasta nu înseamnă însă nimic altceva, decât că noi toţi, toată făptura lui Dumnezeu, suntem numai gândurile Sale. El ne-a gândit numai pe noi, şi cu toate astea suntem noi totuşi realitate. Aceasta este într-adevăr şi învăţătura a aproape toate religiile, şi a bisericii creştine. Şi începând de aici, nici nu este foarte greu, să găseşti calea cea corectă! Intre gândurile lui Dumnezeu şi gândurile unui înger sau om nu există nici o diferenţă semnificativă! Numai aceea, că gândurile lui Dumnezeu sunt nemărginit de mult mai puternice decât cele ale mele sau ale tale. Prin aceasta pot ele într-adevăr să şi înfăptuiască cu aşa de mult mai mult, ‘să împlinească’. şi, în contrariul acestui fapt, va putea şi un om slab cu gândurile sale slabe să înfăptuiască numai puţin. Aceasta înseamnă însă şi faptul că, cu cât mai mult îţi înşcolezi duhul tău, cu cât mai tare devine duhul tău, cu atât mai mult vei putea tu înfăptui. Şi atunci avem deja ce ne-am propus! Nu rămâne deci nimic altceva de făcut, decât să antrenezi duhul şi să-l întăreşti. Adevărate schimbări, valori care rămân pot fi numai prin duh create. Toată materia este trecătoare, acest fapt îi este totuşi fiecăruia zi de zi adus în faţa ochilor!</w:t>
      </w:r>
    </w:p>
    <w:p>
      <w:pPr>
        <w:jc w:val="both"/>
        <w:rPr>
          <w:sz w:val="20"/>
        </w:rPr>
      </w:pPr>
      <w:r>
        <w:rPr>
          <w:sz w:val="20"/>
        </w:rPr>
        <w:t>Nu-ţi va fi ţie prea greu, pentru că tu eşti foarte bine pregătită! Preia la tine energie în rugăciune, las-o pe aceasta să curgă în gândurile tale şi gândeşte-te atunci intensiv la ceea, ce trebuie să devină realitate. Dacă tu vrei să ajungi la mine, atunci imaginează-ţi intensiv persoana mea şi această împrejurime, aşa de limpede, până ce va deveni aceasta realitate. Şi atunci eşti tu aici! Nu cu trupul tău bineînţeles. De acela nu este nimeni interesat. Tu, acesta este duhul tău! Eu am spus odată: „Noi mai avem nevoie de tine.“ Tu nu ţi-ai putut explica până acum acest lucru. „ştii tu acum aceasta? Acuşi te voi învăţa în asta. Iisus Hristos să te reţină în milostivirea Lui, fă bine asta şi exersează harnică şi vino acuşi iarăşi.“</w:t>
      </w:r>
    </w:p>
    <w:p>
      <w:pPr>
        <w:jc w:val="both"/>
        <w:rPr>
          <w:sz w:val="20"/>
        </w:rPr>
      </w:pPr>
    </w:p>
    <w:p>
      <w:pPr>
        <w:jc w:val="both"/>
        <w:rPr>
          <w:sz w:val="20"/>
        </w:rPr>
      </w:pPr>
      <w:r>
        <w:rPr>
          <w:sz w:val="20"/>
        </w:rPr>
        <w:t xml:space="preserve">Asta a fost aproape prea mult dintr-o dată. Pe mine mă durea capul. Eu am avut nevoie de câteva zile, pină ce am prelucrat şi am înţeles totul. Păi da, destul timp am avut eu într-adevăr. Şi a mers mai bine, decât m-am gândit eu. Eu fusesem doară deja de mult timp obişnuită ‘să deconectez’. Dacă eu nu vroiam, pur şi simplu nu băgam nimic de seamă despre ceea, ce se întâmpla în jurul meu. Pentru mediul înconjurător al meu se arăta situaţia aşa, de parcă aş dormi, şi el mă lăsa în pace. Nici nu se mira de aceea nimeni, că eu ‘dormeam’ dintr-o dată o jumătate de zi, erau doară numai foarte puţini, care se purtau cu mine normal. Eu vreau să spun cu acest lucru, că </w:t>
      </w:r>
      <w:r>
        <w:rPr>
          <w:sz w:val="20"/>
        </w:rPr>
        <w:lastRenderedPageBreak/>
        <w:t>numai puţini în relaţia cu mine reacţionau într-un mod tot aşa de natural, ca şi cum ar avea un om sănătos în faţa lor. Cei mai mulţi se gândesc întotdeauna, deoarece au ei un handicapat în faţa lor, că ar trebui să fie peste măsură de atenţi, să se gândească la toate foarte exact, din ceea ce ei fac şi spun. Dar aceasta nu este un lucru natural, şi un handicapt vrea să fie tratat tot aşa de normal, ca şi fiecare altul. El observă fiecare nesiguranţă, fiecare ezitare, fiecare închidere a ochilor şi ridicăre din umeri. Este de asemenea o eroare să crezi, că un surdo-mut n-ar remarca nimic, numai pentru că el nu poate auzi nimic. Sau un handicapat mintal, pentru că el doară nu poate gândi limpede. Aceasta poate fi, dar să simtă pot toţi - şi anume cel mai adesea mult mai bine decât unul sănătos! Şi el observă cu adevărat într-adevăr, dacă se vorbeşte normal despre el sau dispreţuitor sau compătimitor. Şi face bine, să fii tratat normal.</w:t>
      </w:r>
    </w:p>
    <w:p>
      <w:pPr>
        <w:jc w:val="both"/>
        <w:rPr>
          <w:sz w:val="20"/>
        </w:rPr>
      </w:pPr>
      <w:r>
        <w:rPr>
          <w:sz w:val="20"/>
        </w:rPr>
        <w:t>Aşadar, în orice caz nu se conturba nimeni de asta. Astfel puteam eu să meditez ore întregi. Nici nu mi-a fost greu, să mă concentrez un timp puţin mai îndelungat, cu acest lucru am fost eu deja într-adevăr întotdeauna obişnuită. Eu mi-am îndreptat gândurile asupra lui Michael, încercam să mi-l închipui intensiv. Dacă puteam până acum să simt deja adesea în ‘starea normală’ prezenţa lui, atunci eu căpătam cu fiecare meditaţie mai aprofundată un contact mai strâns cu el. Eu puteam simţi, cum el îşi punea mâna sa pe braţul meu, puteam să-l aud, câteodată deja să şi vorbesc cu el. El mă încuraja tot timpul iarăşi şi mă întărea. El era totdeauna de faţă, când aveam nevoie de el. Intr-adevăr, a durat mult timp, şi progresele mele erau mici, însă ele erau constante. Şi pentru a exersa în răbdare, avusesem eu doară deja destul timp.</w:t>
      </w:r>
    </w:p>
    <w:p>
      <w:pPr>
        <w:jc w:val="both"/>
        <w:rPr>
          <w:sz w:val="20"/>
        </w:rPr>
      </w:pPr>
      <w:r>
        <w:rPr>
          <w:sz w:val="20"/>
        </w:rPr>
        <w:t>Intr-o zi mi-a spus Michael: „Gândeşte-te totuşi o dată la mama ta, dar roagă-te mai întâi.“</w:t>
      </w:r>
    </w:p>
    <w:p>
      <w:pPr>
        <w:jc w:val="both"/>
        <w:rPr>
          <w:sz w:val="20"/>
        </w:rPr>
      </w:pPr>
      <w:r>
        <w:rPr>
          <w:sz w:val="20"/>
        </w:rPr>
        <w:t>Mama mă vizita fiecare a treia săptămână, pentru că drumul încoace dura foarte mult, şi deoarece mama nu avea maşină, era şi foarte complicat cu trenul şi autobuzul şi ultima parte pe jos. Era întotdeauna frumos, când ea era aici. Eu o iubeam, şi ea mă acceptase între timp. Nu era într-adevăr încă o dragoste adevărată, dar era prietenie. În ultimul sfârşit de săptămână a fost ea aici, a venit ca întotdeauna în timpul după-amiezii, a mâncat cu mine, mi-a citit ceva, mi-a povestit despre fraţii mei, până ce a plecat atunci seara iarăşi acasă. Eu mă gândeam de fapt adesea la mama, dar niciodată nu mi-a venit în gând, să o includ şi pe ea în meditaţie. Eu nici nu ştiam aşa de lămurit, de ce trebuie să mă rog înainte de asta. Dar m-am obişnuit cu faptul de a urma indicaţiile lui Michael şi nu mi s-a întâmplat niciodată să nu reuşesc. Astfel am făcut şi de această dată, ceea ce el mă sfătuise. Era vineri după-amiază. Eu m-am rugat îndelung, i-am mulţumit lui Dumnezeu pentru dragostea şi ajutorul, pe care le primeam mereu şi m-am cufundat acuşi în meditaţie adâncă. Eu mi-o închipuiam întensiv pe mama. Vineri la amiază, atunci venea ea totdeauna devreme acasă de la lucru, mi-a povestit ea. Şi atunci am şi văzut-o deja. Da, eu nu visam, eu o vedeam într-adevăr. Ea deschise poarta grădinii, mersese în jos pe calea scurtă pietruită şi deschise poarta casei. Eu mă duceam alături aproape de ea şi m-am aşezat lângă ea pe canapeaua veche. Ea trebuie să fi fost foarte obosită, în orice caz adormise ea acuşi. Eu am început să ‘vorbesc’ cu ea, atunci s-a întâmplat ceva ciudat. Un ‘ceva’ ca un nor de ceaţă s-a despărţit de trupul ei şi plutea în faţa mea în încăpere, printr-o sfoară foarte subţire şi argintie legată de trupul ei. Acel ‘ceva’ avea aproximativ înfăţişarea corpului ei, puţin mai mare poate şi aşa de gingaş şi transparent ca un văl de mătase. Un timp scurt am mai rămas eu la ea şi puteam să dialoghez cu duhul ei. Atunci am fost eu dintr-o dată iarăşi în trupul meu, trebuia iarăşi să mă subordonez limitării lui. Dar eu eram fericită. Pentru prima dată am putut să mă despart conştientă de trupul meu; ce-i drept, numai pentru un timp scurt, dar asta nu făcea nimic. Eu ştiam, că izbutisem începutul.</w:t>
      </w:r>
    </w:p>
    <w:p>
      <w:pPr>
        <w:jc w:val="both"/>
        <w:rPr>
          <w:sz w:val="20"/>
        </w:rPr>
      </w:pPr>
      <w:r>
        <w:rPr>
          <w:sz w:val="20"/>
        </w:rPr>
        <w:t>Deja în ziua următoare m-a vizitat mama. Ea îşi făcuse aşa de multe griji pentru mine. Ea visase despre mine:</w:t>
      </w:r>
    </w:p>
    <w:p>
      <w:pPr>
        <w:jc w:val="both"/>
        <w:rPr>
          <w:sz w:val="20"/>
        </w:rPr>
      </w:pPr>
      <w:r>
        <w:rPr>
          <w:sz w:val="20"/>
        </w:rPr>
        <w:t>„Tu te-ai dus cu mine la plimbare. Noi am discutat ca două prietene despre modă şi haine şi alte lucruri neimportante. Noi ne-am dus în sus pe un drum abrupt, pietros printr-o pădurice mică din pomi ciudaţi. Asemenea pomi eu nu mai văzusem niciodată. Ei erau plini de struguri fructe mici, de un roşu deschis, care arătau ca scoruşele. Fructele erau foarte frumoase şi uniforme, şi pe fiecare dintre ele, cu toate că erau aşa de mici, era scris numele tău în litere aurii: „Barbara“. Ramurile de jos erau prin greutatea lor îndoite adânc spre pământ, aşa încât noi puteam să ajungem uşor la ele. La o mlaştină mică am poposit noi atunci şi am mâncat din fructele tale. Ele erau dulci la gust şi nu aveau nici o piatră şi nici sâmbure. Când ai venit tu, nu mi-a mers foarte bine. Eu eram obosită şi şi puţin bolnavă şi mă osteneam, să ţin pasul cu tine. De-abia terminasem eu însă de mâncat din fructe, că am simţit, cum o mare putere se scurgea în mine. Eu am devenit dintr-o dată foarte uşoară, aproape inponderabilă. Dintr-o dată  s-a năpustit un roi mare de coţofane negre asupra noastră şi asupra păduricei, pentru a mânca fructele tale. Eu am devenit foarte înspământată, dar tu te-ai rugat pur şi simplu. Şi această rugăciune s-a pus peste noi protectoare ca un clopot. Atunci au venit de la cer doi vulturi măreţi, şi cu zbiereturi urâte au fugit coţofanele de ei. Unul dintre vulturi a zburat direct înspre tine, te-a cuprins blând cu ghearele sale şi te-a luat cu el. Tu ai zâmbit într-adevăr şi mi-ai făcut încă semn cu mâna, dar eu nu ştiam, dacă ţie nu ţi s-a întâmplat totuşi ceva. Eu mă temeam, că aceasta ar putea însemna nenorocire, de aceea am venit eu imediat astăzi la tine.“</w:t>
      </w:r>
    </w:p>
    <w:p>
      <w:pPr>
        <w:jc w:val="both"/>
        <w:rPr>
          <w:sz w:val="20"/>
        </w:rPr>
      </w:pPr>
      <w:r>
        <w:rPr>
          <w:sz w:val="20"/>
        </w:rPr>
        <w:t>Tăcută am zâmbit eu în sinemi. „Multe vise nu iasă la iveală din subconştient“, mi-a spus Michael. Visul a fost o poveste. Conţinutul visului, aceasta a fost realitatea, pe care a colorat-o subconştientul doar cu imagini.</w:t>
      </w:r>
    </w:p>
    <w:p>
      <w:pPr>
        <w:jc w:val="both"/>
        <w:rPr>
          <w:sz w:val="20"/>
        </w:rPr>
      </w:pPr>
      <w:r>
        <w:rPr>
          <w:sz w:val="20"/>
        </w:rPr>
        <w:t>Era o frumoasă după- amiază de sâmbătă. Mama era foarte liniştită, luminată intens de o pace interioară. Şi ea era sănătoasă. Mult timp am mai rămas eu trează după luarea de rămas bun de la ea şi am cugetat. Cum s-a făcut mama sănătoasă? De unde venise puterea, care a pătruns-o intens? O presimţire tăcută mi-a devenit încet conştientă. Eu am visat în această noapte despre fericire şi pace. Eu eram o pasăre mică, uşoară şi liberă, fără griji. Şi astfel m-am şi simţit eu.</w:t>
      </w:r>
    </w:p>
    <w:p>
      <w:pPr>
        <w:jc w:val="both"/>
        <w:rPr>
          <w:sz w:val="20"/>
        </w:rPr>
      </w:pP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Duminca era biserica ieşit din comun de frumos împodobită. Erau rusaliile. Slujba divină era foarte solemnă. Cei mulţi ministranţi, tămâiau, corul bisericesc cânta o slujbă în latină. Era o oscilaţie aparte în biserică. „Rusaliile n-au fost numai o dată pe timpul apostolilor“, îmi spuse Michael. „Fiecare an se revarsă duhul lui Dumnezeu din nou peste aceia, care sunt dispuşi, să-l primească.“ Fiecare părea că simte specificul acestei zile. Linişte şi pace era acolo - şi putere. Puterea unui Dumnezeu iubitor, Care o revarsă continuu asupra copiilor Săi în certutudinea sigură, că cândva şi ultimul va fi dispus şi în stare, să primească dragostea Lui. Ca de obicei, şedeam eu în faţă de tot în dreapta, în faţa primelor bănci, în scaunul meu de invalid. Eu mă lăsam dusă de oscilaţie şi de putere şi m-am cufundat în mesajul înfăţişării zugrăvite de deasupra mea: Iisus îl învie pe Lazăr din morţi. Michael mi-a explicat deja o dată însemnătatea acesteia. Lazăr a fost primul. Cândva îi va fi înviat Iisus pe toţi cei ‘morţi spiritual’, îi va elibera de dorinţele şi lăcomiile lor materiale. El îi va elibera din depărtarea lor faţă Dumnezeu, din împotmolirile lor în materie şi de toate suferinţele, care s-au format prin căderea de la Dumnezeu - moartea duhovnicească. El îi va învia la o viaţă nouă, la o viaţă în ordinea Dumnezeiască, la o viaţă, care este purtată de cele şapte însuşiri ale lui Dumnezeu: dragoste, voinţă, răbdare, seriozitate, ordine, milostivire şi înţelepciune. Aceasta este învierea din morţi, anume din morţii spirituali. Trupul este fără valoare, numai duhul este acela, care trăieşte. Eu m-am pierdut în privirea la înfăţişarea zugrăvită. Culorile au devenit mai luminoase, mai vii, peştera de mormânt tristă a cedat în favorea unui lanţ blând de coline, pomi şi flori au apărut şi Iisus mergea înspre mine. Nu - nu era Iisus, era Michael! Eu reuşisem! Din propria putere! Michael s-a uitat la mine. Nu, fireşte ca nu din propria putere! Aproape aş fi devenit eu iarăşi încrezută. Era puterea lui Dumnezeu, care mă purtase. Eu trebuia numai să cuprind frânghia, pe care El o aruncă nouă tot mereu, şi să mă las trasă în sus. Dar pentru prima dată reuşisem, să cuprind această frânghie fără ajutor străin. Dragostea şi smerenia mă curăţaseră aşa de mult, mă eliberaseră de balast, care ne închide nouă în mod normal calea. Eu eram peste măsură de fericită. Era pentru mine, de parcă aş fi pentru prima dată într-adevăr aici. Michael a păşit la mine.</w:t>
      </w:r>
    </w:p>
    <w:p>
      <w:pPr>
        <w:jc w:val="both"/>
        <w:rPr>
          <w:sz w:val="20"/>
        </w:rPr>
      </w:pPr>
      <w:r>
        <w:rPr>
          <w:sz w:val="20"/>
        </w:rPr>
        <w:t>„Mulţumesc!“</w:t>
      </w:r>
    </w:p>
    <w:p>
      <w:pPr>
        <w:jc w:val="both"/>
        <w:rPr>
          <w:sz w:val="20"/>
        </w:rPr>
      </w:pPr>
      <w:r>
        <w:rPr>
          <w:sz w:val="20"/>
        </w:rPr>
        <w:t>„Eu îţi mulţumesc ţie.“</w:t>
      </w:r>
    </w:p>
    <w:p>
      <w:pPr>
        <w:jc w:val="both"/>
        <w:rPr>
          <w:sz w:val="20"/>
        </w:rPr>
      </w:pPr>
      <w:r>
        <w:rPr>
          <w:sz w:val="20"/>
        </w:rPr>
        <w:t>Încurcată m-am uitat în sus la el.</w:t>
      </w:r>
    </w:p>
    <w:p>
      <w:pPr>
        <w:jc w:val="both"/>
        <w:rPr>
          <w:sz w:val="20"/>
        </w:rPr>
      </w:pPr>
      <w:r>
        <w:rPr>
          <w:sz w:val="20"/>
        </w:rPr>
        <w:t>„Da, eu îţi mulţumesc ţie, că ţi-ai însuşit învăţăturile mele, că ai fost un asemenea elev ascultător. Cât de des suntem noi respinşi, luaţi în râs! Ingeri? Aceştia sunt totuşi numai în poveste! Cât de des este osteneala noastră zadarnică, cât de des sunt respinse îndrumările noastre pur şi simplu în vânt! În cel mai bun caz suntem noi buni pentru faptul, de a preveni accidente şi să-i păzim pe oameni de ‘lovituri ale destinului’. Dar îndrumare duhovnicească? Nu, de aceasta nu mai au nevoie oamenii astăzi. Ei au devenit înseninaţi şi raţionali. Ei dominau natura şi tehnica. Ei puteau chiar să zboare pe lună. Şi atunci să se lase conduşi ca nişte copii mici? Acest lucru nu îl poate cere nimeni într-adevăr. De nemărginită multă răbdare şi dragostea este nevoie, pentru ca ani întregi, da, poate o viaţă întreagă, că să lucri în ‘zadar’, să râdă pe seama ta şi să devii o figurină din poveşti. Dar şi nouă ne merge ca şi vouă pe pământ. Chiar şi cea mai mică lavină devine odată mare. Odată va creşte ceea ce se seamănă. Într-o bună zi devine sămânţa plantă. Când, acest lucru nu depinde de noi.“</w:t>
      </w:r>
    </w:p>
    <w:p>
      <w:pPr>
        <w:jc w:val="both"/>
        <w:rPr>
          <w:sz w:val="20"/>
        </w:rPr>
      </w:pPr>
      <w:r>
        <w:rPr>
          <w:sz w:val="20"/>
        </w:rPr>
        <w:t>La acest lucru eu nici nu m-am gândit. Noi disperăm deja după scurt timp, atunci când nu se vede succesul dorit. Ce măreţie trebuie să existe atunci când lucrezi zeci de ani, da, poate o viaţă întreagă de om, fără succesul evident? Fără a pierde vreodată răbdarea, fără a pierde dragostea? Oh cât de stupizi sunt totuşi oamenii!</w:t>
      </w:r>
    </w:p>
    <w:p>
      <w:pPr>
        <w:jc w:val="both"/>
        <w:rPr>
          <w:sz w:val="20"/>
        </w:rPr>
      </w:pPr>
      <w:r>
        <w:rPr>
          <w:sz w:val="20"/>
        </w:rPr>
        <w:t>„Tu nu trebuie să disperi“, a intrat Michael în gândurile mele. „Pe pământ este cu mult mai greu. Cei mai mulţi oameni sunt de părere, că viaţa se sfârşeşte după moarte, în timp ce noi avem veşnicia în faţa ochilor. Chiar şi timpul are o altă însemnare pentru noi. Despre acest lucru vei înţelege şi tu în curând câte ceva. Deci! Dar, acum, uită-te puţin împrejur!“</w:t>
      </w:r>
    </w:p>
    <w:p>
      <w:pPr>
        <w:jc w:val="both"/>
        <w:rPr>
          <w:sz w:val="20"/>
        </w:rPr>
      </w:pPr>
      <w:r>
        <w:rPr>
          <w:sz w:val="20"/>
        </w:rPr>
        <w:t>Eu nu puteam observa ceva deosebit, era totul ca de obicei. Poate că florile înfloreau ceva mai intensiv, poate că iarba avea un miros mai tare, poate că păsările cântau mai minunat. Dar în rest? Era mai multă lumină decât altă dată. Da bineînţeles, era mai luminat! Şi atunci eu l-am văzut. Sus pe cer stătea soarele în mărimea sa măreaţă. Era mai strălucitor decât mii de sori pământeşti, şi totuşi am putut să mă uit direct la el după scurt timp. Nu, eu nu m-am exprimat corect! Stătea pur şi simplu pasiv, pentru a emana o lumină, care nu-i aparţinea. Nu! El era lumina! El se uita la mine! Mă lumina până în adâncuri - şi era totuşi peste tot.</w:t>
      </w:r>
    </w:p>
    <w:p>
      <w:pPr>
        <w:jc w:val="both"/>
        <w:rPr>
          <w:sz w:val="20"/>
        </w:rPr>
      </w:pPr>
      <w:r>
        <w:rPr>
          <w:sz w:val="20"/>
        </w:rPr>
        <w:t>„Da,de acum înainte va străluci întotdeauna pentru tine. Este lumina de veci, este Iisus Hristos, este soarele Său, care pentru tine nu va mai apune.“ „Dar cum se poate, că eu văd soarele peste tot, eu pot să mă întorc cum vreau, în oricare direcţie, şi soarele este tot timpul prezent.“</w:t>
      </w:r>
    </w:p>
    <w:p>
      <w:pPr>
        <w:jc w:val="both"/>
        <w:rPr>
          <w:sz w:val="20"/>
        </w:rPr>
      </w:pPr>
      <w:r>
        <w:rPr>
          <w:sz w:val="20"/>
        </w:rPr>
        <w:t xml:space="preserve">„Noi am vorbit de multe ori despre acest lucru. În lumea spirituală nu există lucruri, care le-a creat cineva sau care le-a aşezat, casă, pom, maşină, flori sau animale - deoarece nu există materie. Pentru lumea spirituală nu există nici ochi. Ochiul spiritual este, chiar sufletul. Tu poţi vedea doar ceea, ce este în tine! Acum ai tu lumina lui Iisus Hristos, ai primit în tine dragostea Sa, deci prin urmare o poţi vedea. Dar bineînţeles peste tot, căci nu are un punct stabil pe ‘cer’. Este în tine. Şi peste tot unde eşti tu, este şi acest soare. Cineva care râvneşte doar la lucrurile materiale, care trăieşte doar pentru bani şi pentru satisfacerea simţurilor trupeşti, spiritualul aceluia este gol. Şi el va putea vedea în lumea spirituală doar stânci goale. Nici iarbă, nici o floare nu va putea vedea, doar frigul şi pustiul şi golul şi întunericul! Cu cât mai multă dragostea strânge în el, cu atât mai caldă şi mai prietenoasă este ‘inima’ sa, deci cu atât mai caldă şi mai prietenoasă devine împrejurarea sa. Imprejurarea este de fapt o oglindă a sufletului! Aceasta este de fapt şi cheia spre recunoaşterea ‘cerului şi a iadului’. Dumnezeu nu judecă niciodată! Niciodată! Dragostea este într-adevăr în stare, să ţină pe cineva din scurt, să trimită ‘lovituri de destin’ sau încercări, dacă ele folosesc, să-l ajute să-şi schimbe părerea şi dacă îl ajută să meargă un pas mai </w:t>
      </w:r>
      <w:r>
        <w:rPr>
          <w:sz w:val="20"/>
        </w:rPr>
        <w:lastRenderedPageBreak/>
        <w:t>departe pe drumul spiritual. Dragoste mai este şi atunci, dacă îl loveşti pe un copil pe degete, pentru a-l scuti de rău, atunci când încearcă pentru a 5-a oară, să tragă de pe sobă cazanul cu apă clocotită. Dar dragostea nu pedepseşte niciodată, şi în nici într-un caz pe veci. Nu, fiecare se răsplăteşte sau se judecă pe sine.</w:t>
      </w:r>
    </w:p>
    <w:p>
      <w:pPr>
        <w:jc w:val="both"/>
        <w:rPr>
          <w:sz w:val="20"/>
        </w:rPr>
      </w:pPr>
      <w:r>
        <w:rPr>
          <w:sz w:val="20"/>
        </w:rPr>
        <w:t>Dragostea pe care tu ai strâns-o pe pământ, determină starea împrejurărilor, în care tu te vei afla în lumea spirituală. Dragostea te va conduce în ‘cer’. Ura însă poate, cum este cazul şi pe pământ, deci şi în lumea spirituală, să provoace doar ceartă şi suferinţe într-un peisaj pustiu fără lumină şi căldură. Acesta este ‘iadul’, şi în acest iad se află cineva doar atâta timp, cât aparţine el de acesta cu gândurile sale. Dacă el este de părere, că trebuie să-L urască pe Dumnezeu pe veci, atunci se va afla el pe veci în această stare, adică în acel ‘iad’. Dar el nu este aruncat de Dumnezeu acolo, este pur şi simplu decizia sa liberă! Dacă el se schimbă şi dacă se întoarce în interiorul său spre dragoste, atunci se va schimba conform lui peisajul care îl înconjoară. Aceasta este legea. Şi ea nu se va schimba niciodată, atâta timp cât va exista creaţia. Dacă cineva, care după gândurile sale ar trebui să fie în ‘iad’, şi este adus în ceruri, el nu ar putea suporta aceasta. El nu ar putea suporta lumina, ar fi cel mai mare chin pentru el, şi el s-ar arunca în mare grabă înapoi în întuneric. Este exact aşa, ca şi cum cineva ar avea ochii sensibili la lumină. El nu poate suporta lumina şi se simte bine doar în semi-întuneric. Dar cu cât mai mult se îmbunătăţeşte starea sa , cu atât mai multă lumină poate suporta el. Dar vina o au ochii, şi nu lumina! De aceea poţi vedea tu acum peste tot lumina lui Iisus Hristos. Tu ai ajuns acum aşa de departe, că poţi începe să lucrezi spiritual, poţi începe să devii o unealtă a lui Dumnezeu pe pământ. Tu ştii acum, că totul ce este, ce există, a fost creat prin gând. Chiar şi pământul şi tot ce există pe acesta. La început a fost cuvântul, gândul, adică energie curată, şi aceasta s-a îndesat aşa de tare, atât de ‘greu’, ca a devenit materie. Prin gânduri se pot crea toate, se pot schimba toate, sau se pot distruge. Gândurile trebuie să fie doar foarte puternice. Acea putere o primeşti tu de la Dumnezeu. Dar protejează-te, mai ales atunci, când îţi părăseşti corpul. Până acum au făcut alţii acest lucru. Acum însă trebuie s-o faci singură. Puterile rele stau tot timpul la pândă, şi atunci când îţi arăţi vulnerabilitate, lovesc întotdeauna. Protejează-te de două ori, în primul rând prin rugăciune, deoarece vibraţiile se aşează ca un clopot în jurul tău. În al doilea rând: gândeşte-te la o cruce de lumină, care stă în tine, care este în corpul tău şi care străluceşte până în exterior. Gândeşte-te intensiv la aceasta, şi ea devine adevăr în lumea spirituală. Fă-o din lumină clară şi strălucitoare. Gândeşte-te că razele care emană acea cruce, alungă tot ce este rău şi negativ, dar la tot ce este bun şi pozitiv îi croieşte drum spre tine. Acea lumină n-o poate suporta nici un spirit rău.“</w:t>
      </w:r>
    </w:p>
    <w:p>
      <w:pPr>
        <w:jc w:val="both"/>
        <w:rPr>
          <w:sz w:val="20"/>
        </w:rPr>
      </w:pPr>
      <w:r>
        <w:rPr>
          <w:sz w:val="20"/>
        </w:rPr>
        <w:t>Deci aceasta a fost, la ce s-a referit el cu cuvintele: „Noi mai avem nevoie de tine.“ Dezvoltarea mea era deja destul de avansată, acum aveam voie să ajut pe alţii. Eu eram bucuroasă, fericită şi mulţumită. Michael m-a îmbrăţişat.</w:t>
      </w:r>
    </w:p>
    <w:p>
      <w:pPr>
        <w:jc w:val="both"/>
        <w:rPr>
          <w:sz w:val="20"/>
        </w:rPr>
      </w:pPr>
      <w:r>
        <w:rPr>
          <w:sz w:val="20"/>
        </w:rPr>
        <w:t>„Acum du-te în dragostea lui Dumnezeu, eu sunt mereu alături de tine.“</w:t>
      </w:r>
    </w:p>
    <w:p>
      <w:pPr>
        <w:jc w:val="both"/>
        <w:rPr>
          <w:sz w:val="20"/>
        </w:rPr>
      </w:pPr>
    </w:p>
    <w:p>
      <w:pPr>
        <w:jc w:val="both"/>
        <w:rPr>
          <w:sz w:val="20"/>
        </w:rPr>
      </w:pPr>
      <w:r>
        <w:rPr>
          <w:sz w:val="20"/>
        </w:rPr>
        <w:t>Jos de tot am observat eu corpul meu. Eu pluteam sub bolta încăperii altarului şi savuram uşurinţa spiritului. Muzica, rugăciunea, totul părea mai real, mult mai viu. Nici o durere, nici o grijă, nici un trup ‘greu’ nu deranja duhul. Eu am ezitat, şi deodată am ştiut, de ce nu i-a fost dat fiecăruia acest dar, de ce în  mod normal trebuie luptat pentru aceasta. Cei mai mulţi nu s-ar întoarce înapoi! Ei nu ar schimba largul şi frumuseţea spiritului cu strâmtoarea şi cu suferinţele corpului. Dar dacă nu mai vor să se reântoarcă, se rupe cândva acea frânghie, care împreunează corpul cu duhul. Prin aceasta moare trupul, şi ei nu mai au posibilitatea, să se dezvolte în continuare şi să trăiască, ceea, ce este cel mai important, în starea care se află ei. Atunci când eu m-am aflat din nou în corpul meu, m-a lovit durerea din plin. A durat o vreme, până când eu am început s-o stăpânesc. Slujba nu s-a terminat încă, şi aceasta însemna, că eu am ‘lipsit’ cel mult o jumătate de oră, dar după simţurile mele, am petrecurt alături de Michael mai multe ore. Deci aceasta era diferenţa dintre timp. Incetul cu încetul am început să înţeleg. O stare de fericire s-a răspândit în mine, aşa cum eu nu am mai cunoscut-o. Eu am primit posibilitatea, să intru în contact cu lumea dumnezeiască, şi eu am început, să iubesc corpul meu deformat. El mi-a oferit această şansă. Fără el nu aş fi găsit cu atâta uşurinţă acest drum.</w:t>
      </w:r>
    </w:p>
    <w:p>
      <w:pPr>
        <w:jc w:val="both"/>
        <w:rPr>
          <w:sz w:val="20"/>
        </w:rPr>
      </w:pPr>
    </w:p>
    <w:p>
      <w:pPr>
        <w:jc w:val="both"/>
        <w:rPr>
          <w:sz w:val="20"/>
        </w:rPr>
      </w:pPr>
    </w:p>
    <w:p>
      <w:pPr>
        <w:jc w:val="center"/>
        <w:rPr>
          <w:b/>
          <w:sz w:val="20"/>
          <w:u w:val="single"/>
        </w:rPr>
      </w:pPr>
      <w:r>
        <w:rPr>
          <w:b/>
          <w:sz w:val="20"/>
          <w:u w:val="single"/>
        </w:rPr>
        <w:t>5</w:t>
      </w:r>
    </w:p>
    <w:p>
      <w:pPr>
        <w:jc w:val="center"/>
        <w:rPr>
          <w:b/>
          <w:sz w:val="20"/>
          <w:u w:val="single"/>
        </w:rPr>
      </w:pPr>
    </w:p>
    <w:p>
      <w:pPr>
        <w:jc w:val="both"/>
        <w:rPr>
          <w:sz w:val="20"/>
        </w:rPr>
      </w:pPr>
      <w:r>
        <w:rPr>
          <w:sz w:val="20"/>
        </w:rPr>
        <w:t>La masa de amiază m-a hrănit Fred. Era un băiat bun, de optsprăzece ani, dar cu mintea unui copil de şase ani. Era surdo-mut, şi picioarele sale erau înţepenite, dar el era tot timpul prietenos, da poate că şi comic. Unul, care niciodată nu se plângea. El se ocupa deseori de mine, eu eram cu întoteauna cu drag în compania sa. Pe el nu-l conduceau umbrele.</w:t>
      </w:r>
    </w:p>
    <w:p>
      <w:pPr>
        <w:jc w:val="both"/>
        <w:rPr>
          <w:sz w:val="20"/>
        </w:rPr>
      </w:pPr>
      <w:r>
        <w:rPr>
          <w:sz w:val="20"/>
        </w:rPr>
        <w:t>Deodată a dispărut imaginea lui din faţa ochiilor mei. Un rege stătea în faţa mea. El şedea pe un tron de aur, înconjurat de linguşitorii, care îl venerau. Sala era cât se poate de frumos aranjată. O masă festivă era aranjată, şi servită, totul era minunat. Imaginile se schimbau repede. El părea să fie un rege bătrân înţelept şi drept, toţi, care îi cereau sfatul, păreau să fie mulţumiţi. El trebuia să fi fost şi foarte darnic, deoarece într-o încăpere mare li se dădea de mâncare săracilor şi ei primeau haine şi alte lucruri importante. Eu îl vedeam cum se ruga şi îl vedeam mergând la biserică. Biserica era minunată. El stătea în loja sa de rege şi primea cu un zâmbet milostiv toate salutările slujitorilor săi. Rugăciunea cât şi purtarea sa interioară era ‘dreaptă’. El ajuta  biserica după toate puterile sale şi se împlica cu toată fiinţa. Deodată a apărut un bărbat, care a stat aproape nevăzut în fundal. El era simplu îmbrăcat, chipul său era înconjurat de lumină. El a vorbit: „Tu eşti un rege, pe placul lui Dumnezeu, înţelept, drept, răbdător şi plin de dragoste. Tu nu te-ai retras de la greu şi nu ai picat pradă ispitelor, care vin o dată cu puterea şi cu bogăţia. Acum eşti pregătit să înveţi ultimul şi cel mai greu lucru, umilinţa.“</w:t>
      </w:r>
    </w:p>
    <w:p>
      <w:pPr>
        <w:jc w:val="both"/>
        <w:rPr>
          <w:sz w:val="20"/>
        </w:rPr>
      </w:pPr>
      <w:r>
        <w:rPr>
          <w:sz w:val="20"/>
        </w:rPr>
        <w:lastRenderedPageBreak/>
        <w:t>Imaginile îşi pierdeau culorile, şi Fred stătea din nou în faţa mea. El îmi zâmbea şi mi-a băgat în gură o lingură plină de salată de cartofi. Eu puteam vedea prin el, puteam vedea spiritul său şi m-am uitat întrebător spre el. El a dat din cap şi a început să zâmbească. Acum ştiam de ce mă simţeam aşa de bine în prezenţa lui. Noi ne asemănam foarte tare în ‘destinul’ pe care îl aveam.</w:t>
      </w:r>
    </w:p>
    <w:p>
      <w:pPr>
        <w:jc w:val="both"/>
        <w:rPr>
          <w:sz w:val="20"/>
        </w:rPr>
      </w:pPr>
    </w:p>
    <w:p>
      <w:pPr>
        <w:jc w:val="both"/>
        <w:rPr>
          <w:sz w:val="20"/>
        </w:rPr>
      </w:pPr>
    </w:p>
    <w:p>
      <w:pPr>
        <w:jc w:val="center"/>
        <w:rPr>
          <w:sz w:val="20"/>
        </w:rPr>
      </w:pPr>
      <w:r>
        <w:rPr>
          <w:sz w:val="20"/>
        </w:rPr>
        <w:t>*</w:t>
      </w:r>
    </w:p>
    <w:p>
      <w:pPr>
        <w:jc w:val="center"/>
        <w:rPr>
          <w:sz w:val="20"/>
        </w:rPr>
      </w:pPr>
    </w:p>
    <w:p>
      <w:pPr>
        <w:jc w:val="both"/>
        <w:rPr>
          <w:sz w:val="20"/>
        </w:rPr>
      </w:pPr>
      <w:r>
        <w:rPr>
          <w:sz w:val="20"/>
        </w:rPr>
        <w:t>Următorul timp a trecut repede. Eu mă rugam mult şi mă adânceam în meditaţie. Eu primeam prin aceasta aşa de multă putere, că deseori nu mai simţeam nici un fel de durere. Foarte precis se simţea cum curgea valul de energie peste cap şi spate. Era, de parcă aş fi stat într-un circuit de curent. Mulţumire, fericire şi pacea s-au instalat, pentru ca să nu mă mai părăsească în veci. Aproape niciodată! Eu puteam simţi curentul, care curgea în sus şi în jos prin coloana mea vertebrală. El se forma în râuri mari, pentru a deveni centre de putere şi rezerve de energie. Eu mă gândeam la o cruce din lumină strălucitoare, care era alimentată de aceste centre. Cum mi-a spus Michael, era tot timpul acolo, când eu mi-o imaginam. Cu toate acestea am fost surprinsă, când după un timp am putut într-adevăr să văd acea cruce. Deja de mai multă vreme am observat, că umbrele celorlaţi, atunci când veneau spre mine, se dădeau înapoi ca şi curentaţi şi nu puteau să se apropie mai tare de mine. Acum vedeam, că acest lucru se datora crucii. Razele ei împingea umbrele înapoi. Aşa am putut să mai observ, că mulţi copii deveneau mai liniştiţi în apropierea mea. Chiar şi sorele, care erau ‘necomestibile’, deveneau în apropierea mea mult mai paşnice. Chiar şi administratoarea a reuşit în ultima vreme, să vorbească cu mine sau să-mi întoarcă paginile cărţii mele. Da, părea chiar să-i facă plăcere, să stea un timp în apropierea mea. Acum ştiam eu şi de ce!</w:t>
      </w:r>
    </w:p>
    <w:p>
      <w:pPr>
        <w:jc w:val="both"/>
        <w:rPr>
          <w:sz w:val="20"/>
        </w:rPr>
      </w:pPr>
    </w:p>
    <w:p>
      <w:pPr>
        <w:jc w:val="both"/>
        <w:rPr>
          <w:sz w:val="20"/>
        </w:rPr>
      </w:pPr>
    </w:p>
    <w:p>
      <w:pPr>
        <w:jc w:val="center"/>
        <w:rPr>
          <w:sz w:val="20"/>
        </w:rPr>
      </w:pPr>
      <w:r>
        <w:rPr>
          <w:sz w:val="20"/>
        </w:rPr>
        <w:t>*</w:t>
      </w:r>
    </w:p>
    <w:p>
      <w:pPr>
        <w:jc w:val="center"/>
        <w:rPr>
          <w:sz w:val="20"/>
        </w:rPr>
      </w:pPr>
    </w:p>
    <w:p>
      <w:pPr>
        <w:jc w:val="both"/>
        <w:rPr>
          <w:sz w:val="20"/>
        </w:rPr>
      </w:pPr>
      <w:r>
        <w:rPr>
          <w:sz w:val="20"/>
        </w:rPr>
        <w:t>Intr-o dimineaţă a început Benjamin să facă o criză. El lovea cu capul fără întrerupere zidul, aproape că nici nu puteai să priveşti în acea direcţie. El avea deseori aceste crize. Corpul nu îi era deloc deformat şi de multe ori părea să fie cât se poate de normal. Evident erau doar ofertele sale exagerate de ajutor, în timp ce era atât de neândemânatic, că fiecare, dacă era posibil, renunţa la ajutorul lui, şi acest lucru îl făcea să fie foarte trist. Simţurile sale recepţionau de fiecare dată aceasta. Deja tot la câteva zile avea aceste crize. De obicei durau o oră pâna la două ore şi îl oboseau. După aceea stătea ore în şir şi suspina, dar nu părea să aibă dureri mari. De data aceasta era ca un animal sălbatic. Ca şi mici spiriduşi stăteau nenumărate umbre pe ceafa sa şi îl loveau cu pumii şi îl aţâţau. Nimeni nu putea să-l liniştească, până când deodată mi-a trecut prin minte o idee. Eu am aşezat în interiorul lui o cruce de lumină, mi-am îchipuit-o cât se poate de intensiv şi am alimentat-o cu gândurile mele cu energie. Eu puteam vedea, cum devenea din ce în ce mai măreaţă, până când a strălucit peste tot. Umbrele se împotriveau, mă ameninţau, dar nu erau destul de puternice. De abiau şi-au pierdut şi ultimul echilibru, şi Benjamin a devenit din nou liniştit. El a fost obosit şi suspina încet. Pentru prima oară am devenit conştientă de puterea spiritului. Şi puterea, care o aveau aceste fiinţe, cât şi puterea pe care o puteam folosi împotriva lor. În exterior nu a observat nimeni nimic. Evident era cel mult faptul, că criza lui Benjamin s-a terminat aşa de repede. Eu am fost neschimbată în exterior. Dar m-a costat multă putere. Eu eram obosită, şi a durat mai multe ore, până când am fost în stare, să mă umplu cu energie prin calea meditaţiei. De abia după două zile mi-am revenit cu totul! Puţin neâncerezătoare am fost totuşi, atunci când Michael mi-a povestit despre lupta spiritelor. Acum însă am trăit, cât de reală este această luptă, cu ce putere trebuie adusă la bun sfârşit. Eu i-am mulţumit lui Michael, că mi-a dat impulsul corespunzător. Mâna lui părea să se pună cu tandreţe pe umărul meu.</w:t>
      </w:r>
    </w:p>
    <w:p>
      <w:pPr>
        <w:jc w:val="both"/>
        <w:rPr>
          <w:sz w:val="20"/>
        </w:rPr>
      </w:pPr>
      <w:r>
        <w:rPr>
          <w:sz w:val="20"/>
        </w:rPr>
        <w:t>„Acesta a fost începutul“, mi-a spus. „Cu timpul vei învăţa să lupţi, fără să te oboseşti. Dar să nu devi superficială, să-i priveşti tot timpul în serios!“</w:t>
      </w:r>
    </w:p>
    <w:p>
      <w:pPr>
        <w:jc w:val="both"/>
        <w:rPr>
          <w:sz w:val="20"/>
        </w:rPr>
      </w:pPr>
      <w:r>
        <w:rPr>
          <w:sz w:val="20"/>
        </w:rPr>
        <w:t>Eu m-am bucurat că era alături de mine, şi aşa am adormit repede.</w:t>
      </w:r>
    </w:p>
    <w:p>
      <w:pPr>
        <w:jc w:val="both"/>
        <w:rPr>
          <w:sz w:val="20"/>
        </w:rPr>
      </w:pPr>
    </w:p>
    <w:p>
      <w:pPr>
        <w:jc w:val="both"/>
        <w:rPr>
          <w:sz w:val="20"/>
        </w:rPr>
      </w:pPr>
      <w:r>
        <w:rPr>
          <w:sz w:val="20"/>
        </w:rPr>
        <w:t>Era întuneric şi rece. Pereţii beciului subteran erau umezi. Trei bărbaţi aproape dezbrăcaţi erau prinşi cu lanţuri de perete. Chipurile lor erau pline de teroare, şobolanii şi alte rozătoare le-au mâncat deja picioarele. Aproximativ din două în două secunde picau stropi de apă pe capetele lor dintr-o ţeavă construită pentru acest lucru. Fără întrerupere! Zile întregi! Săptămâni întregi! Un bărbat stătea în faţa lor şi zâmbea în direcţia lor. Tot mergea spre robinetul cu apă, evident având intenţia să-l oprească, pentru a se putea bucura din nou, la sclipirea de speranţă, care a luminat din ochii fără expresie, pentru a fi înlocuită din nou de teroare. Deodată s-a întors torţionarul, aşa ca eu să-i pot vedea din plin faţa. Eu am zbierat de groază. Era Benjamin!</w:t>
      </w:r>
    </w:p>
    <w:p>
      <w:pPr>
        <w:jc w:val="both"/>
        <w:rPr>
          <w:sz w:val="20"/>
        </w:rPr>
      </w:pPr>
    </w:p>
    <w:p>
      <w:pPr>
        <w:jc w:val="both"/>
        <w:rPr>
          <w:sz w:val="20"/>
        </w:rPr>
      </w:pPr>
      <w:r>
        <w:rPr>
          <w:sz w:val="20"/>
        </w:rPr>
        <w:t>Mult timp a durat în acea noapte până când eu am adormit din nou. Tot timpul au apărut din nou aceste imagini îngrozitoare. De ce? Eu nu puteam să cercetez aceasta în profunzime.</w:t>
      </w:r>
    </w:p>
    <w:p>
      <w:pPr>
        <w:jc w:val="both"/>
        <w:rPr>
          <w:sz w:val="20"/>
        </w:rPr>
      </w:pPr>
      <w:r>
        <w:rPr>
          <w:sz w:val="20"/>
        </w:rPr>
        <w:t xml:space="preserve">Nici un aninal nu este capabil să chinuie un altul. Nici măcar pisica, care se joacă cu şoarecele, nu face aceasta din plăcere, ci numai din instinct, pentru că, carnea este mai dulce la gust după aceea. La aceasta este şoarecele însă aşa de paralizat, că el nu mai simte nimic. Cum poate un om să înfăptuiască aşa ceva! Cum poate un om să se bucure de chinurile altuia! Ce fel de îndepărtare de la Dumnezeu este necesară pentru acest lucru! Dar Dumnezeu nu respinge pe nimeni. Nici pe aceşti oameni. Ce fel de mijloace sunt necesare, pentru a deschide ochii unor asemenea oameni, pentru a le face limpede greşeala faptei lor? Să apreciez aceasta, nu pot! Numai un singur lucru îl ştiu sigur: Nu sunt niciodată pedepse! Chiar dacă în ochii neştiutori şi neâncrezători ai lumii arată </w:t>
      </w:r>
      <w:r>
        <w:rPr>
          <w:sz w:val="20"/>
        </w:rPr>
        <w:lastRenderedPageBreak/>
        <w:t>aceasta încă foarte mult astfel. Nu sunt niciodată pedepse, numai acordări de ajutor, care arată spre direcţia corectă, dacă cineva este dispus, să se conformeze şi să preia mesajul lor. Astfel vrea omul să se facă judecător peste Dumnezeu. El se simte blestemat sau cel puţin tratat nedrept şi îl înjură din cauza ‘pedepsei’ grele, pe care a pus-o Dumnezeu asupra lui. La aceasta numai că nu este el în stare, să vadă bunătatea nemărginită a lui Dumnezeu, care îi face astfel de-abia posibil, să găsească calea corectă şi totuşi să-şi păstreze voinţa lui liberă. Aceasta este marea dificultate. Dacă n-ar fi voinţa liberă, atunci ar fi pentru Dumnezeu un lucru uşor, să-l ia pe acesta la El într-o secundă, fără suferinţă, fără chin. Dar El ar fi distrus cu aceasta duhul său liber pentru totdeauna, ar fi făcut o fiinţă liberă să devină un sclav. Cine este în stare, să păşească pe calea cea îngustă, care duce printre decizia liberă a voinţei şi înadmisibila influenţare? Cine poate aprecia această drumeţie pe muchie şi cine poate să facă critică la adresa mijloacelor, pe care Dumnezeu le bagă în luptă? Dacă unul, căruia eu îi întind mâna, pentru că a căzut în apă, nu vrea să cuprindă această mână din îngâmfare, atunci eu totuşi nu sunt devină, dacă el se luptă cu înnecul. Pentru unul, care pleacă departe, poate probabil să pară aşa, de parcă eu l-am respins. Numai cel care stă aproape poate să mărturisească contrariul. De ce nu-l crede nimeni? Copilul poate fi supărat pe mâna, care îl trage repede şi dur din faţa maşinii care se apropie. Că el îi datorează acestei mâni viaţa, ştie numai cel ce vede - şi cel credincios.</w:t>
      </w:r>
    </w:p>
    <w:p>
      <w:pPr>
        <w:jc w:val="both"/>
        <w:rPr>
          <w:sz w:val="20"/>
        </w:rPr>
      </w:pP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Ieri a murit sora Gracia. De un timp îndelungat fusese ea bonavă, fără să se fi plâns vreodată chiar numai puţin. Eu ştiam, că ea avea dureri puternice, eu puteam să-i văd interiorul suferind, ceea ce exteriorul ei ascundea smerit. Tot ce făcea ea, era o rugăciune. Tot ce făcea ea, făcea ea pentru Dumnezeu. Intotdeauna se afla ea într-o legătură duhovnicească cu El şi îi mulţumea pentru suferinţa, pe care El i-o trimisese. Şi întotdeauna avea ea timp, şi totdeauna găsea ea cuvinte alintătoare pentru fiecare. Deja înainte cu o săptămână prevăzuse ea moartea ei. Un înger a venit la ea şi i-a spus: „Vino, Tatăl te aşteaptă!“ Ingerul n-a mai părăsit-o în această săptămână, a pregătit-o pentru viaţa nouă, moartea trupului şi ‘naşterea’ duhului. Cu trei ore înainte de moartea ei îşi luase ea rămas bun de la toţi, îl rugase umilă pe preot pentru a o spovedi. Ultimele ei cuvinte sunau ca o întărire prin jurământ: „Dragostea lui Dumnezeu este secretul Său. Secretele nu au niciodată obiceiul să se afle pe jos, pe stradă. Dar fiecăruia, care vine la El şi îl roagă pentru acestea, îi face cunoscute aceste secrete. Răul a încuiat uşa la camera Lui cu trei încuietori. Cheile la aceasta sunt: dragostea, smerenia şi răbdarea.“</w:t>
      </w:r>
    </w:p>
    <w:p>
      <w:pPr>
        <w:jc w:val="both"/>
        <w:rPr>
          <w:sz w:val="20"/>
        </w:rPr>
      </w:pPr>
      <w:r>
        <w:rPr>
          <w:sz w:val="20"/>
        </w:rPr>
        <w:t>Cu puţin timp înainte de moartea ei au apărut alţi doi îngeri. Ei au luat duhul ei de suflet în mijlocul lor şi l-au răpit, către lumină. O distanţă scurtă am putut eu să-i acompaniez, atunci au dispărut ei. Această înălţime încă n-o puteam urca. Pasărea a fost iarăşi liberă; însoţită de trei vulturi a zburat ea până în cel mai înalt cer. Ea nu se mai îngrijea de cuşca moartă, pe care toţi o plângeau.</w:t>
      </w:r>
    </w:p>
    <w:p>
      <w:pPr>
        <w:jc w:val="both"/>
        <w:rPr>
          <w:sz w:val="20"/>
        </w:rPr>
      </w:pP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Mama era deseori la mine. De un timp mă vizita ea aproape fiecare săpămână. Eu eram de asemenea adesea la ea în duh, vorbeam mult cu ea, îi dădeam putere. Eu puteam să şi izgonesc umbrele, care o chinuiau. La început de fiecare dată din nou. Cu timpul părea efectul să dureze tot mai mult, până ce ele s-au retras într-o bună zi pe deplin. Dragostea crescuse în ea şi forma împreună cu rugăciunea o înfăşurare protectoare în jurul ei. Intr-adevăr a fost ea tot timpul iarăşi conturbată de aceste duhuri rele, care o necăjeau cu atacurile lor şi cu dubiile lei, dar să se stabilească nu mai puteau ele. Şi dragostea tatălui înfăptuise odată acelaşi lucru şi îi procurase adesea linişte pentru un timp scurt, ore, în care ea era foarte ferictă cu tata. Să bage de seamă toate acestea nu putea mama. Dar ea simţea legătura, pe care o construisem către ea. Ea l-a preluat acum pe Dumnezeu în viaţa ei, găsise în sfârşit ceva pace. Dar trecutul ei o chinuia mereu. Reproşurile o făceau să sufere. Intr-o după amiază s-a prăbuşit ea, plângând.</w:t>
      </w:r>
    </w:p>
    <w:p>
      <w:pPr>
        <w:jc w:val="both"/>
        <w:rPr>
          <w:sz w:val="20"/>
        </w:rPr>
      </w:pPr>
      <w:r>
        <w:rPr>
          <w:sz w:val="20"/>
        </w:rPr>
        <w:t>„Eu ţi-am făcut ţie şi tatălui viaţa aşa de grea. Eu am fost aşa de fără dragoste şi egoistă Cum să pot eu să îndrept aceasta vreodată?“</w:t>
      </w:r>
    </w:p>
    <w:p>
      <w:pPr>
        <w:jc w:val="both"/>
        <w:rPr>
          <w:sz w:val="20"/>
        </w:rPr>
      </w:pPr>
      <w:r>
        <w:rPr>
          <w:sz w:val="20"/>
        </w:rPr>
        <w:t>Cu cât de mult drag i-aş fi ţinut acum mamei un discurs lung despre dragostea lui Dumnezeu, care nu trebuie niciodată să ierte, pentru că ea n-a acuzat niciodată. Dar pentru acest fapt nu eram eu în stare. Câteva gânduri alintătoare puteam eu să-i fac înţelese, şi aceasta merge deja destul de greu. Dar eu ştiam, ce vorbeam eu cu ea în duh, acest lucru dura probabil puţin mai mult, până ce îi păşea în conştientul ei, dar atunci devenea asta proprietatea ei. Aceasta venea atunci din ‘interior’ şi putea de aceea să fie înţeleasă mult mai repede decât gânduri străine în duscuţia normală.</w:t>
      </w:r>
    </w:p>
    <w:p>
      <w:pPr>
        <w:jc w:val="both"/>
        <w:rPr>
          <w:sz w:val="20"/>
        </w:rPr>
      </w:pPr>
      <w:r>
        <w:rPr>
          <w:sz w:val="20"/>
        </w:rPr>
        <w:t>„Cât de des nu îşi au obârşia gândurile în voi înşivă“, spuse Michael o dată. „Cei mai mulţi nu pot distinge gânduri străine de cele proprii. Ingerul vostru este încontinuu ocupat cu faptul, de a vă introduce gânduri, care vă arată calea cea adevărată. Aceasta este ceea, ce este adesea numită ca scrupule. Dar cât de uşor sunt acestea iaraşi aruncate cu uşurinţă! Un înger totuşi nu are puterea, să vă oblige spre bine, el doară nu poate pune voinţa voastră în afara stării de funcţiune. Pe de-o parte şoptesc umbrele neâncetat asupra voastră, vă confirmă în viciile şi patimile voastre, vă îndeamnă spre fapte ruşinoase şi crime, la care ele se desfătează atunci. De ce ascultă numai aşa de mulţi cu bună-voinţă de ele? Nici acestea nu sunt totuşi gândurile lor proprii.“</w:t>
      </w:r>
    </w:p>
    <w:p>
      <w:pPr>
        <w:jc w:val="both"/>
        <w:rPr>
          <w:sz w:val="20"/>
        </w:rPr>
      </w:pPr>
      <w:r>
        <w:rPr>
          <w:sz w:val="20"/>
        </w:rPr>
        <w:lastRenderedPageBreak/>
        <w:t>„Eu trebuie să-i  fiu tatălui  nesfârşit de mulţumitoare, că el a rămas la mine!“ Mama mă luase iarăşi înapoi din visele mele. „Eu nu i-aş fi putut ţine cu părere de rău, dacă el s-ar fi dus, dacă el n-ar mai fi putut suporta viaţa cu această femeie încăpăţânată, fără dragoste. Dar el era acela, care mi-a pregătit calea cu dragostea lui. Fără el n-aş fi găsit calea înapoi la Dumnezeu. Eu am şi visat tot timpul iarăşi despre tata, şi el este mereu aşa de iubitor şi răbdător ca înainte.“</w:t>
      </w:r>
    </w:p>
    <w:p>
      <w:pPr>
        <w:jc w:val="both"/>
        <w:rPr>
          <w:sz w:val="20"/>
        </w:rPr>
      </w:pPr>
      <w:r>
        <w:rPr>
          <w:sz w:val="20"/>
        </w:rPr>
        <w:t>Da, un mesaj era dragostea. El vorbea deseori în duh cu mama, cum îmi povestise Michael adesea. Nu conştient, cum puteam eu s-o fac acum. Dragostea face aceasta automatic. Şi mesajul ei ajunge totdeauna la destinaţie, chiar dacă asta durează câteodată pentru noţiunile noastre nesfârşit de mult, da chiar şi atunci, când pentru noi nu devine vizibil absolut nici un succes. Cândva odată sunt împrejurările favorabile, atunci iasă răsadul. Noi trebuie doar să dăm drumul prin călcare lavinelor noastre mici. Mari devin ele atunci singure. Cât de mulţi cedau astăzi atât de repede şi se despart, pentru că nimeni nu le poate pretinde, să trăiască împreună cu ‘aşa cineva“. Ei nu mai sunt dispuşi, să aducă jertfe, să dea un pas înapoi sau probabil să şi slujească o dată. Ei nu mai sunt dispuşi, să consimtă cu celălalt, să-l accepte pe deplin, să-l ajute la rezolvarea problemelor sale. Orbiţi de egoismul lor propriu văd ei numai greşelile sale (aşa zise). Dragostea a devenit demodată: autorealizare se numeşte cuvântul de deviză! Şi la aceasta este celălalt totuşi numai stânjenitor. El este doar ‘folosit’ ca un obiect, aşa de departe pe cât serveşte el propriilor interese şi dorinţe - şi după aceea este iarăşi aruncat.</w:t>
      </w:r>
    </w:p>
    <w:p>
      <w:pPr>
        <w:jc w:val="both"/>
        <w:rPr>
          <w:sz w:val="20"/>
        </w:rPr>
      </w:pPr>
      <w:r>
        <w:rPr>
          <w:sz w:val="20"/>
        </w:rPr>
        <w:t>Era aşa de frumos de a vedea, cum mama se schimbase. Ea se ruga mult şi îi ajuta pe ceilalţi aşa de mult pe cât putea. Lucruri materiale însemnau pentru ea cu mult mai puţin decât înainte. Dar acestea nu erau numai ‘comori pentru cer’, pe care ea le aduna. Şi aici şi acum îi mergea prin aceasta deja cu mult mai bine. Ea a devenit mai mulţumită. La toată munca şi suferinţa  sălăşluia totuşi o fericire tăcută în ea. Tata se bucura cu siguranţă foarte mult de acest fapt. El i-a arătat în vis, ca ea să nu aibă nostalgie după el în gânduri, ci să se ocupe de faptul, ca fraţii mei, care erau acum amândoi deja maturi şi aveau familii proprii, să poată găsi tot aşa calea cea dreaptă.</w:t>
      </w:r>
    </w:p>
    <w:p>
      <w:pPr>
        <w:jc w:val="both"/>
        <w:rPr>
          <w:sz w:val="20"/>
        </w:rPr>
      </w:pPr>
      <w:r>
        <w:rPr>
          <w:sz w:val="20"/>
        </w:rPr>
        <w:t>De multă răbdare şi dragoste va fi nevoie pentru acest lucru.</w:t>
      </w:r>
    </w:p>
    <w:p>
      <w:pPr>
        <w:jc w:val="both"/>
        <w:rPr>
          <w:sz w:val="20"/>
        </w:rPr>
      </w:pPr>
    </w:p>
    <w:p>
      <w:pPr>
        <w:jc w:val="both"/>
        <w:rPr>
          <w:sz w:val="20"/>
        </w:rPr>
      </w:pPr>
    </w:p>
    <w:p>
      <w:pPr>
        <w:jc w:val="center"/>
        <w:rPr>
          <w:b/>
          <w:sz w:val="20"/>
          <w:u w:val="single"/>
        </w:rPr>
      </w:pPr>
      <w:r>
        <w:rPr>
          <w:b/>
          <w:sz w:val="20"/>
          <w:u w:val="single"/>
        </w:rPr>
        <w:t>6</w:t>
      </w:r>
    </w:p>
    <w:p>
      <w:pPr>
        <w:jc w:val="center"/>
        <w:rPr>
          <w:b/>
          <w:sz w:val="20"/>
          <w:u w:val="single"/>
        </w:rPr>
      </w:pPr>
    </w:p>
    <w:p>
      <w:pPr>
        <w:jc w:val="center"/>
        <w:rPr>
          <w:sz w:val="20"/>
        </w:rPr>
      </w:pPr>
    </w:p>
    <w:p>
      <w:pPr>
        <w:jc w:val="both"/>
        <w:rPr>
          <w:sz w:val="20"/>
        </w:rPr>
      </w:pPr>
      <w:r>
        <w:rPr>
          <w:sz w:val="20"/>
        </w:rPr>
        <w:t>Incă o dată iarăşi trebuia eu să fiu dusă spentru analize în clinică, într-o clinică universitară, în care n-am mai fost niciodată. Eu vroiam mai întâi să mă opun, am realizat însă acuşi, că eu nu aveam nici o şansă; astfel m-am dat eu în mâinile destinului meu. Din timpul accidentului nu mai păşisem în nici o clinică, şi aceasta a fost în urmă cu o grămadă de ani. Deja de departe m-a cuprins un sentiment rău. Atunci când noi ne-am aflat în faţa porţii, m-am speriat eu foarte tare. Pentru prima dată de când puteam ‘vedea’, m-a cuprins o frică de nedescris. Era o imagine de caos. Duhurile morţilor în viaţă, ale animalelor şi oamenilor, toate deveniseră o masă în fierbere, neagră. Peste toate se afla un imens strigăt de ajutor duhovnicesc. Cum îi era cuiva posibil, să lucreze aici, fără să fie strivit  de aceasta? Două zile trebuia să rămân aici, îmi spuseră ei. Eu tremuram cu tot trupul. Nu-mi era posibil să meditez. Fără încetare mă loveau umbre, nu-mi lăsau nici cel mai mic loc de linişte. Eu l-am rugat pe Michael după ajutor, de-abia atunci mi-a reuşit, să-mi fac ceva spaţiu liber şi linişte cu crucea de lumină. Niciodată iarăşi nu mi-a mai fost efectul ei aşa de limpede conştient ca aici. Razele ei creau un zid, care mă înfăşura protector. Dar somnul nu era posibil. De îndată ce am fost lăsată în pace de către doctori, am căutat scăparea la Michael.</w:t>
      </w:r>
    </w:p>
    <w:p>
      <w:pPr>
        <w:jc w:val="both"/>
        <w:rPr>
          <w:sz w:val="20"/>
        </w:rPr>
      </w:pPr>
      <w:r>
        <w:rPr>
          <w:sz w:val="20"/>
        </w:rPr>
        <w:t>„Mulţi trebuie aici să-şi petreacă întreaga viaţă!“</w:t>
      </w:r>
    </w:p>
    <w:p>
      <w:pPr>
        <w:jc w:val="both"/>
        <w:rPr>
          <w:sz w:val="20"/>
        </w:rPr>
      </w:pPr>
      <w:r>
        <w:rPr>
          <w:sz w:val="20"/>
        </w:rPr>
        <w:t>Eu m-am uitat îndelung la doctori şi la surori. Ca prizonieri într-o citadelă a umbrelor arătau ei. Din toate părţile veneau ele şi trăgeau de ei, le sugeau tot din ei. Cine vroia aici să supravieţuiască, trebuia să aibă o adevărată natură de taur - sau să fie un sfânt. Eu puteam să-i văd pe unii dintre aceşti sfinţi. Rugăciunea şi dragostea îi înfăşurau ca un cort protector. Smeriţi serveau ei tuturor, ţineau tot timpul o bucată de pace în mâinile lor şi o împărţeau tuturor, care se întindeau să primească aceasta. Inţelegere, bunătate şi alintare îi înfăşurau şi pe pacienţii lor într-o mantauă protectoare. Energia, pe care ei o emanau mereu, curgea fără incetare ca adaos din sfera duhovnicesc-dumnezeiească, un izvor care niciodată nu seca pentru acela, care roagă şi se roagă pentru a primi aceasta.</w:t>
      </w:r>
    </w:p>
    <w:p>
      <w:pPr>
        <w:jc w:val="both"/>
        <w:rPr>
          <w:sz w:val="20"/>
        </w:rPr>
      </w:pPr>
    </w:p>
    <w:p>
      <w:pPr>
        <w:jc w:val="both"/>
        <w:rPr>
          <w:sz w:val="20"/>
        </w:rPr>
      </w:pPr>
      <w:r>
        <w:rPr>
          <w:sz w:val="20"/>
        </w:rPr>
        <w:t>Sub camera mea trebuia să se afle curtea de dinainte spre iad. Numai cu protecţia lui Michael am îndrăznit să mă duc acolo. Erau duhurile a zeci de mii de animale, care umpleau încăperile ca o mare spumegândă din lacrimi, frică şi reproş. Niciodată n-am văzut eu lucruri mai îngrozitoare, niciodată o suferinţă mai mare. La chinuri neimaginabile trebuiau aceste animale să fi fost puse. Era iadul! Creat printr-una dintre cele mai îngrozitoare crime ale omenirii, vivisecţia. Cu trupul viu, fără anestezie fuseseră multe dintre aceste animale operate. Dacă exista o şcoală pentru draci, aceasta de aici trebuia să fie. Duhurile animalelor, altfel finţe aşa de vioaie, erau desfigurate până la nerecunoaştere. Duhul animalelor nu se află nici pe departe aşa de strâns în trup ca la oameni. De aceea poate un animal să suporte mult mai uşor dureri ‘normale’. Un animal suferă de regulă la răniri şi boli nici pe departe aşa de tare ca un om. Şoarecele, cu care se joacă pisica, zebra, pe care a prins-o leul, musca, care a fost prinsă de păianjen, ele nu suferă la aceasta. Duhul lor se depărtează atât de departe de trup, că el rămân neturburate de aceasta. Numai chinuri ale schingiuirilor neomeneşti pot duce la animal la faptul, că duhul său este şi el inclus, că el suferă chinuri ale iadului şi este în aşa fel de desfigurat, cum eu am găsit aceasta aici.</w:t>
      </w:r>
    </w:p>
    <w:p>
      <w:pPr>
        <w:jc w:val="both"/>
        <w:rPr>
          <w:sz w:val="20"/>
        </w:rPr>
      </w:pPr>
      <w:r>
        <w:rPr>
          <w:sz w:val="20"/>
        </w:rPr>
        <w:t>„De ce? Pentru ce?“</w:t>
      </w:r>
    </w:p>
    <w:p>
      <w:pPr>
        <w:jc w:val="both"/>
        <w:rPr>
          <w:sz w:val="20"/>
        </w:rPr>
      </w:pPr>
      <w:r>
        <w:rPr>
          <w:sz w:val="20"/>
        </w:rPr>
        <w:t>Un răspuns la aceste întrebări nu este posibil.</w:t>
      </w:r>
    </w:p>
    <w:p>
      <w:pPr>
        <w:jc w:val="both"/>
        <w:rPr>
          <w:sz w:val="20"/>
        </w:rPr>
      </w:pPr>
      <w:r>
        <w:rPr>
          <w:sz w:val="20"/>
        </w:rPr>
        <w:lastRenderedPageBreak/>
        <w:t>„Aşa ca şi cum dintr-un război nu poate niciodată să iasă pace adevărată şi din nenorocirea altora niciodată fericire adevărată, astfel nici nu se lasă niciodată învinsă prin sufrinţa altora propria boală. Din durere, strâmtorare şi moarte - şi sau exact atunci când este vorba de animale - nu poate niciodată să fie născută sănătatea. Medicamente şi metode de operaţii, dezvoltate prin experienţe pe animale, pot fi la prima vedere pline de ajutor la multe boli. Per total însă pricinuiesc ele deja prin efectele lor adverse cu mult mai multă pagubă, decât sunt ele uitile, făcând cu totul abstracţie de urmările duhovnicesc-sufleteşti, care cântăresc încă cu mult mai greu. Moartea nu poate crea viaţă. Aceasta este lege!“ Lui Michael însuşi nu-i era uşor să rămână liniştit. Incă niciodată nu l-am văzut aşa de emoţionat. „Pentru nenumărat de multe suferinţe ale omenirii este responsabilă această crimă! Intr-adevăr însănătoşit prin aceasta n-a fost până acum încă nimeni!“</w:t>
      </w:r>
    </w:p>
    <w:p>
      <w:pPr>
        <w:jc w:val="both"/>
        <w:rPr>
          <w:sz w:val="20"/>
        </w:rPr>
      </w:pPr>
      <w:r>
        <w:rPr>
          <w:sz w:val="20"/>
        </w:rPr>
        <w:t>Noi nici măcar nu puteam acorda ajutor. Era îngrozitor! Eu eram bucuroasă, să plec iarăşi repede de acolo, de jos. Dar imaginile mi-au rămas o viaţă întreagă în amintire. Oscilaţiile îngrozitoare, care se răspândeau din acest loc, ţineau întreaga clinică ca prizonieră.</w:t>
      </w:r>
    </w:p>
    <w:p>
      <w:pPr>
        <w:jc w:val="both"/>
        <w:rPr>
          <w:sz w:val="20"/>
        </w:rPr>
      </w:pPr>
    </w:p>
    <w:p>
      <w:pPr>
        <w:jc w:val="both"/>
        <w:rPr>
          <w:sz w:val="20"/>
        </w:rPr>
      </w:pPr>
      <w:r>
        <w:rPr>
          <w:sz w:val="20"/>
        </w:rPr>
        <w:t>În dimineţa următoare am fost controlată de doctorul Stern. Din ‘greşeală’ era tot acel doctor, care m-a chinuit după naşterea, şi prima mea internare în spital. Dar de data aceasta am reuşit să înăbuş sentimentele de ură şi de reproş, da, am reuşit chiar să le schimb în dragoste.</w:t>
      </w:r>
    </w:p>
    <w:p>
      <w:pPr>
        <w:jc w:val="both"/>
        <w:rPr>
          <w:sz w:val="20"/>
        </w:rPr>
      </w:pPr>
      <w:r>
        <w:rPr>
          <w:sz w:val="20"/>
        </w:rPr>
        <w:t>„El este un prinzonier al meseriei sale“, mi-a spus Michael. „Ani întregi, deja de când şi-a început specializarea este expus acestor vibraţii. El însuşi a trebuit să facă experienţe pe animale. De mulţi ani i se spune, că aparatele sunt singurele, pe care el se poate baza. De intuiţie nu vorbeşte nimeni. Dumnezeu este în cel mai bun caz valabil pentru cărţile de poveşti. Această şcoală nu lasă o altă alternativă. Uită-te cu atenţie la doctorul Stern. El nu este rău. El este convins, că face ceea ce este drept. El este convins, că poate vindeca. Cine a învăţat o specializare cum este a sa, să aibă încredere doar în aparate, cine a învăţat, să se uite doar la partea bolnavă şi nu la întregul om, cine a învăţat, că nu se cade să îşi arate sentimentele, cine este după aceea aruncat fără Dumnezeu în spital, este expus permanent vibraţiilor nimicitoare şi negative, cine ‘bea’ ‘sângele’ animalelor de experienţă, pentru cine devine suferinţa o normalitate, cum poate acela să devină sentimental şi să-şi arate dragostea? Intreabă-te mai bine cum este posibil, că există încă atât de mulţi, care au mers prin această moară şi nu le sunt străine cuvintele dragoste şi ajutor, care pot să simtă şi la totul ce trebuie să facă, văd încă întregul om în faţa lor. În ei a primit Dumnezeu deja o locuinţă, chiar dacă ei deseori nu ştiu acest lucru.“</w:t>
      </w:r>
    </w:p>
    <w:p>
      <w:pPr>
        <w:jc w:val="both"/>
        <w:rPr>
          <w:sz w:val="20"/>
        </w:rPr>
      </w:pPr>
      <w:r>
        <w:rPr>
          <w:sz w:val="20"/>
        </w:rPr>
        <w:t>„Te costă acum mult curaj de sine, să te întorci înapoi în corpul tău şi să accepţi consultaţiile acelea dureroase, eu ştiu acest lucru! Dar să nu te mai întorci înapoi, ar însemna la fel ca şi o sinucidere. Tu ai înţeles acum, că durerea şi suferinţa nu este niciodată fără sens. Ele chinuiesc corpul într-adevăr, dar poartă totuşi întoteauna un mesaj. De obicei sună aşa: Intoarce-te! Tu te afli pe drumul greşit! ţine-te după ordinea dreaptă a lui Dumnezeu, şi fă-ţi griji refritoare la valorile spirituale! Cine vrea să-şi înghesuie spiritul în materia strâmtă, cine îl forţează, să se ocupe de satisfacerile trupeşti, cine îşi alege alimentele doar după gustul său, cine îi răpeşte spiritului său libertatea prin dependenţe, acela nu are voie să se mire că spiritul său suferă. Boala şi suferinţa sunt un strigăt de ajutor al spiritului şi avertizează omul, ca el să se întoarcă. Tabletele şi aparatele nu pot vindeca, da - ele nici măcar nu au voie! Sensul vieţii nu este, să treci prin toate cu un corp sănătos. Trebuie să vă dea mai mult ocazia, să progresaţi spiritual, să vă deschideţi dragostea. Acolo unde domină ura, supărarea, cearta, nemulţumirea şi invidia, nu poate să rămână un corp sănătos. Aceste vibraţii adânci şi negative schimbă în aşa fel vibraţiile proprii ale corpului, că acesta se îmbolnăveşte. Nu este o pedeapsă, ci un strigăt de ajutor: „Ceva nu este în regulă!“ Doar schimbarea gândirii, întoarcerea, îl poate însănătoşi din nou. Tabletele pot să amelioreze, dar ele nu pot să vindece! Cine se lasă ‘mâncat’ de frica sa, acela să fie mulţumit, atunci când boala îl avertizează şi vrea să-i spună: „Tu nu eşti corpul tău, tu eşti spiritul tău, nu-ţi face griji de corpul tău! Să nu-ţi fie teamă din cauza lui, ele este fără nici o importanţă! Indreaptă-ţi duhul spre Dumnezeu, şi teama se va evapora, deoarece nu va mai fi necesară!“ Doar trebuie înţeles acest mesaj! Trebuie să vrei să-l înţelegi! Boala nu este niciodată din greşeală, ea nu este provocată de bacterii şi viruşi. Boli infecţioase îi loveşte rareori pe unii. Există suficienţi oameni, care au supravieţuit leprei şi ciumii, cu toate că i-au ajutat pe cei bolnavi, fără a fi într-un fel protejaţi! Dragostea este un scut suficient. Ceea ce declanşează boala este propria comportare greşită, încălcarea ordinii dumnezeieşti. De abia atunci devine prosper terenul pentru bacterii şi viruşi. Dar din păcate majoritatea au pierdut această legătură. Ei nici măcar nu mai sunt capabili, să recunoască semnele cele mai evidente. SIDA este unul dintre aceste semne. Fiecare ştie, că, de regulă, se poate îmbolnăvi lumea de ea doar atunci, dacă îi dau frâu liber dorineţei trupeşti, în sexualitate deplasată sau în dependenţa de droguri. Şi în loc să înlăture motivele, să se întoarcă înapoi în ordinea dumnezeiască, se caută posibilităţi, să ducă drumul mai departe şi cu tot felul de mijloace şi elemente de siguranţă să scape de aşa zisa ‘pedeapsă’. Dacă ar fi aceasta o pedeapsă, atunci nu am putea fi de acord, dar am putea să înţelegem. Căci se poate ocoli o pedeapsă, dacă unii afirmă cu vocea tare, că sunt atât de inteligenţi. Dar pedepse nu există! Este doar o urmare a traiului de viaţă greşit. Şi aceasta nu se va putea ocoli de fel. Dar cel târziu atunci, când toate ieşirile sunt înfundate, cel târziu atunci ei vor observa, că există un drum mai simplu, care conduce tot timpul spre succes: să se întoarcă şi să recunoască din nou ordinea dumnezeiască.</w:t>
      </w:r>
    </w:p>
    <w:p>
      <w:pPr>
        <w:jc w:val="both"/>
        <w:rPr>
          <w:sz w:val="20"/>
        </w:rPr>
      </w:pPr>
    </w:p>
    <w:p>
      <w:pPr>
        <w:jc w:val="both"/>
        <w:rPr>
          <w:sz w:val="20"/>
        </w:rPr>
      </w:pPr>
      <w:r>
        <w:rPr>
          <w:sz w:val="20"/>
        </w:rPr>
        <w:t>Cum poate vindeca un doctor o boală dacă nu-i cunoaşte cauza? Este aproximativ aşa, ca şi cum  cineva ar încearca să extermine o cârtiţă , prin faptul că îi distruge muşuroiul. Mâine îi va da din nou ocazia s-o facă. Dacă astăzi ‘vindeci’ stomacul, mâine va fi afectată inima, sau intestinul, sau ...! Tu poţi distruge oricâte muşuroaie vrei, se vor înfiinţa tot timpul altele. Incetează doar atunci, când cârtiţa este prinsă. De aceea vindecă-ţi spiritul! Şi atunci tu nu mai trebuie să-ţi faci griji din pricina trupului!</w:t>
      </w:r>
    </w:p>
    <w:p>
      <w:pPr>
        <w:jc w:val="both"/>
        <w:rPr>
          <w:sz w:val="20"/>
        </w:rPr>
      </w:pPr>
      <w:r>
        <w:rPr>
          <w:sz w:val="20"/>
        </w:rPr>
        <w:lastRenderedPageBreak/>
        <w:t>Chiar şi mulţi dintre cei ce vindecă spiritul merg drumul greşit. Dacă îi laşi pe aceşti şarlatani deoparte, atunci mulţi se limitează să vindece cu duhul corpul. Doar puţini sunt în stare, să înlăture cauzele spirituale. Doar acest lucru conduce spre o vindecare permanentă.</w:t>
      </w:r>
    </w:p>
    <w:p>
      <w:pPr>
        <w:jc w:val="both"/>
        <w:rPr>
          <w:sz w:val="20"/>
        </w:rPr>
      </w:pPr>
      <w:r>
        <w:rPr>
          <w:sz w:val="20"/>
        </w:rPr>
        <w:t>Dacă cere unul mulţi bani pentru munca sa, atunci tu poţi să fi sigur, că nu are puterea dumnezeiască, cu care el te vindecă. Daruri spirituale nu se pot vinde. Dumnezeu nu se lasă plătit şi uneltele sale nici atât. Acest lucru este valabil pentru toate darurile spirituale. Dacă cineva a primit de la Dumnezeu harul, ca el să poată vedea sau să simtă în viitor, atunci acesta îl va dărui, adică îl va da doar ca să se poată întreţine. Banii sunt cea mai bună şi cea mai eficientă descoperire a diavolului, şi cine se joacă cu focul, nu are voie să se minuneze, dacă se arde din greşeală la degete.</w:t>
      </w:r>
    </w:p>
    <w:p>
      <w:pPr>
        <w:jc w:val="both"/>
        <w:rPr>
          <w:sz w:val="20"/>
        </w:rPr>
      </w:pPr>
      <w:r>
        <w:rPr>
          <w:sz w:val="20"/>
        </w:rPr>
        <w:t>Cât de puţini sunt capabili, să găsească cauza şi să vindece într-adevăr duhul! Mulţi care vindecă duhul, cât şi doctrori, afirmă că ei pot vindeca absolut totul. Mulţumită Domnului nu sunt ei capabili de aceasta! Ei ar lua atunci omului ultima şansă, care i-ar forţa întoarcerea. Pentru mulţi a fost boala lor motivul, prin care ei au renunţat la tot ce este material şi s-au îndreptat spre Dumnezeu. Sau ce s-ar fi întâmplat, dacă Inanda Rama te-ar fi vindecat? El ţi-ar fi luat ceva! Deoarece pentru tine este importantă aceasta’boală’, da ’este vitală’. Ea a devenit cel mai bun prieten al tău. Fără această boală nu ai fi avut şansa, să te dezvolţi mai departe. Distracţiile, graba şi lenea te-ar fi cuprins şi ţi-ar fi blocat drumul spiritual. Şi fără ocazia de a învăţa umilinţa, dragostea şi răbdarea, nu te-ai afla tu astăzi aici. Sau uită-te la ceilaţi handicapaţi, pe care tu îi cunoşti deja. Pentru toţi este importantă ‘boala’ lor, ea îşi are rostul ei!“</w:t>
      </w:r>
    </w:p>
    <w:p>
      <w:pPr>
        <w:jc w:val="both"/>
        <w:rPr>
          <w:sz w:val="20"/>
        </w:rPr>
      </w:pPr>
      <w:r>
        <w:rPr>
          <w:sz w:val="20"/>
        </w:rPr>
        <w:t>Da - fiecare dintre noi putea să fie mulţumit pentru boala sa, care oferea spiritului mijloacele ca el să se dezvolte şi să înveţe, ceea ce un ‘om sănătos’ învaţă doar foarte greu. Este o treaptă de dezvoltare. Cum un fluture trebuie să fie întâi o omidă, pentru ca să se poată dezvolta, aşa apare şi în dezvoltarea omului un punct, unde o boală face posibile experienţe, care altfel nu se pot face. Pentru unul sănătos, care nu vrea, să se uite în spatele lucrurilor, pot să sune aceste cuvinte puţin ciudate. Dar spiritul stă peste toate.</w:t>
      </w:r>
    </w:p>
    <w:p>
      <w:pPr>
        <w:jc w:val="both"/>
        <w:rPr>
          <w:sz w:val="20"/>
        </w:rPr>
      </w:pP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Matthias are de abia cinci ani, şi este paralizat spastic şi surdo-mut. Atunci când el a venit la noi, mi s-a ‘prezentat’ mie aşa: „Am învăţat să ajut. Este ceva frumos, ceva satisfăcător. Este bine, dacă poţi ajuta pe cineva. Acum trebuie să învăţ, ca eu să mă las ajutat. Acest lucru este cu mult mai greu. În acelaşi timp pot să le dau altora posibilitatea să ajute.“ Da, să te laşi ajutat, este cu mult mai greu, decât să ajuţi. Dar fiecare, care vrea să ajute, are nevoie de cineva, care este pregătit, să se lase ajutat. Şi exact acesta este motivul a multor boli.</w:t>
      </w:r>
    </w:p>
    <w:p>
      <w:pPr>
        <w:jc w:val="both"/>
        <w:rPr>
          <w:sz w:val="20"/>
        </w:rPr>
      </w:pPr>
      <w:r>
        <w:rPr>
          <w:sz w:val="20"/>
        </w:rPr>
        <w:t xml:space="preserve">Părinţii lui nu au vrut să fie în preajma lor o astfel ‘de pocitanie’. Până acum s-a ocupat bunica sa cu multă dragoste de el, i-a dat căldura necesară unui om cu handicap, cu toate că ea era foarte grav bolnavă şi de abia mai putea să meargă. Sau poate că chiar din acest motiv? De la Michael ştiam, că o astfel de legătură, cum au construit-o ei doi, va ţine pe veci. Nici o furtună nu o va putea rupe vreodată. Acestea sunt fructele spiritului, pe care noi trebuie să le adunăm aici, pentru a putea trăi dincolo cu ele. Bani nu a putut până acum să ia nimeni cu el. Dar acum a avut voie bunica lui să părăsească acest pământ. Aşa a ajuns Matthias la noi. Spiritul său era mai liber decât la ceilalţi. Eu puteam să mă ‘înţeleg’ bine cu el, chiar şi atunci când el era treaz. Duhul moltor oameni cu handicap nu este aşa de strâns legat de corp, ca şi la oamenii ‘normali’. Acesta este şi motivul, că mulţi dintre ei nu simt aşa de tare durerea, ca şi oamenii ‘normali’. Spiritul lor este mai distanţiat, el nu trebuie să se identifice cu corpul, deoarece dorinţele lumeşti, materialul, graba şi stresul nu îl obligă. Acestea sunt unele din acele ‘drepturi’ pe care un om cu handicap le are. Dar pe de altă parte ei suportă multe lucruri. Pentru sine, pentru a înainta o bucată pe drumul lor greu, dar şi pentru alţii, ca să le dea ocazia ca să ajute şi să le deschidă ochii cu mesajul lor mut: </w:t>
      </w:r>
    </w:p>
    <w:p>
      <w:pPr>
        <w:jc w:val="both"/>
        <w:rPr>
          <w:sz w:val="20"/>
        </w:rPr>
      </w:pPr>
      <w:r>
        <w:rPr>
          <w:sz w:val="20"/>
        </w:rPr>
        <w:t>„Nu corpul este ceea ce valorează, el este imperfect şi trecător, important este să poţi trece peste el. Doar duhul rămâne pe veci, important este să-l laşi să crească!“</w:t>
      </w:r>
    </w:p>
    <w:p>
      <w:pPr>
        <w:jc w:val="both"/>
        <w:rPr>
          <w:sz w:val="20"/>
        </w:rPr>
      </w:pPr>
    </w:p>
    <w:p>
      <w:pPr>
        <w:jc w:val="both"/>
        <w:rPr>
          <w:sz w:val="20"/>
        </w:rPr>
      </w:pPr>
    </w:p>
    <w:p>
      <w:pPr>
        <w:jc w:val="center"/>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Iarăşi am păşit alături de Michael drumul strâmt de pădure în jos, pe lângă cascada de apă, spre micul lac, lângă care stăteam noi deseori. Pentru prima oară am observat, că florile erau întotdeauna înflorite, pomii aveau întotdeauna fructe, era tot timpul plăcut şi cald, totul era minunat, fără ca eu să fi observat vreodată că ploua. Atunci când eu m-am gândit foarte bine la întrebare, pentru ca eu să nu mă blamez prea tare, a început Michael să-mi zâmbească.</w:t>
      </w:r>
    </w:p>
    <w:p>
      <w:pPr>
        <w:jc w:val="both"/>
        <w:rPr>
          <w:sz w:val="20"/>
        </w:rPr>
      </w:pPr>
      <w:r>
        <w:rPr>
          <w:sz w:val="20"/>
        </w:rPr>
        <w:t>„Nu există iarnă la Dumnezeu. Totul este plin de viaţă. Intotdeauna! Nimic nu este trecător, nimic nu se poate ofili. Totul este întoteauna în floarea vieţii. Ploaia, soarele şi hrana este necesară doar pentru lumea materială. Lumea spirituală este Hristos întru totul. Puterea Sa pătrunde în totul, de la El trăieşte tot ce este. Sora Garcia ar putea să-ţi povestească câte ceva.“</w:t>
      </w:r>
    </w:p>
    <w:p>
      <w:pPr>
        <w:jc w:val="both"/>
        <w:rPr>
          <w:sz w:val="20"/>
        </w:rPr>
      </w:pPr>
      <w:r>
        <w:rPr>
          <w:sz w:val="20"/>
        </w:rPr>
        <w:t>O mână m-a atins uşor pe umăr. Eu m-am întors. Un înger tânăr stătea în faţa mea.</w:t>
      </w:r>
    </w:p>
    <w:p>
      <w:pPr>
        <w:jc w:val="both"/>
        <w:rPr>
          <w:sz w:val="20"/>
        </w:rPr>
      </w:pPr>
      <w:r>
        <w:rPr>
          <w:sz w:val="20"/>
        </w:rPr>
        <w:t>„Sora Garcia, cum aţi ajuns aici!“</w:t>
      </w:r>
    </w:p>
    <w:p>
      <w:pPr>
        <w:jc w:val="both"/>
        <w:rPr>
          <w:sz w:val="20"/>
        </w:rPr>
      </w:pPr>
      <w:r>
        <w:rPr>
          <w:sz w:val="20"/>
        </w:rPr>
        <w:lastRenderedPageBreak/>
        <w:t>Ea a început să zâmbească. „Acest lucru te-aş putea întreba şi eu pe tine.“</w:t>
      </w:r>
    </w:p>
    <w:p>
      <w:pPr>
        <w:jc w:val="both"/>
        <w:rPr>
          <w:sz w:val="20"/>
        </w:rPr>
      </w:pPr>
      <w:r>
        <w:rPr>
          <w:sz w:val="20"/>
        </w:rPr>
        <w:t>Da, acest lucru era adevărat.</w:t>
      </w:r>
    </w:p>
    <w:p>
      <w:pPr>
        <w:jc w:val="both"/>
        <w:rPr>
          <w:sz w:val="20"/>
        </w:rPr>
      </w:pPr>
      <w:r>
        <w:rPr>
          <w:sz w:val="20"/>
        </w:rPr>
        <w:t>„Michael, de mult am vrut eu să te întreb ceva. Eu cunosc acum câteva feluri de boli. Sensul lor, posibilităţile lor. Dar ce sens a avut suferinţa sorei Garcia? Ea a ajuns aşa de departe în legătura ei cu Dumnezeu, că nu a mai avut nevoie de boală, pentru a găsi drumul cel bun.“</w:t>
      </w:r>
    </w:p>
    <w:p>
      <w:pPr>
        <w:jc w:val="both"/>
        <w:rPr>
          <w:sz w:val="20"/>
        </w:rPr>
      </w:pPr>
      <w:r>
        <w:rPr>
          <w:sz w:val="20"/>
        </w:rPr>
        <w:t>„Da, acest lucru este adevărat! La Dumnezeu există mai multe posibilităţi, şi aceasta este una dintre ele.“</w:t>
      </w:r>
    </w:p>
    <w:p>
      <w:pPr>
        <w:jc w:val="both"/>
        <w:rPr>
          <w:sz w:val="20"/>
        </w:rPr>
      </w:pPr>
      <w:r>
        <w:rPr>
          <w:sz w:val="20"/>
        </w:rPr>
        <w:t>„Eu am avut voie să sufăr, dragă Barbara. A fost o milostivire din partea lui Dumnezeu. Nu pentru mine am răbdat eu, ci pentru alţii. Aşa cum Iisus a suferit în mare pentru noi toţi, aşa am avut eu voie să sufăr puţin pentru câţiva. Şi nu sunt chiar atât de puţini, care se roagă pentru această milă şi o şi primesc.“</w:t>
      </w:r>
    </w:p>
    <w:p>
      <w:pPr>
        <w:jc w:val="both"/>
        <w:rPr>
          <w:sz w:val="20"/>
        </w:rPr>
      </w:pPr>
      <w:r>
        <w:rPr>
          <w:sz w:val="20"/>
        </w:rPr>
        <w:t>Secretos s-a uitat ea la Michael. Acesta a dat afirmativ din cap.</w:t>
      </w:r>
    </w:p>
    <w:p>
      <w:pPr>
        <w:jc w:val="both"/>
        <w:rPr>
          <w:sz w:val="20"/>
        </w:rPr>
      </w:pPr>
      <w:r>
        <w:rPr>
          <w:sz w:val="20"/>
        </w:rPr>
        <w:t>„Şi tu eşti una dintre aceia.“</w:t>
      </w:r>
    </w:p>
    <w:p>
      <w:pPr>
        <w:jc w:val="both"/>
        <w:rPr>
          <w:sz w:val="20"/>
        </w:rPr>
      </w:pPr>
      <w:r>
        <w:rPr>
          <w:sz w:val="20"/>
        </w:rPr>
        <w:t>„Eu?“</w:t>
      </w:r>
    </w:p>
    <w:p>
      <w:pPr>
        <w:jc w:val="both"/>
        <w:rPr>
          <w:sz w:val="20"/>
        </w:rPr>
      </w:pPr>
      <w:r>
        <w:rPr>
          <w:sz w:val="20"/>
        </w:rPr>
        <w:t>„Da! Nici tu nu mai ai nevoie de durerile tale pentru dezvoltarea ta. Dar tu le suporţi în linişte şi cu devotament. Exact aceasta este, ce eu am vrut să spun.“</w:t>
      </w:r>
    </w:p>
    <w:p>
      <w:pPr>
        <w:jc w:val="both"/>
        <w:rPr>
          <w:sz w:val="20"/>
        </w:rPr>
      </w:pPr>
      <w:r>
        <w:rPr>
          <w:sz w:val="20"/>
        </w:rPr>
        <w:t>„Dar cum este posibil? Fiecare trebuie să-şi meargă propriul drum. Nu poate să i se socotească lui meritele altora. Acest lucru ar înlătura doar voinţa sa liberă.“</w:t>
      </w:r>
    </w:p>
    <w:p>
      <w:pPr>
        <w:jc w:val="both"/>
        <w:rPr>
          <w:sz w:val="20"/>
        </w:rPr>
      </w:pPr>
      <w:r>
        <w:rPr>
          <w:sz w:val="20"/>
        </w:rPr>
        <w:t>„Este unul dintre secretele lui Dumnezeu, care este foarte greu de înţeles. Nici eu nu sunt în stare, să înţeleg aceasta întru totul. Chiar şi cele mai înalte duhuri nu ştiu totul. Duhurile cresc tot timpul în înţelepciunea lor, şi nemărginita înţelepciune a lui Dumnezeu este suficientă pentru vecii vecilor. Dar ceea, ce ei nu înţeleg, aceea acceptă ei umili şi credincioşi. Prin aceasta se diferenţiază ei enorm de mult făţă de voi oamenii. Ei ştiu, că pot să aibă încredere în Dumnezeu, că se pot baza pe El. Dumnezeu n-a pus încă niciodată vreuna dintre legile Sale în afara valabilităţii, şi El nici nu va face aceasta vreodată, nici cea mai neânsemnată. Desigur ar fi El în stare de acest lucru, şi desigur ar putea El cu aceasta să grăbească foarte imens dezvoltarea făpturii. Dar El n-o face. El a creat pentru făptura Sa legi clare şi drepte, şi El se ţine de acestea. Dacă ar face El o dată o excepţie, niciodată iarăşi nu s-ar putea baza făpturile Lui pe deplin pe El. ştii tu acum, ce înseamnă a ‘crede’? Tu poţi deci să fii pe deplin sigură, că El ştie să folosească rugăciunea şi suferinţa, care sunt jertfite pentru alţii, în aşa fel, încât să fie pline de ajutor, fără a pune voinţa liberă în afara valabilităţii. Ai încredere în El!“</w:t>
      </w:r>
    </w:p>
    <w:p>
      <w:pPr>
        <w:jc w:val="both"/>
        <w:rPr>
          <w:sz w:val="20"/>
        </w:rPr>
      </w:pPr>
      <w:r>
        <w:rPr>
          <w:sz w:val="20"/>
        </w:rPr>
        <w:t>Eu eram fericită. Handicapul meu, acesta era important şi necesar pentru mine. Acest lucru îl ştiam bine. Dar durerile, care au devenit în ultimul timp tot mai puternice, m-au chiunuit cu dubii. Pentru că eu nu puteam înţelege sensul lor, le-am considerat în secret deja ca fiind fără sens. O, cât de neâncrezători suntem noi totuşi! Aşadar, deoarece eu ştiam, că ele le serveau altora ca ajutor, mă bucuram eu din această cauză. În ultimul timp am avut eu voie să le acord câtorva ajutor şi am putut să schimb unele lucruri în împrejurimea mea. Bătrânei administratoare i-am îndepărtat povara ei. Eu trebuia, ce-i drept, să mă ocup fiecare zi din nou de aceasta, pentru că ea nu era nici pe departe îndeajuns de puternică, să reziste la atacurile umbrelor. Dar ea făcea încontinuu progrese mici. Ea devenise mai prietenoasă, gata să dea ajutor, când se ruga, era ea şi în interior participantă la aceasta. Foarte încet, aproape neobservat construise ea un câmp în jurul ei, care nu mai lăsa aşa uşor să vină la suprafaţă sentimente şi gânduri negative. Ea nu ştia motivul, dar ea băga de seamă, că era ceva de faţă, ce îi făcea treaba mai uşoară. Atunci s-a trezit binele din ea, şi ea lucra cu toată forţa în ceea ce privea persoana ei. Treaba în ceea ce priveşte persoana proprie, aceasta n-o poate prelua nimeni de la tine, căci, altfel, s-ar fi spus totuşi cu voinţa liberă. Intr-adevăr sunt deseori piedici prezente, care par de netrecut. Insă, de îndată ce începe munca în ceea ce priveşte persoana proprie, de îndată ce este inteprinsă încercarea serioasă, să te schimbi, să dai sentimentele şi gândurile negative proprii în schimbul dragostei şi pentru Iisus Hristos, atunci şi este cineva de faţă, care alungă piedicile din cale. Probabil nu mâine, probabil nici poi-mâine. Câteodată va fi necesar, să rezişti mult timp, pentru că şi voinţa şi răbdarea vor să fie antrenate. Nimeni nu le poate primi ca cadou. Poarta de la închisoare, pe aceea o vor deschide alţii, dacă o zguduieşti destul de mult timp. Dar dus afară nu vei fi, trebuie să mergi totuşi singur.</w:t>
      </w: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şi Erwin făcuse progrese imense. El era numai uşor handicapat corporal, suferea însă de o schizofrenie pronunţată, de la al treilea an de viaţă al său. Această despicare a personalităţii era aşa de puternică, că el trebuia mereu să ia medicamente de liniştire. Prin aceasta devenea el însă aşa de redus, că nu mai era în stare, să-şi folosească mintea, să ia decizii de unul singur. El devenise un sclav. În starea normală era el un băiat drăguţ, care făcea totul pentru altcineva. Când avea crizele lui, era el Napoleon. Fiecare era duşmanul lui, şi el ataca cu toate, ce îi erau la îndemână. Faţa lui, înfăţişarea lui, ba chiar întreaga lui fiinţă se schimba de fiecare dată pe deplin. Chiar şi limba suna altfel.</w:t>
      </w:r>
    </w:p>
    <w:p>
      <w:pPr>
        <w:jc w:val="both"/>
        <w:rPr>
          <w:sz w:val="20"/>
        </w:rPr>
      </w:pPr>
      <w:r>
        <w:rPr>
          <w:sz w:val="20"/>
        </w:rPr>
        <w:t>Când am văzut eu pentru prima dată, ceea ce se întâmpla aici, nu vroiam să cred aceasta. Prea fantastic era ceea, ce văzusem eu. Nici nu mi-a fost limpede legătura logică. Astfel, l-am rugat pe Michael după un sfat. „Tu ai văzut totuşi corect“, îmi răspunse el. „Sunt într-adevăr două duhuri, care se ceartă pentru trupul lui. Duhul băiatului şi un altul, care reuşise, să se transpună aşa de tare în corp, că băiatul nu mai poate scăpa de el din puterea proprie. La aceasta îi iau medicamentele, pe care trebuie să le ia mereu, încă şi ultima şansă de reuşită.“</w:t>
      </w:r>
    </w:p>
    <w:p>
      <w:pPr>
        <w:jc w:val="both"/>
        <w:rPr>
          <w:sz w:val="20"/>
        </w:rPr>
      </w:pPr>
      <w:r>
        <w:rPr>
          <w:sz w:val="20"/>
        </w:rPr>
        <w:t>„Dar - cum este aceasta posibil?“</w:t>
      </w:r>
    </w:p>
    <w:p>
      <w:pPr>
        <w:jc w:val="both"/>
        <w:rPr>
          <w:sz w:val="20"/>
        </w:rPr>
      </w:pPr>
      <w:r>
        <w:rPr>
          <w:sz w:val="20"/>
        </w:rPr>
        <w:t xml:space="preserve">„Prin anumite întâmplări importante poate duhul să se îndepărteze foarte departe de trup. Dacă atunci un alt duh se face în acest timp stăpân pe trupul lui, poate să se întâmple, că, la reântorcerea lui, el nu mai poate să scape de </w:t>
      </w:r>
      <w:r>
        <w:rPr>
          <w:sz w:val="20"/>
        </w:rPr>
        <w:lastRenderedPageBreak/>
        <w:t>oaspetele nepoftit. Predomină atunci o luptă continuă între cei doi. Când unul câştigă, atunci el stapâneşte peste trup. Când celălalt câştigă pentru un timp supremaţia, atunci trebuie trupul să-l asculte. Deoarece totuşi şi reliefele corporale sunt dependente de duh, se schimbă atunci adesea şi întreaga înfăţişare de aspect a acestui om regretabil. Numai că aici este situaţia ca şi la toate: ceea ce nu vezi, aceea nici nu crezi. O mare parte dintre aceia, care îşi duc existenţa lor jalnică prin sanatoriile psihiatrice, face parte dintre aceştia. Despicare a personalităţii o numesc psihologii. Ei nici măcar nu ştiu, cât de multă dreptate au ei cu acest cuvânt. Există şi cazuri, unde se stabiliesc duhul sau duhurile aşa de puternic în trup, că stăpânul de drept nu mai poate absolut de loc să vină înapoi. Nici aceasta nu este aşa de rar. Dacă duhul părăseşte inconştient trupul, deci în somn, nu se poate întâmpla nimic. Trupul este păzit ca un rege. Aceasta este una dintre sarcinile noastre. Şi noi suntem de încredere! Dacă însă duhul se depărtează conştient de trup, atunci trebuie şi un act conştient să-l protejeze! Aceasta este o lege şi este în legătură cu decizia liberă a voinţei. De aceea este atât de important, ca tu să te îngrijeşti de o protecţie înainte de fiecare meditaţie: prin rugăciune şi prin crucea de lumină! Există şi alte posibilităţi, care le utilizează mai ales vrăjitorii de magie neagră. Aceste două sunt însă cele mai puternice, şi tu te poţi întotdeauna şi pe deplin încrede în acestea. Mulţi aşa numiţi mediumi au plătit deja cu ‘pierderea’ trupului lor această neglijare în măreţia lor proprie sau în nesocotinţa lor. Viaţa, pe care o poartă atunci ca ‘nebuni’, nici măcar nu mai merită acest nume. Este o moarte vie, pe care o suferă. Eu vreau să-ţi arăt, care a fost la Erwin motivul.“</w:t>
      </w:r>
    </w:p>
    <w:p>
      <w:pPr>
        <w:jc w:val="both"/>
        <w:rPr>
          <w:sz w:val="20"/>
        </w:rPr>
      </w:pPr>
      <w:r>
        <w:rPr>
          <w:sz w:val="20"/>
        </w:rPr>
        <w:t>În succesiuni rapide am văzut eu atunci imagini din copilăria lui. Tatăl său a căzut pradă alcolului. Intotdeauna, când el bea, bătea întreaga lui familie, şi pe micuţul Erwin. De două ori fusese el deja în spital din această cauză, la un an şi jumătate şi la doi ani. Prima oară fusese el presărat de sus până jos cu vânătăi; el ar fi căzut jos pe scări, se spunea. A doua oară avusese el ruptă mâna - o cădere la joacă pe stradă. Atunci când el cu cei aproape trei ani ai săi făcea în pat noaptea, s-a pierdut tatăl său pe deplin cu firea. El l-a băgat în cada de baie în apa rece şi l-a ţinut aşa de mult sub apă, până ce devenise el inconştient. Atunci s-a întâmplat aceasta. Duhul său nu putuse suferi acest şoc şi se depărtase dintr-o dată foarte departe de trup. Aşadar - una dintre multele umbre, pe care tatăl său le purta mereu cu el, s-a făcut de îndată stăpân pe trupul său. Lui Erwin i-a reuşit, ce-i drept, încă reântoarcerea, dar el nu mai era singur. Nici urmă de căinţă n-a arătat tatăl său. Şi bătăile le putea el acoperi. Erwin a ajuns într-o casă de copii, şi cazul a fost încheiat.</w:t>
      </w:r>
    </w:p>
    <w:p>
      <w:pPr>
        <w:jc w:val="both"/>
        <w:rPr>
          <w:sz w:val="20"/>
        </w:rPr>
      </w:pPr>
      <w:r>
        <w:rPr>
          <w:sz w:val="20"/>
        </w:rPr>
        <w:t>„Cinci sute de mii de copii sunt fiecare an maltrataţi numai în Germania“, îmi spuse Michael. „Dintre aceştia trebuie peste o sută de mii îngrijiţi staţionar în spital. Insă cele mai multe cazuri sunt muşamalizate şi sunt date drept accidente. Şi atunci sunt oameni, care încă îl mai numesc pe diavol o înfăţişare din poveşti !“</w:t>
      </w:r>
    </w:p>
    <w:p>
      <w:pPr>
        <w:jc w:val="both"/>
        <w:rPr>
          <w:sz w:val="20"/>
        </w:rPr>
      </w:pPr>
      <w:r>
        <w:rPr>
          <w:sz w:val="20"/>
        </w:rPr>
        <w:t>O înfăţişare din poveste foarte vie, îmi pare mie.</w:t>
      </w:r>
    </w:p>
    <w:p>
      <w:pPr>
        <w:jc w:val="both"/>
        <w:rPr>
          <w:sz w:val="20"/>
        </w:rPr>
      </w:pPr>
      <w:r>
        <w:rPr>
          <w:sz w:val="20"/>
        </w:rPr>
        <w:t>Intrebătoare am privit la Michael; el dădea numai din cap, şi de atunci m-am ocupat fiecare zi intensiv de Erwin. Eu încercam să-l îmbulzesc în afară pe duşmanul lui, l-am ‘împroşcat’ cu cruci de lumină şi am avut succes foarte repede. Deja prima dată a pierdut el de îndată stăpânirea asupra trupului. El devenea vizibil tot mai mult fără vlagă. Impotrivirea lui periodică era numai o bătălie de retragere. Puţine săptămâni după aceea s-a săvârşit. Pe deplin ostenit trebuia el să se retragă.</w:t>
      </w:r>
    </w:p>
    <w:p>
      <w:pPr>
        <w:jc w:val="both"/>
        <w:rPr>
          <w:sz w:val="20"/>
        </w:rPr>
      </w:pPr>
      <w:r>
        <w:rPr>
          <w:sz w:val="20"/>
        </w:rPr>
        <w:t>„Lumina învinge întotdeauna“, îmi spuse Michael, „chiar dacă câteodată durează mult, chiar dacă câteodată se retrage pe deplin, pentru a avea atunci un cu atât mai mare succes cu un atac prin surprindere.“</w:t>
      </w:r>
    </w:p>
    <w:p>
      <w:pPr>
        <w:jc w:val="both"/>
        <w:rPr>
          <w:sz w:val="20"/>
        </w:rPr>
      </w:pPr>
      <w:r>
        <w:rPr>
          <w:sz w:val="20"/>
        </w:rPr>
        <w:t>Să sperăm, că ea se întoarce acuşi iarăşi înapoi în această lume! Erwin în orice caz era vindecat.</w:t>
      </w:r>
    </w:p>
    <w:p>
      <w:pPr>
        <w:jc w:val="both"/>
        <w:rPr>
          <w:sz w:val="20"/>
        </w:rPr>
      </w:pPr>
      <w:r>
        <w:rPr>
          <w:sz w:val="20"/>
        </w:rPr>
        <w:t>„Noile medicamete şi-au făcut efectul foarte repede“, erau de părere doctorii. „Pentru siguranţă ar trebui el să le mai ia încă câţiva ani, ca o recidivă să poată fi înlăturată.“</w:t>
      </w:r>
    </w:p>
    <w:p>
      <w:pPr>
        <w:jc w:val="both"/>
        <w:rPr>
          <w:sz w:val="20"/>
        </w:rPr>
      </w:pPr>
      <w:r>
        <w:rPr>
          <w:sz w:val="20"/>
        </w:rPr>
        <w:t>Dar neglijenţa şi dezordine nu sunt întotdeauna negative. În acest caz i-au făcut lui Erwin posibil, să ducă acuşi o viaţă destul de normală. Handicapul lui corporal uşor nu ieşea mai departe în evidenţă. Eu eram peste măsură de bucuroasă, numai întrebarea „De ce“ mă mai preocupa. Că nu există coincidenţă, ştiu eu, şi că nu era o pedeapsă, şi pe aceasta o ştiam. Când ne-a părasit Erwin - el împlinise atunci vârsta de opstsprezece ani şi putea bine să se ţină pe cont propriu - am văzut eu dintr-o dată un bărbat în faţa mea, care îndemna un prieten la băut într-o rundă veselă. Mereu din nou el îl prelucra, îl numea un slăbanog şi om fără voinţă, cu toate că ştia, că acest bărbat tânăr nu putea suporta alcolul. Mereu iarăşi avea el succes şi se bucura regeşte, când acesta era atunci beat. Dar n-a durat mult timp, şi el decăzuse pe deplin pradă alcolului, a fost respins de familia lui şi a murit câţiva ani mai târziu în mizerie. Intr-adevăr îi părea în secret acum rău acestui om de greşeala lui. În exterior ieşea el însă prin aceea din incurcătură, că fiecare ar trebui doară desigur singur să ştie, ce face el.</w:t>
      </w:r>
    </w:p>
    <w:p>
      <w:pPr>
        <w:jc w:val="both"/>
        <w:rPr>
          <w:sz w:val="20"/>
        </w:rPr>
      </w:pPr>
      <w:r>
        <w:rPr>
          <w:sz w:val="20"/>
        </w:rPr>
        <w:t>Peste uşa noastră de la intrare se află o inscripţie mare. Pe aceea stă scris: „Poteci întortochiate, umbre şi lumină, toate sunt milă, nu te înfricoşa.“</w:t>
      </w:r>
    </w:p>
    <w:p>
      <w:pPr>
        <w:jc w:val="both"/>
        <w:rPr>
          <w:sz w:val="20"/>
        </w:rPr>
      </w:pPr>
      <w:r>
        <w:rPr>
          <w:sz w:val="20"/>
        </w:rPr>
        <w:t>Dacă Erwin a înţeles într-adevăr aceasta?</w:t>
      </w:r>
    </w:p>
    <w:p>
      <w:pPr>
        <w:jc w:val="both"/>
        <w:rPr>
          <w:sz w:val="20"/>
        </w:rPr>
      </w:pPr>
    </w:p>
    <w:p>
      <w:pPr>
        <w:jc w:val="both"/>
        <w:rPr>
          <w:sz w:val="20"/>
        </w:rPr>
      </w:pPr>
      <w:r>
        <w:rPr>
          <w:sz w:val="20"/>
        </w:rPr>
        <w:t>Pe mulţi am avut eu voie să-i ajut. Intotdeauna acţionam asupra duhului lor, i-am eliberat de umbrele lor, le-am introdus gânduri, ca să poată găsi calea cea corectă. Aceia, care erau dispuşi spre a face acest lucru, au păşit pe această cale cu bucurie. Bolile lor au dispărut singure, după ce motivul acestora, schimbarea greşită a trăirii vieţii, fusese înlăturată. Insă erau şi mulţi care nu erau în stare de aceasta. Ei simţeau într-adevăr uşurarea, nu vroiau însă să se ostenească. Ei erau prea leneşi, pentru a-şi schimba obiceiurile, ei erau prea slabi, pentru a se redresa şi să-i dea vieţii lor o altă direcţie.</w:t>
      </w:r>
    </w:p>
    <w:p>
      <w:pPr>
        <w:jc w:val="both"/>
        <w:rPr>
          <w:sz w:val="20"/>
        </w:rPr>
      </w:pPr>
      <w:r>
        <w:rPr>
          <w:sz w:val="20"/>
        </w:rPr>
        <w:t>„Unde este o voinţă, acolo este şi o cale.“ Dar dacă voinţa lipseşte, se va astupa şi calea iarăşi.</w:t>
      </w:r>
    </w:p>
    <w:p>
      <w:pPr>
        <w:jc w:val="center"/>
        <w:rPr>
          <w:sz w:val="20"/>
        </w:rPr>
      </w:pPr>
    </w:p>
    <w:p>
      <w:pPr>
        <w:jc w:val="center"/>
        <w:rPr>
          <w:sz w:val="20"/>
        </w:rPr>
      </w:pPr>
    </w:p>
    <w:p>
      <w:pPr>
        <w:jc w:val="center"/>
        <w:rPr>
          <w:b/>
          <w:sz w:val="20"/>
          <w:u w:val="single"/>
        </w:rPr>
      </w:pPr>
      <w:r>
        <w:rPr>
          <w:b/>
          <w:sz w:val="20"/>
          <w:u w:val="single"/>
        </w:rPr>
        <w:t>7</w:t>
      </w:r>
    </w:p>
    <w:p>
      <w:pPr>
        <w:jc w:val="center"/>
        <w:rPr>
          <w:b/>
          <w:sz w:val="20"/>
          <w:u w:val="single"/>
        </w:rPr>
      </w:pPr>
    </w:p>
    <w:p>
      <w:pPr>
        <w:jc w:val="center"/>
        <w:rPr>
          <w:b/>
          <w:sz w:val="20"/>
          <w:u w:val="single"/>
        </w:rPr>
      </w:pPr>
    </w:p>
    <w:p>
      <w:pPr>
        <w:jc w:val="both"/>
        <w:rPr>
          <w:sz w:val="20"/>
        </w:rPr>
      </w:pPr>
      <w:r>
        <w:rPr>
          <w:sz w:val="20"/>
        </w:rPr>
        <w:t>Iarna fusese friguroasă şi îndârjită, dar acum s-a făcut primăvară. Soarele strălucea încă puţin cam timid, vântul era încă puţin cam răcoros, dar păsările ciripeau aşa de tare şi vesele, şi întreaga natură părea să se bucure cu ele asupra paştelui. Pentru prima dată în acest an am avut noi voie să fim afară, afară din colivia, cu care se închide o omenire neştiutoare faţă de natură. Noi, persoanele cu handicap, suntem totuşi mult mai puternic legaţi de natură. Pe de-o parte este duhul nostru mult mai liber, nu este aşa de tare legat de corp, şi, în al doilea rând, nu este el blocat de către ‘stresul zilnic’. Amândouă au grijă, ca noi să putem simţi natura mult mai aproape de noi. O persoană cu handicap poate de regulă să se introducă cu simţirea mult mai bine în natură. El se simte că aparţine de natură, simte aceeaşi provenienţă a naturii şi a omului: Dumnezeu! El poate vorbi cu păsările, poate înţelege limba pisicii, el poate pomului să-şi destăinuie inima şi ştie, că acesta îl va înţelege. Multe crează duhul în ascuns, ceea ce ‘omul corporal’ nu poate cuprinde cu cele cinci simţuri ale sale. Era cel mai frumos, să am voie să mă ‘duc la plimbare’ prin parc. Când vremea era favorabilă, era mama de fiecare dată afară cu mine şi mă împingea în scaunul cu rotile sub pomi, de-a lungul câmpiilor înverzite şi a gardului bine-mirositor. „Eu nu mi-aş face atâtea osteneli, ea totuşi nu are nici un câştig de la acest lucru“, i-a spus odată cineva mamei mele. Aceasta nu este corect! Nu cu picioarele, nu cu un trup sănătos, ba nici chiar cu o minte sănătoasă nu se simte intens natura. Duhul singur este în stare de aceasta. Numai că - pe acela nu-l vezi. Cât de multe au să ne spună pomii! Tăcuţi stau ei acolo. An de an în acelaşi loc. Ei nu sunt o materie moartă. Un pom trăieşte. Şi cum! El este un uriaş plin de energie, un adevărat ‘pachet de energie’. La un pom poţi să te umpli de energie, şi el este cu drag dispus la aceasta, dacă îl rogi pentru aşa ceva. Un pom nu este mort. El poate simţi! Altfel decât noi, dar tot aşa de intensiv. Un pom simte durere, dacă i se pricinuieşte pagubă, dacă îi decojeşti scoarţa de exemplu sau dacă îi tai ramurile. Strămoşii noştri ştiau încă aceasta. Profanarea de pomi era foarte sever pedepsită. Cu siguranţă nu din cruzime, ci din temelia acestei cunoaşteri. ‘Pomul meu’, acela era o zadă mare, măreaţă aproape de pârâul mic. De secole se afla ea în acelaşi loc, tăcută şi devotată. Un exemplu de model pentru smerenie şi răbdare. Cât de mult am putea noi învăţa de la pomi, dacă noi ne-am lua timp spre acest lucru! Dacă te pregăteşti sufleteşte asupra unui pom sau a unei plante, poţi simţi oscilaţiile, care se răspândesc de la acestea. Poţi să faci schimb se sentimente exact aşa ca şi cu un om. Um pom poate să-ţi fie un prieten. El este o făptură a lui Dumnezeu ca noi, născută din dragostea Lui. Cele cinci simţuri ale noastre nu permit această recunoştere. O persoană cu handicap însă, a cărui duh primeşte mai mult spaţiu liber prin tulburarea simţurilor, poate adesea să vadă în spatele acestor lucruri şi se simte instinctiv legat de natură.</w:t>
      </w:r>
    </w:p>
    <w:p>
      <w:pPr>
        <w:jc w:val="both"/>
        <w:rPr>
          <w:sz w:val="20"/>
        </w:rPr>
      </w:pPr>
      <w:r>
        <w:rPr>
          <w:sz w:val="20"/>
        </w:rPr>
        <w:t>Sora Magdalena trebuia să fii ştiut de acest lucru. Ea lua multă osteneală asupra ei, pentru a ne duce afară aşa de des pe cât era posibil. Ea reuşise, ca noi să şi avem voie o dată să cunoaştem cu un autobuz împrejurimea apropiată. Era fiecare zi o zi de sărbătoare. Desigur, era ostenitor, să împingi scaunele cu rotile peste cărările de pădure, dar eu îi sunt foarte mulţumitoare pentru faptul, că ea ne-a dăruit multe asemenea ore fericite.</w:t>
      </w:r>
    </w:p>
    <w:p>
      <w:pPr>
        <w:jc w:val="both"/>
        <w:rPr>
          <w:sz w:val="20"/>
        </w:rPr>
      </w:pPr>
      <w:r>
        <w:rPr>
          <w:sz w:val="20"/>
        </w:rPr>
        <w:t>Mai încă un lucru a  putut să impună ea, de un an de când ea a venit la noi. Până acum nu au existat animale. Nu a fost voie. Ea însă a adus câteva pisici, pe care majoritatea dintre noi le-au primit cu mare drag, aşa că nici nu mai putea fi vorba de vreo separare. Intre timp avem deja zece pisici şi trei câini mici, care se simt foarte bine la noi. Pentru un om handicapat este un animal o mare binecuvântare. Conştinţa sa nu construieşte ‘diferenţe de rang’ şi nici nu trebuie să dovedească, că el este acela puternic. Un om cu handicap poate cu simţurile sale să absoarbă întru totul un animal. Şi atunci când nu mai există ‘diferenţe de rang’, atunci devine animalul un prieten, atunci are fiecare fiinţa creată de Dumnezeu aceleaşi drepturi - şi totul, ce este a lui Dumnezeu, trăieşte.</w:t>
      </w:r>
    </w:p>
    <w:p>
      <w:pPr>
        <w:jc w:val="both"/>
        <w:rPr>
          <w:sz w:val="20"/>
        </w:rPr>
      </w:pP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Viaţa mea a fost dintr-o dată aşa de plină, de când aveam voie să ajut pe alţii. În fiecare zi mă apropiam de Dumnezeu prin rugăciune şi meditaţie şi El îmi trimitea ajutor spiritual, acolo unde era nevoie de el. Eu am avut voie să vindec sau să ameliorez boli, am avut voie să dau curaj şi alinare, am avut voie să înlătur din drum bariere, care au apărut între Dumnezeu şi cei ce căutau. Eu am avut voie să îi ajut pe mulţi să scape de greutatea lor, am avut voie să-i eliberez de umbre. Dar şi unii din ‘impărăţia umbrelor’ se lăsau conduşi cu drag. Nu sunt doar duhuri rele; deseori sunt şi ‘suflete sărace’, care nu au găsit încă drumul. Câţi  sunt în ziua de astăzi care nu mai cred într-o viaţă de după moarte! Ei sunt convinşi, că se termină totul după moarte. Am putea fi de părerea, că după moarte ei se vor convinge de contrariul problemei. Nici din greşeală! Mai ales atunci, când ei mor neaşteptat, nu sunt deloc pregătiţi, de obicei nu ştiu nici măcar, ce s-a întâmplat de fapt. Pentru unul care trăieşte sună aceste cuvinte foarte ciudat. Dar dacă se pune cineva în această situaţie, se poate înţelege:</w:t>
      </w:r>
    </w:p>
    <w:p>
      <w:pPr>
        <w:jc w:val="both"/>
        <w:rPr>
          <w:sz w:val="20"/>
        </w:rPr>
      </w:pPr>
      <w:r>
        <w:rPr>
          <w:sz w:val="20"/>
        </w:rPr>
        <w:t xml:space="preserve">Dacă unul crede, că după ce a murit este ‘mort’, atunci nu-i trece gândul prin cap, că el s-a înşelat, ci el este de părerea, că nu a murit. El trăişte, şi pentru că după moarte eşti ‘mort’, nu este posibil ca el să fi murit! Acest lucru este logic doar, sau nu? El observă într-adevăr că ceva nu este în ordine, dar el nu-şi poate explica aceasta. El nu este undeva în ‘lumea de apoi’ bine separată sau într-un loc străin numit ‘purgatoriu’. El este în continuare acolo, exact acolo, unde el a murit. Şi el poate vedea şi auzi totul, chiar şi mai bine decât înainte. Lui i se pare doar ciudat, că ceilalţi îl ‘lasă deoparte’, că ei nu mai vorbesc cu el. Eu am văzut mulţi, care şi-au continuat serviciul! Ei veneau cum erau obişnuiţi acasă pentru a mânca, dormi şi mergeau la meciurile de fotbal. Ei nu obsearvă nici faptul, că pot deodată trece prin ziduri şi uşi închise. Mulţi privesc propria lor înmormântare şi se întreabă, ce s-a întâmplat iarăşi. Li se pare într-adevăr ciudat, că este tot timpul atât de întuneric, că soarele nu </w:t>
      </w:r>
      <w:r>
        <w:rPr>
          <w:sz w:val="20"/>
        </w:rPr>
        <w:lastRenderedPageBreak/>
        <w:t xml:space="preserve">mai răsare, că nu mai plouă deloc. Dar ei nu îşi dau seama, ce s-a întâmplat într-adevăr. Mulţi ţin la anumite lucruri lumeşti, pe care le-au iubit, fie un dulap, o lapă foarte frumoasă, o carte, casa lor sau un instrument muzical. Ei nu se pot desprinde de ceea ce este material. Chiar dacă aceste cuvinte sună a fi din poveşti, sunt totuşi adevărate! Să nu ne imaginăm acum imediat, aşa de parcă noi am fi ‘dincolo’ cu cunoştinţa noastră. Ni s-ar părea imediat altfel împrejurările. Dar cunoştinţa nu mai este! Doar face parte din corp, şi acela este mort! Rămâne doar sufletul spiritual. Şi la acei oameni, care nu s-au ocupat de ea în timpul vieţii, este cât se poate de săracă. Ea este ‘handicapată spiritual’, şi aceasta în cea mai mare măsură. Acum se pot înţelege mai bine aceste reacţii. Duhurile sunt deseori mărginite în treaba lor prin rudele lor apropiate. Cât de des se întâmplă, că o ‘soţie iubitoare’ nu înţelege pur şi simplu, că soţul ei a murit. Ea îi pune ca de obicei mâncare în farfurie, vorbeşte cu el ca şi altă dată, îl doreşte aproape. Sau atunci când moare un copil, pe care mama nu vrea să-l lase să plece! Este cel mai rău lucru, ce se poate întâmpla acestor suflete. Ei sunt prinşi în acea noapte şi deseori au nevoie de foarte mult timp, până când ei găsesc drumul cel drept. Şi cât de uşor pot fi ei ajutaţi. Trebuie doar să-L rugaţi pe Hristos, ca El să trimită un înger, care să le arate drumul. Noi trebuie să ne rugăm pentru aceia care au murit. Mulţi sunt neajutoraţi, şi cunoaşterea lor este egală cu cea a unui copil! Estul ne-a întrecut în aceasta. În Tibet există aşa zisa ‘carte tibetană pentru morţi’. O parte este citită cu regularitate celui care a decedat curând. Această carte conţine totul, ce trebuie să ştie el despre vaiaţa de după moarte şi despre drumul pe care trebuie să-l meargă. Este cel mai mare ajutor, care i se poate oferi unui decedat, dacă este Dumnezeu rugat, ca El să-l conducă spre drumul cel drept. </w:t>
      </w:r>
    </w:p>
    <w:p>
      <w:pPr>
        <w:jc w:val="both"/>
        <w:rPr>
          <w:sz w:val="20"/>
        </w:rPr>
      </w:pPr>
      <w:r>
        <w:rPr>
          <w:sz w:val="20"/>
        </w:rPr>
        <w:t>Nu este drept ca să fii de neconsolat la moartea unui om drag. Eu am trăit aceasta chiar cu tatăl meu. El a fost însă atât de avansat spiritual, că nu a fost reţinut de acest lucru. Mulţi sunt încă mult prea oameni, ca să poată să stăpânească situaţia. Ei vor să-şi consoleze rudele şi rămân încă mult timp împreună cu ele, iar acest lucru este în defavoarea dezvoltării lor. Dragostea nu înseamnă, să opreşti pe cineva în dezvoltarea sa. Inseamnă în primul rând, să-l laşi să-şi meargă drumul, dacă este pentru el mai bine şi mai frumos şi să te bucuri împreună cu el! Există multe popoare, la care moartea unui om este o festivitate. Să ştie ei oare mai mult, decât lumea civilizată? Moartea nu este niciodată o coincidenţă, niciodată! Nu este nci măcar o pedeapsă! Pentru nimeni! Moartea înseamnă terminarea unui stagiu de dezvoltare. Este exact acelaşi lucru, ca la un studiu. Toate materiile trebuie să fie ocupate. Nu este de folos, dacă acela, care este doctor în devenire, primeşte ore doar la anatomie. Imediat după ce el a învăţat aceasta, dă el un test şi ocupă o materie care îl duce spre specializare. Dacă nu trece testul, atunci trebuie ca el să repete din nou cursul. Se mai poate întâmpla, că nu trece într-o anumită specialitate a testului său, şi atunci trebuie el să repete doar acea parte. Iar Dumnezeu este un profesor milostiv! El nu lasă pe cineva să cadă definitiv. Fiecare poate să repete testul. Dar el trebuie să termine şi cursul care face parte din acel test. De aceea, fiecare întrebare după un ‘De ce’ este inutilă! Cursul s-a terminat, şi o altă materie se va predea în următorul semestru. Nimeni nu cunoaşte ‘starea de dezvoltare’ a celuilalt. De aceea nu poate spune nimeni: „Ce rost a avut, dacă un copil a murit deja după două zile de la naşterea sa.“ Chiar şi sarcina, dar mai ales naşterea, şi chiar şi moartea fac parte din materiile noastre de testare! Ele conţin atâtea trăiri, că niciodată nu va fi fără rost, să trăieşti ‘doar’ acest lucru. Şi mulţi sunt nevăzători. Unul care vede rău poate să vadă luna. Dar nenumăratele şi imensele stele el nu le va vedea niciodată. Dar o posibilitate are el ca să poată afla aceasta: credinţa!</w:t>
      </w:r>
    </w:p>
    <w:p>
      <w:pPr>
        <w:jc w:val="both"/>
        <w:rPr>
          <w:sz w:val="20"/>
        </w:rPr>
      </w:pPr>
    </w:p>
    <w:p>
      <w:pPr>
        <w:jc w:val="both"/>
        <w:rPr>
          <w:sz w:val="20"/>
        </w:rPr>
      </w:pPr>
      <w:r>
        <w:rPr>
          <w:sz w:val="20"/>
        </w:rPr>
        <w:t>Este bine, dacă ai voie să ajuţi. Să accepţi însă ajutorul, să mă las ajutată, acest lucru a fost o trăire importantă pentru mine. Şi eu sunt mulţumită şi fericită din această cauză. Dar cu cât de mult este mai frumos, să poţi ajuta! Dragostea este ca un bumerang. Adevăratul egoist emite dragostea, atât de mult cât poate el. El o primeşte însă de sute de ori înapoi. Cu banii fiecare procedează aşa. Ii depune în bancă, ca să aducă dobânzi. Dar dragostea, vrea fiecare s-o ţină pentru el. Cum poate să aducă atunci dobânzi? Dumnezeu trimite fără întrerupere dragoste, dragoste curată. El primeşte de aceea cel mai mult înapoi. Ceea, ce este descris prin egoism, este exact contrariul. Este vorba de cineva, care îşi expune egoul (adică pe sine însuşi) în exterior, este acela, care nu este pregătit să ajute şi să dăruiască, şi care strânge valori materiale pentru sine. Cât de nefericiţi sunt în realitate aceşti oameni! Cât de des trebuie să se despartă, cât de des trebuie să fugă de alţii, deoarece ei sunt de părere, că mai pot primi în altă parte ceva, ce încă le lipesşte! Cu toate că sunt bogaţi, cu toate că au multe activităţi şi schimbări premanente, ei sărăcesc cu totul în interiorul lor. Cine îşi caută fericirea doar în lucruri materiale, acela îşi lasă spiritul să moară de foame în chinuri! Cine ia şi încearcă să mănânce cât mai mult din prăjitura, care este pentru toţi, acela nu trebuie să se mire, dacă i se face rău după aceea. Adevăratul egoism este acela, dacă eu fac ceva ce îmi aduce un benificiu, şi ce pot să păstrez după aceea pentru mine! Cel mai târziu atunci când se instalează moartea se ‘confiscă’ bunurile materiale, dacă nu mai devreme din cauza lucrărilor mele rele. Adevăratul egoist strânge comori spirituale. Căci pe acelea le poate lua cu el şi pe lângă aceasta primeşte şi dobândă, iar fiecare banchier ar avea din cauza aceasta lacrimi în ochi.</w:t>
      </w:r>
    </w:p>
    <w:p>
      <w:pPr>
        <w:jc w:val="both"/>
        <w:rPr>
          <w:sz w:val="20"/>
        </w:rPr>
      </w:pPr>
      <w:r>
        <w:rPr>
          <w:sz w:val="20"/>
        </w:rPr>
        <w:t>Eu am suportat multe dureri în ultima vreme. Cu toate acestea am fost eu fericită. Să aibă cineva nevoie de tine, să ai voie să ajuţi, să lucri activ în marea creaţie a lui Dumnezeu, ce lucru poate fi, oare, mai frumos? Cine nu a avut niciodată aceste sentiment, este cel mai sărac om din lume. Într-o slujbă este acesta cel mai normal lucru. Dacă are cineva un şef bun, se străduieşte, cum poate el mai bine. El încearcă, se devină de nepreţuit şi se bucură atunci când îl laudă şeful său şi îi dă de înţeles, că are nevoie de el. Şi în viaţă, să fie oare chiar atât de diferit?</w:t>
      </w:r>
    </w:p>
    <w:p>
      <w:pPr>
        <w:jc w:val="both"/>
        <w:rPr>
          <w:sz w:val="20"/>
        </w:rPr>
      </w:pPr>
    </w:p>
    <w:p>
      <w:pPr>
        <w:jc w:val="both"/>
        <w:rPr>
          <w:sz w:val="20"/>
        </w:rPr>
      </w:pPr>
    </w:p>
    <w:p>
      <w:pPr>
        <w:jc w:val="center"/>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Intr-o zi l-am întrebat pe Michael: „Am ajuns eu acum atât de departe ca Inanda Rama?“</w:t>
      </w:r>
    </w:p>
    <w:p>
      <w:pPr>
        <w:jc w:val="both"/>
        <w:rPr>
          <w:sz w:val="20"/>
        </w:rPr>
      </w:pPr>
      <w:r>
        <w:rPr>
          <w:sz w:val="20"/>
        </w:rPr>
        <w:t>Niciodată nu l-am văzut eu mai surprins.</w:t>
      </w:r>
    </w:p>
    <w:p>
      <w:pPr>
        <w:jc w:val="both"/>
        <w:rPr>
          <w:sz w:val="20"/>
        </w:rPr>
      </w:pPr>
      <w:r>
        <w:rPr>
          <w:sz w:val="20"/>
        </w:rPr>
        <w:t>„Eu văd deja, că tu nu ai învăţat cel mai important lucru, şi tu nu-l vei înţelege, atâta timp cât vei avea gânduri egoiste.“</w:t>
      </w:r>
    </w:p>
    <w:p>
      <w:pPr>
        <w:jc w:val="both"/>
        <w:rPr>
          <w:sz w:val="20"/>
        </w:rPr>
      </w:pPr>
      <w:r>
        <w:rPr>
          <w:sz w:val="20"/>
        </w:rPr>
        <w:t xml:space="preserve">Eu am vrut să protestez, eu am vrut să-i spun, că am devenit un exemplu în dragostea şi umilinţă. Eu nu-i fac nimănui vreun reproş, chiar dacă sunt tratată cu nedreptate. Eu iubeam pe toată lumea, ajutam spiritual pe fiecare, fără vreo diferenţă. Eu nu mă credeam mai presus decât altcineva, chiar şi animalele şi plantele le consideram farţii şi surorile mele. Dar Michael, care putea să-mi citească gândurile ca într-o carte deschisă, nu a acceptat nici o scuză. </w:t>
      </w:r>
    </w:p>
    <w:p>
      <w:pPr>
        <w:jc w:val="both"/>
        <w:rPr>
          <w:sz w:val="20"/>
        </w:rPr>
      </w:pPr>
      <w:r>
        <w:rPr>
          <w:sz w:val="20"/>
        </w:rPr>
        <w:t>„Tu ai dreptate“, mi-a spus el. „Cu toate acestea, tu nu ai trecut încă de ultimul obstacol. Este greu de explicat, dar este şi mai greu de înţeles. Tu îi iubeşti pe toţi, spui tu. Acest lucru este drept. Tu eşti foarte fericită de acest lucru, te bucuri atunci când dragostea  ta este acceptată, te bucuri de zâmbetul de mulţumire al celuilalt, sau nu?“</w:t>
      </w:r>
    </w:p>
    <w:p>
      <w:pPr>
        <w:jc w:val="both"/>
        <w:rPr>
          <w:sz w:val="20"/>
        </w:rPr>
      </w:pPr>
      <w:r>
        <w:rPr>
          <w:sz w:val="20"/>
        </w:rPr>
        <w:t>„Da“, am spus eu, „Acest lucru este adevărat!“</w:t>
      </w:r>
    </w:p>
    <w:p>
      <w:pPr>
        <w:jc w:val="both"/>
        <w:rPr>
          <w:sz w:val="20"/>
        </w:rPr>
      </w:pPr>
      <w:r>
        <w:rPr>
          <w:sz w:val="20"/>
        </w:rPr>
        <w:t>„Adevărata dragoste nu are nevoie de succes! Ea se bucură doar de faptul că poate iubi. Ea nu aşteaptă nici o reacţie. Dacă tu te bucuri atunci când dragostea ta este acceptată, atunci eşti automat tristă, dacă ea este respinsă, sau nu?“</w:t>
      </w:r>
    </w:p>
    <w:p>
      <w:pPr>
        <w:jc w:val="both"/>
        <w:rPr>
          <w:sz w:val="20"/>
        </w:rPr>
      </w:pPr>
      <w:r>
        <w:rPr>
          <w:sz w:val="20"/>
        </w:rPr>
        <w:t>„Da“, am spus eu, „acest lucru este drept!“</w:t>
      </w:r>
    </w:p>
    <w:p>
      <w:pPr>
        <w:jc w:val="both"/>
        <w:rPr>
          <w:sz w:val="20"/>
        </w:rPr>
      </w:pPr>
      <w:r>
        <w:rPr>
          <w:sz w:val="20"/>
        </w:rPr>
        <w:t>„Dar dacă te face fericită doar faptul, că ai voie să dai dragoste, fără să cauţi succesul?“</w:t>
      </w:r>
    </w:p>
    <w:p>
      <w:pPr>
        <w:jc w:val="both"/>
        <w:rPr>
          <w:sz w:val="20"/>
        </w:rPr>
      </w:pPr>
      <w:r>
        <w:rPr>
          <w:sz w:val="20"/>
        </w:rPr>
        <w:t>„Atunci eu nu mai pot fi nefericită!“</w:t>
      </w:r>
    </w:p>
    <w:p>
      <w:pPr>
        <w:jc w:val="both"/>
        <w:rPr>
          <w:sz w:val="20"/>
        </w:rPr>
      </w:pPr>
      <w:r>
        <w:rPr>
          <w:sz w:val="20"/>
        </w:rPr>
        <w:t>„Vezi tu acum diferenţa? Dacă am iubi noi ca şi majoritatea oamenilor, atunci ar fi cerul un adevărat iad! Plin de tristeţe şi supărare! Cât de des alungă oamenii dragostea noastră? Cât de des este bruscat Dumnezeu? El ar fi prin urmare cea mai nefericită creatură din întreaga creaţie! Intr-adevăr, dragostea este ca un bumerang! Dar doar dragostea absolută şi nemărginită. Dacă există intenţia, să aştepţi ceva în schimb, atunci nu este bun principiul. Dar dragostea, care pur şi simpul iubeşte numai, ajutor, care este doar ajutor, pentru că celălalt are nevoie de el, doar pentru faptul că există acea persoană, aceasta este atunci dragoste adevărată. Doar ea face fericită pe veci, şi orice tristeţe îşi ia sfârşitul. Aceasta nu înseamnă, că noi suntem orbi şi nu putem vedea suferinţa. Chiar din contră! Dacă un copil se accidentează grav, de regulă poate unul din afară, care se concentrează asupra copilului, să-l ajute mult mai bine decât mama, care este cuprinsă de tristeţe şi de durere, şi care trebuie să se lupte cu propriile ei sentimente.“</w:t>
      </w:r>
    </w:p>
    <w:p>
      <w:pPr>
        <w:jc w:val="both"/>
        <w:rPr>
          <w:sz w:val="20"/>
        </w:rPr>
      </w:pPr>
      <w:r>
        <w:rPr>
          <w:sz w:val="20"/>
        </w:rPr>
        <w:t>O pauză lungă m-a lăsat singură cu sentimentele mele. Ce ştiam eu despre dragoste? Ce ştiu oamenii de fapt despre dragoste? Nu există probabil un alt cuvânt care are atâtea posibilităţi.</w:t>
      </w:r>
    </w:p>
    <w:p>
      <w:pPr>
        <w:jc w:val="both"/>
        <w:rPr>
          <w:sz w:val="20"/>
        </w:rPr>
      </w:pPr>
      <w:r>
        <w:rPr>
          <w:sz w:val="20"/>
        </w:rPr>
        <w:t>„Ce te bucură mai mult, să ajuţi pe unul singur, sau pe mai mulţi?</w:t>
      </w:r>
    </w:p>
    <w:p>
      <w:pPr>
        <w:jc w:val="both"/>
        <w:rPr>
          <w:sz w:val="20"/>
        </w:rPr>
      </w:pPr>
      <w:r>
        <w:rPr>
          <w:sz w:val="20"/>
        </w:rPr>
        <w:t>„Pe mai mulţi, bineînţeles!“</w:t>
      </w:r>
    </w:p>
    <w:p>
      <w:pPr>
        <w:jc w:val="both"/>
        <w:rPr>
          <w:sz w:val="20"/>
        </w:rPr>
      </w:pPr>
      <w:r>
        <w:rPr>
          <w:sz w:val="20"/>
        </w:rPr>
        <w:t>Michael zâmbea „Şi acest lucru este greşit. Este unul mai neimportant decât mai mulţi? Fiecare este la fel de important ca celălalt. Nu este aşa ca şi la mere, unde două cântăresc mai mult decât unul singur. Fiecare are fiinţa sa proprie. În toată creaţia nu există două fiinţe care să fie la fel. De ceea este important fiecare. Dacă ar fi toţi la fel, atunci ai avea tu dreptate. Cinci ar fi atunci mai importanţi decât unul singur. Dar fiecare este altfel, în felul său este de neânlocuit. Dacă tu ai un ceas cu cincizeci de rotiţe, şi tu înlături doar una singură, atunci ceasul nu mai funcţionează. Poţi tu atunci să spui, că celelalte patruzeci şi nouă de rotiţe sunt mai importante decât acea una? Cu siguranţă nu! ţine bine minte ce îţi spun: fiecare este important, la fel ca oricare altul. Şi Dumnezeu nu lasă pe nici unul să se prăpădească. Nici măcar unul! Dar va fi nevoie la unii de osteneli mai mari, să-i aduci iarăşi pe calea cea bună, decât la alţii. Dacă tu îi arăţi numai unui singur om calea cea dreaptă, a avut viaţa ta cel mai mare sens, şi tu nu eşti cu nimic mai puţin valoroasă şi nu ai înfăptuit cu nimic mai puţin, decât dacă ai fi ajutat tu cincizeci de oameni. Dumnezeu nu este un neguţător de animale. El nu pune faptele pe cântar, El nu măsoară în kilograme sau în chintale. El măsoară doar dragostea, pe care tu ai expediat-o. Numai pentru aceasta eşti tu responsabilă. Succesul, pe acesta lăsă-l în seama lui Dumnezeu.</w:t>
      </w:r>
    </w:p>
    <w:p>
      <w:pPr>
        <w:jc w:val="both"/>
        <w:rPr>
          <w:sz w:val="20"/>
        </w:rPr>
      </w:pPr>
      <w:r>
        <w:rPr>
          <w:sz w:val="20"/>
        </w:rPr>
        <w:t>Mulţi eşuează în aceasta. Eu te-am dus alaltă-ieri în mediataţie la doamna Ziegelbauer. Tu ai încercat s-o alini. Ea este un exemplu de excepţie pentru aceasta. Ea se plânge mereu, că nu există nimeni, pe care îl poate ajuta. Ea are doară numai jossele-ul ei. Ea ar vrea cu atât de mult drag să-i ajute pe toţi oamenii, ar pune cu atât de mult drag lumea rea în ordine şi îl invinuieşte pe Dumnezeu, că el nu-i dă nici o ocazie, să înfăptuiască fapte mai mari. Şi de atâta compătimire de sine ea nu este în stare, să-i ajute Jossele-ului ei. Numai pentru acesta este ea anume aici. El are nevoie urgent de ajutorul ei, el se distruge, dacă ea face astfel mai departe, şi ea i-ar putea da aşa de mult, că viaţa ei s-ar fi rentat de zece ori. Ingrijeşte-te în timpul următor din când în când de ea, şi încearcă să-i faci aceasta limpede. Mai există încă totuşi speranţă în privinţa ei. Câţi vor să joace pe postul de oameni care îmbunătăţesc lumea, se complac ca mari vorbitori, în demonstraţii şi în cluburi, dar nu văd, că acela, care se află lângă ei, se distruge, pentru că ei nu-l observă, pentru că el le pare mult prea neimportant, pentru că ei nu-l iubesc, pentru că ei în realitate se iubesc numai pe ei înşişi. ştii tu acum, ce este dragostea?“</w:t>
      </w:r>
    </w:p>
    <w:p>
      <w:pPr>
        <w:jc w:val="both"/>
        <w:rPr>
          <w:sz w:val="20"/>
        </w:rPr>
      </w:pPr>
      <w:r>
        <w:rPr>
          <w:sz w:val="20"/>
        </w:rPr>
        <w:t>Puţin abatută am dat eu din cap.</w:t>
      </w:r>
    </w:p>
    <w:p>
      <w:pPr>
        <w:jc w:val="both"/>
        <w:rPr>
          <w:sz w:val="20"/>
        </w:rPr>
      </w:pPr>
      <w:r>
        <w:rPr>
          <w:sz w:val="20"/>
        </w:rPr>
        <w:t>„Nu fii tristă. Şi peste acest obstacol vei mai trece tu încă, întreaga veşnicie se află în faţa ta. Nici eu nu am terminat cu învăţătura. Nimeni n-a terminat vreodată cu învăţătura. Dumnezeu este atât de nemărginit, că veşnicia nu este îndeajunsă, pentru a-L cuprinde pe deplin. Dar aceasta este chiar partea frumoasă. Plictiseală nu există niciodată. Şi învăţarea şi munca nu sunt, ca pe pământ, legate de osteneală. Să învăţăm şi să muncim este cea mai înaltă bucurie pentru noi.“</w:t>
      </w:r>
    </w:p>
    <w:p>
      <w:pPr>
        <w:jc w:val="both"/>
        <w:rPr>
          <w:sz w:val="20"/>
        </w:rPr>
      </w:pPr>
    </w:p>
    <w:p>
      <w:pPr>
        <w:jc w:val="both"/>
        <w:rPr>
          <w:sz w:val="20"/>
        </w:rPr>
      </w:pPr>
      <w:r>
        <w:rPr>
          <w:sz w:val="20"/>
        </w:rPr>
        <w:lastRenderedPageBreak/>
        <w:t>„Dacă tu ai înţeles dragostea curată, atunci pot eu acum să-ţi răspund la întrebarea ta: Tu eşti de mult deja mult mai departe decât Inanda Rama.“</w:t>
      </w:r>
    </w:p>
    <w:p>
      <w:pPr>
        <w:jc w:val="both"/>
        <w:rPr>
          <w:sz w:val="20"/>
        </w:rPr>
      </w:pPr>
      <w:r>
        <w:rPr>
          <w:sz w:val="20"/>
        </w:rPr>
        <w:t>Neâncrezătoare m-am uitat eu la el. „Cum este posibil aceasta, deoarece el înfăptuieşte totuşi aşa de mari fapte, deoarece este el aşa de înţelept şi bun.?“</w:t>
      </w:r>
    </w:p>
    <w:p>
      <w:pPr>
        <w:jc w:val="both"/>
        <w:rPr>
          <w:sz w:val="20"/>
        </w:rPr>
      </w:pPr>
      <w:r>
        <w:rPr>
          <w:sz w:val="20"/>
        </w:rPr>
        <w:t>„Tu gândeşti deja iarăşi într-un mod curat omenesc. Nu după înţelepciune trebuie tu să te osteneşti, nu după fapte multe. „Tu trebuie să-L iubeşti pe Dumnezeu mai mult decât pe tine însuţi şi pe aproapele tău ca pe tine însuţi!“ Aceasta este totul! Asta înseamnă însă, uită-te mai întâi, ca tu să ajungi la Dumnezeu. Iisus Hristos a numit calea: „Eu sunt calea. Nimeni nu poate ajunge la Tatăl decât prin Fiul.“ Dar, ca de obicei, nu se mulţumesc oamenii cu ceea, ce citesc ei, ei trebuie să schimbe imediat sensul. Cu aceasta ar fi vorba despre ‘conştienţa lui Hristos’. Hristos, acesta am fi noi toţi, acesta ar fi principiul dragostei şi mai multe altele. Nu! Iisus spune foarte clar: „Eu sunt calea!“ şi El s-a referit la aceasta textual. Cine vrea într-adevăr să ajungă la Dumnezeu, cine vrea să obţină adevărată stare de copil al lui Dumnezeu, acela trebuie să meargă calea prin Iisus Hristos. O altă cale nu există! Şi această cale se poate găsi numai pe pământ. Cine n-a găsit-o aici, acela n-o va găsi nici ‘dincolo’! Unii iogi şi sfinţi, ei au reuşit foarte multe, ei au ajuns foarte departe, da, ei pot fii foarte aproape de Dumnezeu. Ei au muncit mult pentru aceasta, au luat multe asupra lor, au adus multe jertfe şi au trăit multe lipsuri şi rugăciune şi căinţă. Ei au adunat foarte multă înţelepciune. Dar ultima uşă n-o pot deschide din propria putere. Pe ea o deschide Iisus Hristos doar acelora, care îl roagă umili pentru acest lucru. Acesta este cel mai mare secret al întregii creaţii. Inanda Rama s-a dezvoltat foarte departe. El are deja de mult această presimţire. Ea l-a adus aici. Dragostea lui este aşa de puternică, ea îl va duce într-un timp scurt sau lung la Iisus Hristos. Dar aceasta trebuie să fie decizia lui liberă. Să-l oblige spre acest lucru, nu are nimeni voie. El însuşi trebuie să meargă calea la Iisus Hristos. El primeşte aceleaşi ajutoare ca fiecare. Decizia trebuie însă s-o pricinuiască voinţa lui liberă. Multor oameni înţelepţi le este foarte, foarte greu, să se aplece în umilinţă. De aceea nu este nici această cale cea mai uşoară. Dar Inanda Rama va reuşi acest lucru. Acesta va fi şi succesul tău.“</w:t>
      </w:r>
    </w:p>
    <w:p>
      <w:pPr>
        <w:jc w:val="both"/>
        <w:rPr>
          <w:sz w:val="20"/>
        </w:rPr>
      </w:pPr>
      <w:r>
        <w:rPr>
          <w:sz w:val="20"/>
        </w:rPr>
        <w:t>Iarăşi m-am uitat la el neâncrezătoare.</w:t>
      </w:r>
    </w:p>
    <w:p>
      <w:pPr>
        <w:jc w:val="both"/>
        <w:rPr>
          <w:sz w:val="20"/>
        </w:rPr>
      </w:pPr>
      <w:r>
        <w:rPr>
          <w:sz w:val="20"/>
        </w:rPr>
        <w:t>„El te-a vizitat adesea, voi sunteţi deja de mult timp legaţi cu o legătură puternică a dragostei. Smerenia ta şi supunerea ta adâncă faţă de Iisus Hristos au colorat până la capăt asupra lui şi sunt în momentul, de a-i deschide ochii. Vezi tu acum, ce este dragostea? Fără a avea intenţia de succes, aduce ea o minune după cealaltă la suprafaţă. Nu de înţelepciune ai tu nevoie. Dacă Dumnezeu ar fi numai înţelepciune, El n-ar fi adus niciodată creaţia Lui la viaţă. El ar fi devenit un filozof singuratic şi s-ar fi bucurat de înţelepciunea Sa până în toate veşniciile.</w:t>
      </w:r>
    </w:p>
    <w:p>
      <w:pPr>
        <w:jc w:val="both"/>
        <w:rPr>
          <w:sz w:val="20"/>
        </w:rPr>
      </w:pPr>
      <w:r>
        <w:rPr>
          <w:sz w:val="20"/>
        </w:rPr>
        <w:t>Nu! Dumnezeu este iubire! Şi dragostea nu-i o ştiinţă a duhului. Dragostea nu duce cuvântări înţelepte. Dragostea poate fi numai trăită. Dragostea se răspândeşte mereu, căci, altfel, ea nu mai este dragoste adevărată. Şi să se răspândească poate dragostea numai atunci, când este cineva, care poate s-o preia. Singurul lucru pe care Dumnezeu îl vrea de la noi, este, ca noi să-L iubim din voinţa noastră liberă şi din toată inima. El însuşi a adus această dragoste în lume. Şi numai prin El, prin Iisus Hristos, poate fi obţinută această cea mai înaltă dragoste. Inţelepciunea ne va învăţa atunci Dumnezeu. Intreaga veşnicie stă la dispoziţie pentru aceasta.</w:t>
      </w:r>
    </w:p>
    <w:p>
      <w:pPr>
        <w:jc w:val="both"/>
        <w:rPr>
          <w:sz w:val="20"/>
        </w:rPr>
      </w:pPr>
      <w:r>
        <w:rPr>
          <w:sz w:val="20"/>
        </w:rPr>
        <w:t xml:space="preserve">Aceasta este calea! </w:t>
      </w:r>
    </w:p>
    <w:p>
      <w:pPr>
        <w:jc w:val="both"/>
        <w:rPr>
          <w:sz w:val="20"/>
        </w:rPr>
      </w:pPr>
      <w:r>
        <w:rPr>
          <w:sz w:val="20"/>
        </w:rPr>
        <w:t>„Căutaţi mai întâi împărăţia lui Dumnezeu şi dreptatea Lui şi toate acestea se vor adăuga vouă.“</w:t>
      </w:r>
    </w:p>
    <w:p>
      <w:pPr>
        <w:jc w:val="both"/>
        <w:rPr>
          <w:sz w:val="20"/>
        </w:rPr>
      </w:pPr>
      <w:r>
        <w:rPr>
          <w:sz w:val="20"/>
        </w:rPr>
        <w:t>Numai aceasta contează! Nimic altceva! Mulţi cu o credinţă puternică trebuie astăzi să se mai lase batjocoriţi, din cauza ‘simplicităţii’ lor. Ei nu se ostenesc după deşteptăciune şi cunoştinţă omenească. Ei cred pur şi simplu şi iubesc în toată smerenia. „Fericiţi cei săraci cu duhul, că a lor este împărăţia cerurilor!“ Anume: fericiţi aceia, care cred smeriţi, fără ca să trebuiască mereu să întrebe de îndată sensul tuturor lucrurilor!</w:t>
      </w:r>
    </w:p>
    <w:p>
      <w:pPr>
        <w:jc w:val="both"/>
        <w:rPr>
          <w:sz w:val="20"/>
        </w:rPr>
      </w:pPr>
      <w:r>
        <w:rPr>
          <w:sz w:val="20"/>
        </w:rPr>
        <w:t>„Privegheaţi“, a spus Iisus. Şi Satan deţine cunoaştere şi mare putere. Şi răul este în stare să înfăptuiască minuni şi lucruri mari. Dar un singur lucru nu poate: să iubească! Pentru că atunci nu mai este el rău! Cât de multor oameni le este astăzi greu, să se ataşeze de biserică respectiv să se subordoneze, la care multe lucruri sunt pe dos. Mulţi părăsesc mai degrabă întregul adevăr, decât să sufere unele lucruri, ce nu sunt corecte. Ei nu realizează, că satan a pătruns deja de mult în biserică şi a nenorocit-o parţial într-un mod foarte urât. Dar tocmai aceasta este totuşi dovada pentru împărăţia lui Hristos. Satan nu face niciodată ceva fără sens. El n-ar încerca cu toată puterea, să distrugă biserica, dacă el n-ar şti exact, că ea îi va frânge într-o zi gâtul. Serviciul secret totuşi nu spionează de regulă prietenul. Nu, dar în guvernul duşman pătrunde el şi încearcă să ajungă în cele mai înalte posturi! Şi dacă el s-a făcut stăpân pe un guvern, atunci totuşi nu distruge guvernul până la moarte. Se încearcă mult mai mult, să fie îndepărtaţi sabotorii şi să se restabilească iarăşi stări ordonate. Dacă cineva este bolnav, şi voi îl duceţi la doctor, atunci el doară nu-l omoară de tot, ci încearcă să-l ajute! De ce nu faceţi voi cu bicerica tot aşa? Ea se aseamănă cu o corabie, care s-a găurit şi ameniţă să se scufunde. Dacă toţi laolaltă ar ajuta, ar fi repede reparat locul cu pricina, şi corabia ar putea să-şi contiunue călătoria ei. În loc de aceasta se scapă fără minte mulţi în bărcile de salvare. Numai că - ţărmul sigur nu-l ajung ei astfel niciodată. Furtunile vieţii îi fac pe cei mai mulţi dintre ei să se scufunde!“</w:t>
      </w:r>
    </w:p>
    <w:p>
      <w:pPr>
        <w:jc w:val="both"/>
        <w:rPr>
          <w:sz w:val="20"/>
        </w:rPr>
      </w:pPr>
      <w:r>
        <w:rPr>
          <w:sz w:val="20"/>
        </w:rPr>
        <w:t>„Dar de ce permite Dumnezeu, ca mulţi dintre copiii Lui să fie alungaţi afară din biserică? De ce nu intervine El?“</w:t>
      </w:r>
    </w:p>
    <w:p>
      <w:pPr>
        <w:jc w:val="both"/>
        <w:rPr>
          <w:sz w:val="20"/>
        </w:rPr>
      </w:pPr>
      <w:r>
        <w:rPr>
          <w:sz w:val="20"/>
        </w:rPr>
        <w:t xml:space="preserve">„Pentru că Dumnezeu nu-şi încalcă niciodată propriile Sale legi! Dacă El ar intervini direct, ar distruge El totuşi voinţa liberă a oamenilor. Aceasta n-o poate El vrea niciodată. Dar El acordă aşa de mult sprijin! Şi nici nu sunt aceştia (încă) copiii Lui, care sunt alungaţi afară. Copiii Lui îl cunosc şi îl iubesc. Şi dragostea acceptă şi umiliri, ea poate suporta multe şi poate să treacă multe cu vederea. Aceia care se simt deranjaţi de toate, aceia care critică şi condamnă toate, aceia încă nu au dragostea. „Eu doară aş crede, dacă ...“, aceasta n-o spune dragostea niciodată. Şi numai ea este aceea, care contează. Dar cândva odată se va întoarce fiecare. Pilda despre „fiul </w:t>
      </w:r>
      <w:r>
        <w:rPr>
          <w:sz w:val="20"/>
        </w:rPr>
        <w:lastRenderedPageBreak/>
        <w:t>pierdut“, aceasta este valabilă pentru fiecare. Unii trebuie mult timp să petreacă între străini, până ce ei recunosc propria neputinţă şi se reântorc în smerenie şi dragoste la Tatăl. Dar nu fii de aceea tristă. Uşa spre Tarăl rămâne totdeauna deschisă! El n-o va trânti niciodată! Şi nici unul dintre ei nu este de aceea mai puţin valoros! Tatăl nu face diferenţieri! El îl iubeşte pe fiecare dintre copiii Săi la fel, nu este important, cât de mult timp a fost el între străini. Cne vine la Tatăl, pe acela îl va primi El cu braţele deschise. Niciodată nu-l va pedepsi - sau chiar să-l arunce în foc! Vremea, în care a fost el între străini, acesta este timpul nenorocirii, al sărăciei, aceasta este o îndeajunsă ‘pedeapsă’. Satan nu ascultă cu drag acest mesaj. El a încercat deja dintotdeauna totul, să îl preschimbe în contrariul lui! Şi aşa de mulţi se lasă cu plăcere păcăliţi de el.“</w:t>
      </w:r>
    </w:p>
    <w:p>
      <w:pPr>
        <w:jc w:val="both"/>
        <w:rPr>
          <w:sz w:val="20"/>
        </w:rPr>
      </w:pPr>
      <w:r>
        <w:rPr>
          <w:sz w:val="20"/>
        </w:rPr>
        <w:t>„Da! Dar trebuie totuşi să existe o posibilitate, să rupi stăpânirea lui, să i se desluşească fiecăruia aceste legături logice. Uite, eu te am pe tine. Fără tine n-aş fi ajuns niciodată aşa de departe. De ce n-au toţi un înger, care îi conduce?“</w:t>
      </w:r>
    </w:p>
    <w:p>
      <w:pPr>
        <w:jc w:val="both"/>
        <w:rPr>
          <w:sz w:val="20"/>
        </w:rPr>
      </w:pPr>
      <w:r>
        <w:rPr>
          <w:sz w:val="20"/>
        </w:rPr>
        <w:t>Michael s-a uitat stupefiat la mine. „Nu ştii acest lucru? Fiecare are un înger! Numai că nici tu nu poţi să vezi încă totul! Fiecăruia îi stă un înger alături, tot aşa ca şi eu ţie. Şi fiecare are posibilitatea, să ia contact cu îngerul său. Cei mai mulţi copii mici mai pot încă să se uite în lumea noastră. Dar, de îndată ce ei pot vorbi şi pot povesti despre aceasta, le este scoasă aceasta din cap ca fiind o aiureală de fantezie. Mereu iarăşi încercăm noi să ne facem observabili şi le dăm oamenilor gânduri bune. Dar dacă ei le adoptă pe acestea, aceasta se află în voinţa lor liberă. Dacă pe cineva îl loveşte conştiinţa sau dacă vin scrupule, atunci se află foarte des îngerul său în spatele acestor lucruri. Dar cel mai adesea sunt sugestiile lor pur şi simplu date la o parte, în timp ce insinuările răului sunt lacom preluate. Satan a reuşit, ca cei mai mulţi oameni să nu mai creadă în existenţa noastră. Cum poţi acum să asculţi de cineva, despre care se crede, că el nici măcar nu există? Stresul zilnic, hăituiala şi neliniştea împiedică oricum orice contact cu lumea duhovnicească.</w:t>
      </w:r>
    </w:p>
    <w:p>
      <w:pPr>
        <w:jc w:val="both"/>
        <w:rPr>
          <w:sz w:val="20"/>
        </w:rPr>
      </w:pPr>
      <w:r>
        <w:rPr>
          <w:sz w:val="20"/>
        </w:rPr>
        <w:t xml:space="preserve">Anumite sarcini de protecţie în schimb exercităm noi întotdeauna. Pentru fiecare om. Noi protejăm trupul în somn, când duhul merge pe călătorie, noi respingem atacurile răului asupra vieţiilor voastre, cele multe accidente ‘din întâmplare’, pe care el vi le-a gătit. Insă, această ‘sarcină a îngerului păzitor’ este numai partea firească, mai mică a sarcinii noastre. Tu ai în camera ta o icoană atârnată, în care un înger păzitor conduce un copil peste un pod. Aceasta este o icoană cu o aură minunată. Cine a pictat-o, acela avea un contact intens cu lumea duhovnicească. El putea să-şi deschidă larg duhul său şi putea să-şi însuşească oscilaţiile noastre, pe care el le-a transpus în imagine. Aici este vorba de podul duhovnicesc, care ca o cărăruţă îngustă duce dincolo din lumea materială în împărăţia lui Dumnezeu. Aceasta este sarcina noastră propriu zisă, mult mai importantă. Conducători duhovnicesc vrem noi să le fim oamenilor. Numai că - aici are tocmai şi voinţa liberă nişte cuvinţele de spus. Noi nu avem voie să exercităm nici un fel de constrângere. Noi le-am pricinui altfel oamenilor o pagubă ireparabilă. Pentru că dacă voinţa ar fi ruptă prin constrângere, cel liber ar deveni pentru totdeauna un sclav. Aceasta este cheia spre înţelegerea lumii! Şi aceasta ne face sarcina noastră aşa de nesfârşit de grea. </w:t>
      </w:r>
    </w:p>
    <w:p>
      <w:pPr>
        <w:jc w:val="both"/>
        <w:rPr>
          <w:sz w:val="20"/>
        </w:rPr>
      </w:pPr>
      <w:r>
        <w:rPr>
          <w:sz w:val="20"/>
        </w:rPr>
        <w:t>Dar toate cele, ce le cereţi de la noi, avem voie să le facem pentru voi! Toate ce le puneţi încrezători în mâinile noastre, le vom rezolva pentru voi. Aceasta este tot aşa valabil pentru lucrurile duhovniceşti cât şi pentru cele lumeşti. Voi nici nu ne puteţi face prea multă muncă, pentru că muncă în sensul vostru, care este legată de osteneală şi de timp, nu există totuşi pentru noi. Ceea ce vă este vouă osteneală, este pentru noi o bucurie. Cu cât mai multe voi ne încredinţaţi, cu cât mai mult ne lăsaţi să înfăptuim, cu atât mai strâns va fi contactul nostru către voi. Voi vă puteţi lăsa purtaţi de osilaţiile noastre, şi toate cele, ce voi ni le încredinţaţi, vor fi aranjate spre binele vostru. Bineînţeles, spre binele vostru! Aceasta înseamnă însă deseori: Nu aşa, precum voi vă închipuiţi aceasta, nici neapărat în timpul, pe care l-aţi gândit voi pentru aceasta. Cine are privire înlarg, acela vede cel mai adesea alte şi mai bune căi, decât acela, care se află împotmolit în mlaştină. Toate cele, ce trebuie voi să le faceţi, este să vă rugaţi, să credeţi, să aveţi încredere şi să exercitaţi răbdare. Tot aşa cum eu am fost mereu alături de tine, tot aşa este la fiecare. Cât de intensivă va deveni relaţia, aceasta se află numai în mâna voastră. Să creadă în noi şi să ştie despre noi, acest lucru îl poate face fiecare, care ne înmânează problemele sale, iubind şi cu încredere, şi va ţine dintr-o dată rezolvarea în mâinile sale. A intra într-un contact duhovnicesc cu noi, acest lucru se poate numai în linişte, prin rugăciune şi meditaţie şi răbdare. Cât de mult exersaţi voi, pentru a învăţa perfect o limbă străină? Cât de mulţi ani învăţaţi voi zi de zi, ore în şir? Din pricina a ce fel de scopuri mici dezvoltaţi voi câteodată o energie şi perseverenţă imensă? Şi cât de mult timp învestiţi voi zilnic în corpul vostru, pentru a-l antrena şi a-l înfrumuseţa? Nimeni nu-şi va păstra trupul. În praf nu se mai văd muşchii, nici nu mai deranjează ridurile. N-ar fi vrednică şi osteneala, să-ţi rezervezi în fiecare zi câteva minunte, pentru a intra în legătură cu Dumnezeu în linişte şi rugăciune şi meditaţie? Cu Dumnezeu şi cu noi, care vă conducem după voinţa Lui şi vă acompaniăm pe calea înspre El! Deja în viaţa voastră actuală aţi primi voi multiplu înapoi timpul pe care voi îl petreceţi în linişte. O lucrare, pe care o începeţi cu noi, reuşeşte! Infăptuirea voastră, la care voi vă rugaţi după ajutorul nostru, nu va fi fără succes! Călătoria, pe care o plănuiţi cu noi şi la care ne luaţi cu voi, nu se va sfârşi în haos! Cearta, pe care ne-o încredinţaţi spre aplanare, este deja pe jumătate sfirşită! Grijile voastre se vor risipi şi probleme voastre vor fi rezolvate în jumătate de timp! Cât de multe lucruri faceţi voi, a căror succes voi nu-l cunoaşteţi, pe care voi nu le puteţi verifica? Pe noi ne puteţi verifica! Deja după un timp scurt! Unde este o voinţă, acolo este şi o cale, şi căruia îi lipseşte voinţa, aceluia nu-i foloseşte nici cea mai largă cale!</w:t>
      </w:r>
    </w:p>
    <w:p>
      <w:pPr>
        <w:jc w:val="both"/>
        <w:rPr>
          <w:sz w:val="20"/>
        </w:rPr>
      </w:pPr>
      <w:r>
        <w:rPr>
          <w:sz w:val="20"/>
        </w:rPr>
        <w:t>Vezi tu acum, cum s-au rezolvat toate? Pentru fiecare este parcată în faţa uşii o maşină. Doar să conducă, trebuie el singur! Şi dacă işi lasă furat motorul, sau dacă toarnă apă în rezervor, sau dacă le dă voie prietenilor, să construiască din roţi suporturi pentru săpun, atunci nu are voie el să dea vina pe maşină. Dacă vrea totuşi să ajungă la capătul propus, trebuie să meargă pe jos drumul lung şi plin de obstacole - sau să-şi repare din nou maşina.“</w:t>
      </w:r>
    </w:p>
    <w:p>
      <w:pPr>
        <w:jc w:val="both"/>
        <w:rPr>
          <w:sz w:val="20"/>
        </w:rPr>
      </w:pPr>
      <w:r>
        <w:rPr>
          <w:sz w:val="20"/>
        </w:rPr>
        <w:lastRenderedPageBreak/>
        <w:t>Eu am fost cât se poate de îngrozită de ceea, ce eu am auzit mai înainte. La acest lucru eu nu m-am gândit. De ce sunt oare oamenii atât de orbi?</w:t>
      </w:r>
    </w:p>
    <w:p>
      <w:pPr>
        <w:jc w:val="both"/>
        <w:rPr>
          <w:sz w:val="20"/>
        </w:rPr>
      </w:pPr>
      <w:r>
        <w:rPr>
          <w:sz w:val="20"/>
        </w:rPr>
        <w:t>„Satana este atât de deştept şi de viclean, şi nimeni nu-i poate ajunge la nas în acest domeniu. El le dă oamenilor o bucată de zahăr, şi în timp ce ei îl devorează cu lăcomie, le fură el maşina. După aceea spune, că nu a existat niciodată vreuna. Şi cei mai mulţi îl cred pe cuvânt. Şi mulţi îi mai acceptă oferta, prin care se se lase duşi o bucată din drum! Ei se lasă legaţi la ochi de el şi nu obsearvă, că el îi duce în direcţia opusă! Oh, dacă ar şti ei, că întreg drumul abrupt trebuie să-l parcurgă pe jos!“</w:t>
      </w:r>
    </w:p>
    <w:p>
      <w:pPr>
        <w:jc w:val="both"/>
        <w:rPr>
          <w:sz w:val="20"/>
        </w:rPr>
      </w:pPr>
      <w:r>
        <w:rPr>
          <w:sz w:val="20"/>
        </w:rPr>
        <w:t>„Dar trebuie ca să te poţi proteja în vreun fel.“</w:t>
      </w:r>
    </w:p>
    <w:p>
      <w:pPr>
        <w:jc w:val="both"/>
        <w:rPr>
          <w:sz w:val="20"/>
        </w:rPr>
      </w:pPr>
      <w:r>
        <w:rPr>
          <w:sz w:val="20"/>
        </w:rPr>
        <w:t>„Bineînţeles că este posibil! Tu te-ai protejat cu mare succes. Armele sunt: rugăciunea, meditaţia - şi dragostea! Mai ales dragostea!“</w:t>
      </w:r>
    </w:p>
    <w:p>
      <w:pPr>
        <w:jc w:val="both"/>
        <w:rPr>
          <w:sz w:val="20"/>
        </w:rPr>
      </w:pPr>
    </w:p>
    <w:p>
      <w:pPr>
        <w:jc w:val="both"/>
        <w:rPr>
          <w:sz w:val="20"/>
        </w:rPr>
      </w:pPr>
    </w:p>
    <w:p>
      <w:pPr>
        <w:jc w:val="center"/>
        <w:rPr>
          <w:b/>
          <w:sz w:val="20"/>
        </w:rPr>
      </w:pPr>
      <w:r>
        <w:rPr>
          <w:b/>
          <w:sz w:val="20"/>
        </w:rPr>
        <w:t>8</w:t>
      </w:r>
    </w:p>
    <w:p>
      <w:pPr>
        <w:jc w:val="center"/>
        <w:rPr>
          <w:b/>
          <w:sz w:val="20"/>
        </w:rPr>
      </w:pPr>
    </w:p>
    <w:p>
      <w:pPr>
        <w:jc w:val="center"/>
        <w:rPr>
          <w:b/>
          <w:sz w:val="20"/>
        </w:rPr>
      </w:pPr>
    </w:p>
    <w:p>
      <w:pPr>
        <w:jc w:val="both"/>
        <w:rPr>
          <w:sz w:val="20"/>
        </w:rPr>
      </w:pPr>
      <w:r>
        <w:rPr>
          <w:sz w:val="20"/>
        </w:rPr>
        <w:t>În ziua de rusalii m-am îmbolnăvit eu deodată rău de tot. O tumoare mare s-a format în capul meu. „Inoperabil“ au sups doctorii. Dar dragostea pe care eu am sădit-o, a prins floare. Mnama m-a luat imediat din spital şi m-a adus lângă ea acasă. Ea lucra acum doar jumătate de zi, şi în acel timp avea grijă o vecină de mine. Mama a trebuit să renunţe la  enorm de mult  lucruri, dar acest lucru nu o mai deranja prea tare. Lucruri materiale nu mai însemnau pentru ea prea mare lucru. Ea nu mai consuma alcohol, chiar şi de fumat s-a lăsat ea. Nu mai era necesar pentru ea, deoarece ea şi-a găsit liniştea.</w:t>
      </w:r>
    </w:p>
    <w:p>
      <w:pPr>
        <w:jc w:val="both"/>
        <w:rPr>
          <w:sz w:val="20"/>
        </w:rPr>
      </w:pPr>
      <w:r>
        <w:rPr>
          <w:sz w:val="20"/>
        </w:rPr>
        <w:t>Aproape că ar fi acceptat chemoterapia oferită. Dar eu am putut s-o fac să înţeleagă, că eu nu doream aceasta. Chiar şi doctorul a înţeles această dorinţă.</w:t>
      </w:r>
    </w:p>
    <w:p>
      <w:pPr>
        <w:jc w:val="both"/>
        <w:rPr>
          <w:sz w:val="20"/>
        </w:rPr>
      </w:pPr>
      <w:r>
        <w:rPr>
          <w:sz w:val="20"/>
        </w:rPr>
        <w:t>„La o astfel de tumoare nu sunt şansele şi aşa prea mari“, a fost părerea lui. „Poate că ar trăi puţin mai mult, dar cu siguranţă nu va trăi mai fericită. Dacă rămânţe lângă ea şi o îngrijiţi, îşi va aminti cu siguranţă de ultimile clipe ale vieţii. Dacă dureriile vor fi prea mari, vă voi ajuta la orice oră.“</w:t>
      </w:r>
    </w:p>
    <w:p>
      <w:pPr>
        <w:jc w:val="both"/>
        <w:rPr>
          <w:sz w:val="20"/>
        </w:rPr>
      </w:pPr>
      <w:r>
        <w:rPr>
          <w:sz w:val="20"/>
        </w:rPr>
        <w:t>Eu am fost bucuroasă că am primit un doctor aşa de înţelegător. Cu toate că ştiam ce însemna această boală pentru mine, şi cu toate că mă bucuram şi o acceptam cu răbdare, aveam totuşi puţină frică de ceea ce va urma pentru mine. Vor fi oare dureriile atât de crunte? Voi putea oare să rezist? Cu dureri permanente eram obişnuită, şi eu puteam să ies la capăt cu ele.</w:t>
      </w:r>
    </w:p>
    <w:p>
      <w:pPr>
        <w:jc w:val="both"/>
        <w:rPr>
          <w:sz w:val="20"/>
        </w:rPr>
      </w:pPr>
      <w:r>
        <w:rPr>
          <w:sz w:val="20"/>
        </w:rPr>
        <w:t>În primele luni era de suportat, eu luam doar rareori calmante. Mama stătea de multe ori lângă mine. Ea a învăţat să comunice cu mine în tăcere. Fără cuvinte, doar cu simţurile. Eu eram atât de bucuroasă să văd, cât de departe a ajuns ea. De la Inanda Rama a învăţat ea să se roage şi să mediteze, şi ea a fost o elevă silitoare. Noi ne adânceam deseori în liniştea spiritului şi ne uneam printr-o bandă a dragostei, aşa cum am cunoscut eu aceasta doar la tata. Tatăl meu era deseori cu noi, şi chiar şi mama putea să-i simtă prezenţa. De câteva ori am reuşit, s-o iau pe mama sus, să-şi arunce câteva ‘priviri’  în lumea spirituală.</w:t>
      </w:r>
    </w:p>
    <w:p>
      <w:pPr>
        <w:jc w:val="both"/>
        <w:rPr>
          <w:sz w:val="20"/>
        </w:rPr>
      </w:pPr>
      <w:r>
        <w:rPr>
          <w:sz w:val="20"/>
        </w:rPr>
        <w:t xml:space="preserve">Chiar şi fraţii mei mă vizitau uneori. Încetul cu încetul a început şi la ei să se topească duritatea lor şi să se înmoaie imaginea materială. Schimbarea mamei i-a pus pe gânduri. Ei au observat că nu stă în faţa lor ‘o soră a rugăciunii’, care a început să-i fie frică la bătrâneţes care încearcă să salveze, ceea ce încă se poate salva. Vibraţiile ei era pure şi adevărate, dragostea ei era bună. Ea nu trebuia să vorbească multe, se putea simţi, se putea vedea pe chipul ei. Mult s-a rugat ea pentru fraţii mei, mult s-a gândit ea la ei. Şi ‘lavina’ ei va deveni într-o bună zi foarte mare. </w:t>
      </w:r>
    </w:p>
    <w:p>
      <w:pPr>
        <w:jc w:val="both"/>
        <w:rPr>
          <w:sz w:val="20"/>
        </w:rPr>
      </w:pPr>
    </w:p>
    <w:p>
      <w:pPr>
        <w:jc w:val="both"/>
        <w:rPr>
          <w:sz w:val="20"/>
        </w:rPr>
      </w:pPr>
    </w:p>
    <w:p>
      <w:pPr>
        <w:jc w:val="center"/>
        <w:rPr>
          <w:sz w:val="20"/>
        </w:rPr>
      </w:pPr>
      <w:r>
        <w:rPr>
          <w:sz w:val="20"/>
        </w:rPr>
        <w:t>*</w:t>
      </w:r>
    </w:p>
    <w:p>
      <w:pPr>
        <w:jc w:val="center"/>
        <w:rPr>
          <w:sz w:val="20"/>
        </w:rPr>
      </w:pPr>
    </w:p>
    <w:p>
      <w:pPr>
        <w:jc w:val="center"/>
        <w:rPr>
          <w:sz w:val="20"/>
        </w:rPr>
      </w:pPr>
    </w:p>
    <w:p>
      <w:pPr>
        <w:jc w:val="both"/>
        <w:rPr>
          <w:sz w:val="20"/>
        </w:rPr>
      </w:pPr>
      <w:r>
        <w:rPr>
          <w:sz w:val="20"/>
        </w:rPr>
        <w:t>Treizeci şi trei de ani am împlinit eu ieri, şi ştiam, că aceasta va fi ultima mea zi de sărbătorire. Eu eram pregătită să sufăr, eram fericită, că aveam voie să adaug şi eu bucata mea - dar eram touşi bucuroasă să ştiu, că nu voi mai fi penrtu mult timp legată de acest corp. Uşa coliviei era deja deschisă, pasărea era pregătită să zboare, aştepta doar semnalul.</w:t>
      </w:r>
    </w:p>
    <w:p>
      <w:pPr>
        <w:jc w:val="both"/>
        <w:rPr>
          <w:sz w:val="20"/>
        </w:rPr>
      </w:pPr>
      <w:r>
        <w:rPr>
          <w:sz w:val="20"/>
        </w:rPr>
        <w:t>Cu toate acestea mă apuca câteodată teama!“ Michael m-a avertizat deja din timp. „Fii atentă“, mi-a spus el, „dubiile apar din nou! La sfârşit mai strânge încă o dată Satana menghina. El se foloseşte de nesiguranţă, restul acela, care se află între credinţă şi stiinţă.“</w:t>
      </w:r>
    </w:p>
    <w:p>
      <w:pPr>
        <w:jc w:val="both"/>
        <w:rPr>
          <w:sz w:val="20"/>
        </w:rPr>
      </w:pPr>
      <w:r>
        <w:rPr>
          <w:sz w:val="20"/>
        </w:rPr>
        <w:t>Eu am văzut prea multe, am trăit prea multe, pentru a dispera. Chiar şi după ce nu mai aveam putere, să mă refugiez la Michael. Dar eu puteam simţi înţepăturile de ac, care trebuiau să mă facă nesigură, şi eu pot să-i înţeleg pe toţi, care sunt stăpâniţi de dubii şi chiar dacă sunt credincioşi dau înapoi şi se luptă cu frica lor. Dar cina a învăţat pe vremuri bune să se roage, va putea trece şi peste aceste temeri.</w:t>
      </w:r>
    </w:p>
    <w:p>
      <w:pPr>
        <w:jc w:val="both"/>
        <w:rPr>
          <w:sz w:val="20"/>
        </w:rPr>
      </w:pPr>
      <w:r>
        <w:rPr>
          <w:sz w:val="20"/>
        </w:rPr>
        <w:t>Eu eram aproape în întregime paralizată şi nu mai puteam nici cu cea mai bună voinţă să suport durerile, doar cucalmante tari. Eu de abia mai puteam să înghit, mâncatul a devenit un chin. Tot mai des picam eu într-un somn adânc şi inconştient. Tot mai des vedeam eu chipuri în vis. De obicei era îngeri, care mă vizitau şi îşi deschideau cu tandreţe aripile lor deasupra mea. Dar mai erau şi ciocănitori negre, care stăteau mai la distanţă la pândă, dar care nu reuşeau să se apropie de acei îngeri. Intr-o bună zi au venit spre mine trei minunaţi şi mari îngeri. Ei au adus şi pentru mine o pereche de aripi. Ca şi fluturii ne-am urcat noi în aer şi am zburat spre soare. Cea mai mare fericire m-a inundat pe mine.</w:t>
      </w:r>
    </w:p>
    <w:p>
      <w:pPr>
        <w:jc w:val="both"/>
        <w:rPr>
          <w:sz w:val="20"/>
        </w:rPr>
      </w:pPr>
      <w:r>
        <w:rPr>
          <w:sz w:val="20"/>
        </w:rPr>
        <w:lastRenderedPageBreak/>
        <w:t>Atunci m-am întors eu, şi am văzut în depărtare mare sub mine o cameră. Intr-un pat era un corp îndurerat, care se întorcea dintr-o parte în cealaltă de durere şi care se lupta cu moartea. O femeie stătea şi plângea neajutorată alături, în spatele ei se aflau doi îngeri, care o consolau. Femeia s-a uitat în sus la mine - era mama mea!</w:t>
      </w:r>
    </w:p>
    <w:p>
      <w:pPr>
        <w:jc w:val="both"/>
        <w:rPr>
          <w:sz w:val="20"/>
        </w:rPr>
      </w:pPr>
      <w:r>
        <w:rPr>
          <w:sz w:val="20"/>
        </w:rPr>
        <w:t>Eu eram aceia, care se zbătea acolo jos cu moarte!</w:t>
      </w:r>
    </w:p>
    <w:p>
      <w:pPr>
        <w:jc w:val="both"/>
        <w:rPr>
          <w:sz w:val="20"/>
        </w:rPr>
      </w:pPr>
      <w:r>
        <w:rPr>
          <w:sz w:val="20"/>
        </w:rPr>
        <w:t>Nu era un vis! Eu am fost eliberată! Eu eram liberă!</w:t>
      </w:r>
    </w:p>
    <w:p>
      <w:pPr>
        <w:jc w:val="both"/>
        <w:rPr>
          <w:sz w:val="20"/>
        </w:rPr>
      </w:pPr>
      <w:r>
        <w:rPr>
          <w:sz w:val="20"/>
        </w:rPr>
        <w:t>şi atunci am văzut eu din nou, mai mare şi mai strălucitor decât oricând:</w:t>
      </w:r>
    </w:p>
    <w:p>
      <w:pPr>
        <w:jc w:val="both"/>
        <w:rPr>
          <w:sz w:val="20"/>
        </w:rPr>
      </w:pPr>
      <w:r>
        <w:rPr>
          <w:sz w:val="20"/>
        </w:rPr>
        <w:t>Soarele! Soarele meu! Iisus Christos! Plină de bucurie şi mulţumire am picat eu în genunchi. Eu nu am murit! Nu! Eu m-am născut! Michael m-a ridicat, tata a fost acolo împreună cu sora Garcia. Eu eram iarăşi acasă! Michael mi-a întins o cupă cu cele mai minunate fructe pe care eu le-am văzut vreodată.</w:t>
      </w:r>
    </w:p>
    <w:p>
      <w:pPr>
        <w:jc w:val="both"/>
        <w:rPr>
          <w:sz w:val="20"/>
        </w:rPr>
      </w:pPr>
      <w:r>
        <w:rPr>
          <w:sz w:val="20"/>
        </w:rPr>
        <w:t>„Mănâncă, poţi avea nevoie de o întărire.“</w:t>
      </w:r>
    </w:p>
    <w:p>
      <w:pPr>
        <w:jc w:val="both"/>
        <w:rPr>
          <w:sz w:val="20"/>
        </w:rPr>
      </w:pPr>
      <w:r>
        <w:rPr>
          <w:sz w:val="20"/>
        </w:rPr>
        <w:t>„Ce fel de fructe sunt acestea?“</w:t>
      </w:r>
    </w:p>
    <w:p>
      <w:pPr>
        <w:jc w:val="both"/>
        <w:rPr>
          <w:sz w:val="20"/>
        </w:rPr>
      </w:pPr>
      <w:r>
        <w:rPr>
          <w:sz w:val="20"/>
        </w:rPr>
        <w:t>„Ele îţi aparţin. Eu le-am păstrat pentru tine. Sunt fructele pe care tu le-ai cules pe pământ.“</w:t>
      </w:r>
    </w:p>
    <w:p>
      <w:pPr>
        <w:jc w:val="both"/>
        <w:rPr>
          <w:sz w:val="20"/>
        </w:rPr>
      </w:pPr>
      <w:r>
        <w:rPr>
          <w:sz w:val="20"/>
        </w:rPr>
        <w:t xml:space="preserve">Mână în mână am mers noi spre casă, în direcţia acelei lumini. </w:t>
      </w:r>
    </w:p>
    <w:p>
      <w:pPr>
        <w:jc w:val="center"/>
        <w:rPr>
          <w:sz w:val="20"/>
        </w:rPr>
      </w:pPr>
      <w:r>
        <w:rPr>
          <w:sz w:val="20"/>
        </w:rPr>
        <w:t>****</w:t>
      </w:r>
    </w:p>
    <w:p>
      <w:pPr>
        <w:jc w:val="both"/>
        <w:rPr>
          <w:b/>
          <w:sz w:val="20"/>
        </w:rPr>
      </w:pPr>
      <w:r>
        <w:rPr>
          <w:b/>
          <w:sz w:val="20"/>
        </w:rPr>
        <w:t>EPILOG LA A 2-A EDIţIE</w:t>
      </w:r>
    </w:p>
    <w:p>
      <w:pPr>
        <w:jc w:val="both"/>
        <w:rPr>
          <w:sz w:val="20"/>
        </w:rPr>
      </w:pPr>
    </w:p>
    <w:p>
      <w:pPr>
        <w:jc w:val="both"/>
        <w:rPr>
          <w:sz w:val="20"/>
        </w:rPr>
      </w:pPr>
      <w:r>
        <w:rPr>
          <w:sz w:val="20"/>
        </w:rPr>
        <w:t>Teritoriile spirituale nu se pot înţelege prin cunoştinţă. Din contră: de multe ori ne stă în drum. Face parte din corp şi poate percepe doar ceea., ce îi transmite cele cinci simţuri ale noastre. Acordul comun, care a aflat această carte, mă bucură foartze tare. Că au mai fost printre ele remărci critice, şi chiar voci care se împotriveau, m-a împins spre faptul, de a explica câteva lucruri în acest epilog.</w:t>
      </w:r>
    </w:p>
    <w:p>
      <w:pPr>
        <w:jc w:val="both"/>
        <w:rPr>
          <w:sz w:val="20"/>
        </w:rPr>
      </w:pPr>
      <w:r>
        <w:rPr>
          <w:sz w:val="20"/>
        </w:rPr>
        <w:t>Eu am încercat să arăt nemărginita dragoste a lui Dumnezeu, care cuprinde pe toate fiinţele şi care este cu mult mai mare şi cuprinzătoare, decât noi ne-am putea imagina. Multe lucruri poate că sunt în realitate altfel, noi nu putem să le percepem cu înţelegerea noastră mică şi lumească. Doar Christos duce spre Tatăl, şi El este drumul! Dar pe cine conduce El, când şi cum pe acel drum, eu nu pot să mă pronunţ la aceasta. Doar un lucru ştiu cu siguranţă: Duhul Său, Duhul Său sfânt, adie peste tot, chiar şi în afara bisericilor. „Prin fructele lor îi veţi recunoaşte“ Trebuie doar ca să deschidem ochii şi să ne amintim de cea mai importantă poruncă a Sa: „Iubiţi-vă ...!“ Doar asta contează! Nu ne putem baricada în spatele dogmelor, a legiilor şi a condamnăriilor; Dumnezeu găseşte pe fiecare, şi după aceea îl măsoară prin dragostea acestuia pentru aproapele său.! Biserica, spovedania, sacramentele, cât de neânsemnate sunt ele, dacă nu conduc spre umilinţă şi spre dragoste, şi cât de măreţe sunt atunci când ne dau puterea, să creştem în dragostea lui Christos!</w:t>
      </w:r>
    </w:p>
    <w:p>
      <w:pPr>
        <w:jc w:val="both"/>
        <w:rPr>
          <w:sz w:val="20"/>
        </w:rPr>
      </w:pPr>
      <w:r>
        <w:rPr>
          <w:sz w:val="20"/>
        </w:rPr>
        <w:t>Eu le mulţumesc învăţătoriilor mei spirituali. Cunoaşterea lor, răbdarea lor şi dragostea lor mi-au deaschis drmul spiritual şi cu această carte tuturor celora, care caută să fie umili. Unde sunt străine cuvinte şi litere, acolo putem să mergem în linişte şi să simţim vibraţiile, care se ascund în spatele cuvintelor şi să ne lăsăm dusă de ea.</w:t>
      </w:r>
    </w:p>
    <w:p>
      <w:pPr>
        <w:jc w:val="both"/>
        <w:rPr>
          <w:sz w:val="20"/>
        </w:rPr>
      </w:pPr>
    </w:p>
    <w:p>
      <w:pPr>
        <w:jc w:val="right"/>
        <w:rPr>
          <w:sz w:val="20"/>
        </w:rPr>
      </w:pPr>
      <w:r>
        <w:rPr>
          <w:sz w:val="20"/>
        </w:rPr>
        <w:t>Benjamin Klein, noiembrie 1988</w:t>
      </w:r>
    </w:p>
    <w:p>
      <w:pPr>
        <w:jc w:val="right"/>
        <w:rPr>
          <w:sz w:val="20"/>
        </w:rPr>
      </w:pPr>
    </w:p>
    <w:p>
      <w:pPr>
        <w:jc w:val="right"/>
        <w:rPr>
          <w:sz w:val="20"/>
        </w:rPr>
      </w:pPr>
    </w:p>
    <w:p>
      <w:pPr>
        <w:jc w:val="right"/>
        <w:rPr>
          <w:sz w:val="20"/>
        </w:rPr>
      </w:pPr>
    </w:p>
    <w:p>
      <w:pPr>
        <w:jc w:val="right"/>
        <w:rPr>
          <w:sz w:val="20"/>
        </w:rPr>
      </w:pPr>
    </w:p>
    <w:p>
      <w:pPr>
        <w:jc w:val="right"/>
        <w:rPr>
          <w:sz w:val="20"/>
        </w:rPr>
      </w:pPr>
    </w:p>
    <w:p>
      <w:pPr>
        <w:jc w:val="right"/>
        <w:rPr>
          <w:sz w:val="20"/>
        </w:rPr>
      </w:pPr>
    </w:p>
    <w:p>
      <w:pPr>
        <w:jc w:val="both"/>
        <w:rPr>
          <w:sz w:val="20"/>
        </w:rPr>
      </w:pPr>
      <w:r>
        <w:rPr>
          <w:sz w:val="20"/>
        </w:rPr>
        <w:t>Dragostea lui Dumnezeu este tema principală din cărţiile lui Banjamin Klein</w:t>
      </w:r>
    </w:p>
    <w:p>
      <w:pPr>
        <w:jc w:val="both"/>
        <w:rPr>
          <w:sz w:val="20"/>
        </w:rPr>
      </w:pPr>
    </w:p>
    <w:p>
      <w:pPr>
        <w:jc w:val="both"/>
        <w:rPr>
          <w:b/>
          <w:sz w:val="20"/>
        </w:rPr>
      </w:pPr>
      <w:r>
        <w:rPr>
          <w:b/>
          <w:sz w:val="20"/>
        </w:rPr>
        <w:t>....nici vorbă de iad</w:t>
      </w:r>
    </w:p>
    <w:p>
      <w:pPr>
        <w:jc w:val="both"/>
        <w:rPr>
          <w:b/>
          <w:sz w:val="20"/>
        </w:rPr>
      </w:pPr>
      <w:r>
        <w:rPr>
          <w:b/>
          <w:sz w:val="20"/>
        </w:rPr>
        <w:t>.... nici vorbă de moarte</w:t>
      </w:r>
    </w:p>
    <w:p>
      <w:pPr>
        <w:jc w:val="both"/>
        <w:rPr>
          <w:b/>
          <w:sz w:val="20"/>
        </w:rPr>
      </w:pPr>
    </w:p>
    <w:p>
      <w:pPr>
        <w:jc w:val="both"/>
        <w:rPr>
          <w:sz w:val="20"/>
        </w:rPr>
      </w:pPr>
      <w:r>
        <w:rPr>
          <w:sz w:val="20"/>
        </w:rPr>
        <w:t>Aceste cărţi sunt discursuri înfocate despre dragostea lui Dumnezeu. Benjamin Klein dă în vileag „păcatul de moarte“ a tuturor religiilor: Pe Dumnezeu să-L facă „om“ şi veşnica, nemărginita şi pentru noi neimaginabila dragoste a Sa s-o scurteze şi s-o îngrădească. El dovedeşte lipede şi pe înţelesul tuturor, de ce dragostea lui Dumnezeu nu poate avea margini şi nu se opreşte nici în faţa „iadului“, da mai ales acolo este mai evidentă - bineînţeles dacă dogmele noastre, invidia şi dorinţa noastră de putere nu ne închid ochii pentru a vedea aceasta!</w:t>
      </w:r>
    </w:p>
    <w:p>
      <w:pPr>
        <w:jc w:val="both"/>
        <w:rPr>
          <w:sz w:val="20"/>
        </w:rPr>
      </w:pPr>
    </w:p>
    <w:p>
      <w:pPr>
        <w:jc w:val="both"/>
        <w:rPr>
          <w:sz w:val="20"/>
        </w:rPr>
      </w:pPr>
    </w:p>
    <w:p>
      <w:pPr>
        <w:jc w:val="both"/>
        <w:rPr>
          <w:sz w:val="20"/>
        </w:rPr>
      </w:pPr>
      <w:r>
        <w:rPr>
          <w:sz w:val="20"/>
        </w:rPr>
        <w:t>CĂRŢI PENTRU COPII DE BWENJAMIN KLEIN</w:t>
      </w:r>
    </w:p>
    <w:p>
      <w:pPr>
        <w:jc w:val="both"/>
        <w:rPr>
          <w:sz w:val="20"/>
        </w:rPr>
      </w:pPr>
    </w:p>
    <w:p>
      <w:pPr>
        <w:jc w:val="both"/>
        <w:rPr>
          <w:b/>
          <w:sz w:val="20"/>
        </w:rPr>
      </w:pPr>
      <w:r>
        <w:rPr>
          <w:b/>
          <w:sz w:val="20"/>
        </w:rPr>
        <w:t>ŞOARECELE LENA * ORKA, LEBĂDA</w:t>
      </w:r>
    </w:p>
    <w:p>
      <w:pPr>
        <w:jc w:val="both"/>
        <w:rPr>
          <w:sz w:val="20"/>
        </w:rPr>
      </w:pPr>
      <w:r>
        <w:rPr>
          <w:sz w:val="20"/>
        </w:rPr>
        <w:t xml:space="preserve">  </w:t>
      </w:r>
    </w:p>
    <w:p>
      <w:pPr>
        <w:jc w:val="both"/>
        <w:rPr>
          <w:sz w:val="20"/>
        </w:rPr>
      </w:pPr>
      <w:r>
        <w:rPr>
          <w:sz w:val="20"/>
        </w:rPr>
        <w:t>O minunată carte pentru copii, cu 12 de obicei imagini duble desenate cu acuarele care nu vrăjesc doar copiii. Este „cartea îngerilor“ pentru copii. Deschide ochii pentru lumea spirituală şi este citit cu aceiaşi placere de copii şi de adulţi.</w:t>
      </w:r>
    </w:p>
    <w:p>
      <w:pPr>
        <w:jc w:val="both"/>
        <w:rPr>
          <w:b/>
          <w:sz w:val="20"/>
        </w:rPr>
      </w:pPr>
      <w:r>
        <w:rPr>
          <w:b/>
          <w:sz w:val="20"/>
        </w:rPr>
        <w:t>ŞOARECELE LENA * ZÂNA COPACULUI</w:t>
      </w:r>
    </w:p>
    <w:p>
      <w:pPr>
        <w:jc w:val="both"/>
        <w:rPr>
          <w:b/>
          <w:sz w:val="20"/>
        </w:rPr>
      </w:pPr>
    </w:p>
    <w:p>
      <w:pPr>
        <w:jc w:val="both"/>
        <w:rPr>
          <w:sz w:val="20"/>
        </w:rPr>
      </w:pPr>
      <w:r>
        <w:rPr>
          <w:sz w:val="20"/>
        </w:rPr>
        <w:t>Al doilea volum a şoricelului Lena, cu acelaşi imagini.</w:t>
      </w:r>
    </w:p>
    <w:p>
      <w:pPr>
        <w:jc w:val="both"/>
        <w:rPr>
          <w:sz w:val="20"/>
        </w:rPr>
      </w:pPr>
    </w:p>
    <w:p>
      <w:pPr>
        <w:jc w:val="both"/>
        <w:rPr>
          <w:sz w:val="20"/>
        </w:rPr>
      </w:pPr>
    </w:p>
    <w:p>
      <w:pPr>
        <w:jc w:val="both"/>
        <w:rPr>
          <w:b/>
          <w:sz w:val="20"/>
        </w:rPr>
      </w:pPr>
      <w:r>
        <w:rPr>
          <w:b/>
          <w:sz w:val="20"/>
        </w:rPr>
        <w:lastRenderedPageBreak/>
        <w:t>BEN; REGELE PORCILOR MISTREŢI</w:t>
      </w:r>
    </w:p>
    <w:p>
      <w:pPr>
        <w:jc w:val="both"/>
        <w:rPr>
          <w:b/>
          <w:sz w:val="20"/>
        </w:rPr>
      </w:pPr>
    </w:p>
    <w:p>
      <w:pPr>
        <w:jc w:val="both"/>
        <w:rPr>
          <w:sz w:val="20"/>
        </w:rPr>
      </w:pPr>
      <w:r>
        <w:rPr>
          <w:sz w:val="20"/>
        </w:rPr>
        <w:t xml:space="preserve">O carte pentru copii cu vârste între 8 - 80 de ani. Aici povesteşte Benjamin Klein o poveste drăguţă de animale  despre un mic porc mistreţ pe nume Ben, care era deja dintotdeauna mai altfel decât ceilalţi. El se zbate cu multe lucruri care astăzi sunt la ordinea zilei, fără a învăţa ceva din ele. Da, şi până când devine Ben regele porciilor mistreţi, trebuie să mai treacă peste multe aventuri O carte de râs </w:t>
      </w:r>
      <w:r>
        <w:rPr>
          <w:b/>
          <w:sz w:val="20"/>
        </w:rPr>
        <w:t xml:space="preserve">şi </w:t>
      </w:r>
      <w:r>
        <w:rPr>
          <w:sz w:val="20"/>
        </w:rPr>
        <w:t>pentru a gândi.</w:t>
      </w:r>
    </w:p>
    <w:p>
      <w:pPr>
        <w:jc w:val="both"/>
        <w:rPr>
          <w:sz w:val="20"/>
        </w:rPr>
      </w:pPr>
    </w:p>
    <w:p>
      <w:pPr>
        <w:jc w:val="both"/>
        <w:rPr>
          <w:sz w:val="20"/>
        </w:rPr>
      </w:pPr>
    </w:p>
    <w:p>
      <w:pPr>
        <w:jc w:val="both"/>
        <w:rPr>
          <w:b/>
          <w:sz w:val="20"/>
        </w:rPr>
      </w:pPr>
      <w:r>
        <w:rPr>
          <w:b/>
          <w:sz w:val="20"/>
        </w:rPr>
        <w:t>IISUS CHRISTOS ÎN MIJLOCUL NOSTRU</w:t>
      </w:r>
    </w:p>
    <w:p>
      <w:pPr>
        <w:jc w:val="both"/>
        <w:rPr>
          <w:b/>
          <w:sz w:val="20"/>
        </w:rPr>
      </w:pPr>
    </w:p>
    <w:p>
      <w:pPr>
        <w:jc w:val="both"/>
        <w:rPr>
          <w:sz w:val="20"/>
        </w:rPr>
      </w:pPr>
      <w:r>
        <w:rPr>
          <w:sz w:val="20"/>
        </w:rPr>
        <w:t>Cartea transmite o vedere adâncă în lumea spiritului: gânduri, rugăciune, meditaţie.</w:t>
      </w:r>
    </w:p>
    <w:p>
      <w:pPr>
        <w:jc w:val="both"/>
        <w:rPr>
          <w:sz w:val="20"/>
        </w:rPr>
      </w:pPr>
      <w:r>
        <w:rPr>
          <w:sz w:val="20"/>
        </w:rPr>
        <w:t>O parte practică conduce pas cu pas şi pe înţelesul tuturor spre o meditaţie creştină adâncă.</w:t>
      </w:r>
    </w:p>
    <w:p>
      <w:pPr>
        <w:jc w:val="both"/>
        <w:rPr>
          <w:sz w:val="20"/>
        </w:rPr>
      </w:pPr>
    </w:p>
    <w:p>
      <w:pPr>
        <w:jc w:val="both"/>
        <w:rPr>
          <w:sz w:val="20"/>
        </w:rPr>
      </w:pPr>
    </w:p>
    <w:p>
      <w:pPr>
        <w:jc w:val="both"/>
        <w:rPr>
          <w:sz w:val="20"/>
        </w:rPr>
      </w:pPr>
    </w:p>
    <w:p>
      <w:pPr>
        <w:jc w:val="center"/>
        <w:rPr>
          <w:b/>
          <w:i/>
          <w:sz w:val="20"/>
          <w:u w:val="single"/>
        </w:rPr>
      </w:pPr>
      <w:r>
        <w:rPr>
          <w:b/>
          <w:i/>
          <w:sz w:val="20"/>
          <w:u w:val="single"/>
        </w:rPr>
        <w:t>---SFÂRŞIT---</w:t>
      </w:r>
    </w:p>
    <w:p>
      <w:pPr>
        <w:jc w:val="center"/>
        <w:rPr>
          <w:b/>
          <w:i/>
          <w:sz w:val="20"/>
          <w:u w:val="single"/>
        </w:rPr>
      </w:pPr>
    </w:p>
    <w:p>
      <w:pPr>
        <w:jc w:val="center"/>
        <w:rPr>
          <w:sz w:val="20"/>
        </w:rPr>
      </w:pPr>
      <w:r>
        <w:rPr>
          <w:sz w:val="20"/>
        </w:rPr>
        <w:t xml:space="preserve">         </w:t>
      </w:r>
    </w:p>
    <w:p>
      <w:pPr>
        <w:jc w:val="both"/>
        <w:rPr>
          <w:sz w:val="20"/>
        </w:rPr>
      </w:pPr>
    </w:p>
    <w:p>
      <w:pPr>
        <w:jc w:val="both"/>
        <w:rPr>
          <w:sz w:val="20"/>
        </w:rPr>
      </w:pPr>
      <w:r>
        <w:rPr>
          <w:sz w:val="20"/>
        </w:rPr>
        <w:t xml:space="preserve">                            </w:t>
      </w:r>
    </w:p>
    <w:p>
      <w:pPr>
        <w:jc w:val="both"/>
        <w:rPr>
          <w:sz w:val="20"/>
        </w:rPr>
      </w:pPr>
    </w:p>
    <w:p>
      <w:pPr>
        <w:jc w:val="both"/>
        <w:rPr>
          <w:sz w:val="20"/>
        </w:rPr>
      </w:pPr>
    </w:p>
    <w:p>
      <w:pPr>
        <w:jc w:val="both"/>
        <w:rPr>
          <w:sz w:val="20"/>
        </w:rPr>
      </w:pPr>
      <w:r>
        <w:rPr>
          <w:sz w:val="20"/>
        </w:rPr>
        <w:t xml:space="preserve">                                                      </w:t>
      </w:r>
    </w:p>
    <w:p>
      <w:pPr>
        <w:jc w:val="both"/>
        <w:rPr>
          <w:b/>
          <w:sz w:val="20"/>
          <w:u w:val="single"/>
        </w:rPr>
      </w:pPr>
      <w:r>
        <w:rPr>
          <w:sz w:val="20"/>
        </w:rPr>
        <w:t xml:space="preserve">                                </w:t>
      </w:r>
    </w:p>
    <w:p>
      <w:pPr>
        <w:jc w:val="center"/>
        <w:rPr>
          <w:b/>
          <w:sz w:val="20"/>
          <w:u w:val="single"/>
        </w:rPr>
      </w:pPr>
    </w:p>
    <w:p>
      <w:pPr>
        <w:jc w:val="both"/>
        <w:rPr>
          <w:sz w:val="20"/>
        </w:rPr>
      </w:pPr>
    </w:p>
    <w:p>
      <w:pPr>
        <w:jc w:val="both"/>
        <w:rPr>
          <w:sz w:val="20"/>
        </w:rPr>
      </w:pPr>
    </w:p>
    <w:p>
      <w:pPr>
        <w:jc w:val="both"/>
        <w:rPr>
          <w:sz w:val="20"/>
        </w:rPr>
      </w:pPr>
    </w:p>
    <w:p>
      <w:pPr>
        <w:jc w:val="both"/>
        <w:rPr>
          <w:sz w:val="20"/>
        </w:rPr>
      </w:pPr>
    </w:p>
    <w:p>
      <w:pPr>
        <w:jc w:val="both"/>
        <w:rPr>
          <w:sz w:val="20"/>
        </w:rPr>
      </w:pPr>
      <w:r>
        <w:rPr>
          <w:sz w:val="20"/>
        </w:rPr>
        <w:t xml:space="preserve">                </w:t>
      </w:r>
    </w:p>
    <w:p>
      <w:pPr>
        <w:jc w:val="both"/>
        <w:rPr>
          <w:sz w:val="20"/>
        </w:rPr>
      </w:pPr>
      <w:r>
        <w:rPr>
          <w:sz w:val="20"/>
        </w:rPr>
        <w:t xml:space="preserve">                     </w:t>
      </w:r>
    </w:p>
    <w:p>
      <w:pPr>
        <w:jc w:val="both"/>
        <w:rPr>
          <w:sz w:val="20"/>
        </w:rPr>
      </w:pPr>
      <w:r>
        <w:rPr>
          <w:sz w:val="20"/>
        </w:rPr>
        <w:t xml:space="preserve">                     </w:t>
      </w:r>
    </w:p>
    <w:p>
      <w:pPr>
        <w:jc w:val="both"/>
        <w:rPr>
          <w:sz w:val="20"/>
        </w:rPr>
      </w:pPr>
      <w:r>
        <w:rPr>
          <w:sz w:val="20"/>
        </w:rPr>
        <w:t xml:space="preserve">   </w:t>
      </w:r>
    </w:p>
    <w:p>
      <w:pPr>
        <w:jc w:val="both"/>
        <w:rPr>
          <w:sz w:val="20"/>
        </w:rPr>
      </w:pPr>
    </w:p>
    <w:p>
      <w:pPr>
        <w:jc w:val="center"/>
        <w:rPr>
          <w:sz w:val="20"/>
        </w:rPr>
      </w:pPr>
    </w:p>
    <w:p>
      <w:pPr>
        <w:jc w:val="center"/>
        <w:rPr>
          <w:sz w:val="20"/>
        </w:rPr>
      </w:pPr>
    </w:p>
    <w:p>
      <w:pPr>
        <w:jc w:val="center"/>
        <w:rPr>
          <w:sz w:val="20"/>
        </w:rPr>
      </w:pPr>
    </w:p>
    <w:p>
      <w:pPr>
        <w:jc w:val="both"/>
        <w:rPr>
          <w:sz w:val="20"/>
        </w:rPr>
      </w:pPr>
      <w:r>
        <w:rPr>
          <w:sz w:val="20"/>
        </w:rPr>
        <w:t xml:space="preserve"> </w:t>
      </w:r>
      <w:bookmarkStart w:id="0" w:name="_GoBack"/>
      <w:bookmarkEnd w:id="0"/>
    </w:p>
    <w:sectPr>
      <w:footerReference w:type="even" r:id="rId7"/>
      <w:footerReference w:type="default" r:id="rId8"/>
      <w:pgSz w:w="11907" w:h="16840" w:code="9"/>
      <w:pgMar w:top="851" w:right="1134" w:bottom="851"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outside"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outside"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44</w:t>
    </w:r>
    <w:r>
      <w:rPr>
        <w:rStyle w:val="Numrdepagin"/>
      </w:rPr>
      <w:fldChar w:fldCharType="end"/>
    </w:r>
  </w:p>
  <w:p>
    <w:pPr>
      <w:pStyle w:val="Subsol"/>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80"/>
      <w:sz w:val="24"/>
      <w:lang w:val="de-DE"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Formatvorlage1">
    <w:name w:val="Formatvorlage1"/>
    <w:basedOn w:val="Normal"/>
    <w:pPr>
      <w:jc w:val="right"/>
    </w:pPr>
    <w:rPr>
      <w:b/>
    </w:rPr>
  </w:style>
  <w:style w:type="paragraph" w:styleId="Subsol">
    <w:name w:val="footer"/>
    <w:basedOn w:val="Normal"/>
    <w:semiHidden/>
    <w:pPr>
      <w:tabs>
        <w:tab w:val="center" w:pos="4536"/>
        <w:tab w:val="right" w:pos="9072"/>
      </w:tabs>
    </w:pPr>
  </w:style>
  <w:style w:type="character" w:styleId="Numrdepagin">
    <w:name w:val="page number"/>
    <w:basedOn w:val="Fontdeparagrafimplicit"/>
    <w:semiHidden/>
  </w:style>
  <w:style w:type="paragraph" w:styleId="Titlu">
    <w:name w:val="Title"/>
    <w:basedOn w:val="Normal"/>
    <w:qFormat/>
    <w:pPr>
      <w:jc w:val="center"/>
    </w:pPr>
    <w:rPr>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rber\B.%20Klein\iti%20cunosti.necorectat.dot"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iti cunosti.necorectat</Template>
  <TotalTime>0</TotalTime>
  <Pages>44</Pages>
  <Words>40386</Words>
  <Characters>234241</Characters>
  <Application>Microsoft Office Word</Application>
  <DocSecurity>0</DocSecurity>
  <Lines>1952</Lines>
  <Paragraphs>548</Paragraphs>
  <ScaleCrop>false</ScaleCrop>
  <HeadingPairs>
    <vt:vector size="2" baseType="variant">
      <vt:variant>
        <vt:lpstr>Title</vt:lpstr>
      </vt:variant>
      <vt:variant>
        <vt:i4>1</vt:i4>
      </vt:variant>
    </vt:vector>
  </HeadingPairs>
  <TitlesOfParts>
    <vt:vector size="1" baseType="lpstr">
      <vt:lpstr>oijljh</vt:lpstr>
    </vt:vector>
  </TitlesOfParts>
  <Company> </Company>
  <LinksUpToDate>false</LinksUpToDate>
  <CharactersWithSpaces>274079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oijljh</dc:title>
  <dc:subject/>
  <dc:creator>user</dc:creator>
  <cp:keywords/>
  <cp:lastModifiedBy>John</cp:lastModifiedBy>
  <cp:revision>3</cp:revision>
  <cp:lastPrinted>2002-05-30T20:29:00Z</cp:lastPrinted>
  <dcterms:created xsi:type="dcterms:W3CDTF">2013-07-26T15:39:00Z</dcterms:created>
  <dcterms:modified xsi:type="dcterms:W3CDTF">2017-11-21T16:48:00Z</dcterms:modified>
</cp:coreProperties>
</file>